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91779" w14:textId="77777777" w:rsidR="00E5180A" w:rsidRPr="00E5180A" w:rsidRDefault="00011BED" w:rsidP="00AA5D5F">
      <w:pPr>
        <w:jc w:val="center"/>
      </w:pPr>
      <w:r>
        <w:t>М</w:t>
      </w:r>
      <w:r w:rsidR="00E5180A" w:rsidRPr="00E5180A">
        <w:t>инистерство науки и высшего образования Российской Федерации</w:t>
      </w:r>
    </w:p>
    <w:p w14:paraId="10266496" w14:textId="77777777" w:rsidR="00E5180A" w:rsidRPr="00E5180A" w:rsidRDefault="00E5180A" w:rsidP="00E5180A">
      <w:pPr>
        <w:jc w:val="center"/>
        <w:rPr>
          <w:sz w:val="16"/>
        </w:rPr>
      </w:pPr>
      <w:r w:rsidRPr="00E5180A">
        <w:rPr>
          <w:sz w:val="16"/>
        </w:rPr>
        <w:t>ФЕДЕРАЛЬНОЕ ГОСУДАРСТВЕННОЕ АВТОНОМНОЕ ОБРАЗОВАТЕЛЬНОЕ УЧРЕЖДЕНИЕ ВЫСШЕГО ОБРАЗОВАНИЯ</w:t>
      </w:r>
    </w:p>
    <w:p w14:paraId="2BED89FD" w14:textId="77777777" w:rsidR="00E5180A" w:rsidRPr="00E5180A" w:rsidRDefault="00E5180A" w:rsidP="00E5180A">
      <w:pPr>
        <w:jc w:val="center"/>
        <w:rPr>
          <w:b/>
        </w:rPr>
      </w:pPr>
      <w:r w:rsidRPr="00E5180A">
        <w:rPr>
          <w:b/>
        </w:rPr>
        <w:t>Национальный исследовательский университет ИТМО</w:t>
      </w:r>
    </w:p>
    <w:p w14:paraId="52D36AED" w14:textId="77777777" w:rsidR="00E5180A" w:rsidRPr="00E5180A" w:rsidRDefault="00AA5D5F" w:rsidP="00E5180A">
      <w:pPr>
        <w:jc w:val="center"/>
        <w:rPr>
          <w:rFonts w:asciiTheme="majorHAnsi" w:hAnsiTheme="majorHAnsi" w:cstheme="majorHAnsi"/>
          <w:sz w:val="20"/>
        </w:rPr>
      </w:pPr>
      <w:r w:rsidRPr="00E5180A">
        <w:rPr>
          <w:rFonts w:asciiTheme="majorHAnsi" w:hAnsiTheme="majorHAnsi" w:cstheme="majorHAnsi"/>
          <w:sz w:val="20"/>
        </w:rPr>
        <w:t>Мегафакультет</w:t>
      </w:r>
      <w:r w:rsidR="00E5180A" w:rsidRPr="00E5180A">
        <w:rPr>
          <w:rFonts w:asciiTheme="majorHAnsi" w:hAnsiTheme="majorHAnsi" w:cstheme="majorHAnsi"/>
          <w:sz w:val="20"/>
        </w:rPr>
        <w:t xml:space="preserve"> трансляционных информационных технологий</w:t>
      </w:r>
    </w:p>
    <w:p w14:paraId="13B9F2E6" w14:textId="77777777" w:rsidR="00E5180A" w:rsidRDefault="00E5180A" w:rsidP="0033716C">
      <w:pPr>
        <w:pStyle w:val="ab"/>
      </w:pPr>
      <w:r w:rsidRPr="00E5180A">
        <w:t>Факультет информационных технологий и программирования</w:t>
      </w:r>
    </w:p>
    <w:p w14:paraId="5FA80B23" w14:textId="6F7934FC" w:rsidR="0033716C" w:rsidRPr="0033716C" w:rsidRDefault="0033716C" w:rsidP="0033716C">
      <w:pPr>
        <w:pStyle w:val="ab"/>
        <w:rPr>
          <w:b/>
          <w:sz w:val="28"/>
        </w:rPr>
      </w:pPr>
      <w:r w:rsidRPr="0033716C">
        <w:rPr>
          <w:b/>
          <w:sz w:val="28"/>
        </w:rPr>
        <w:t xml:space="preserve">ЛАБОРАТОРНАЯ РАБОТА № </w:t>
      </w:r>
      <w:r w:rsidR="003630A4">
        <w:rPr>
          <w:b/>
          <w:sz w:val="28"/>
        </w:rPr>
        <w:t>2</w:t>
      </w:r>
    </w:p>
    <w:p w14:paraId="4CC036A6" w14:textId="17F29193" w:rsidR="00E5180A" w:rsidRDefault="00E5180A" w:rsidP="00E5180A">
      <w:pPr>
        <w:jc w:val="center"/>
        <w:rPr>
          <w:b/>
          <w:sz w:val="28"/>
        </w:rPr>
      </w:pPr>
      <w:r w:rsidRPr="0033716C">
        <w:rPr>
          <w:b/>
          <w:sz w:val="28"/>
        </w:rPr>
        <w:t xml:space="preserve">По дисциплине </w:t>
      </w:r>
    </w:p>
    <w:p w14:paraId="4FC768C7" w14:textId="7B52E9CA" w:rsidR="003630A4" w:rsidRPr="0033716C" w:rsidRDefault="003630A4" w:rsidP="00E5180A">
      <w:pPr>
        <w:jc w:val="center"/>
        <w:rPr>
          <w:b/>
          <w:sz w:val="28"/>
        </w:rPr>
      </w:pPr>
      <w:r>
        <w:rPr>
          <w:b/>
          <w:sz w:val="28"/>
        </w:rPr>
        <w:t>Введение в цифровую культуру</w:t>
      </w:r>
    </w:p>
    <w:p w14:paraId="04FD5E97" w14:textId="77777777" w:rsidR="00E5180A" w:rsidRDefault="00E5180A" w:rsidP="00E5180A">
      <w:pPr>
        <w:jc w:val="center"/>
      </w:pPr>
    </w:p>
    <w:tbl>
      <w:tblPr>
        <w:tblStyle w:val="ac"/>
        <w:tblpPr w:leftFromText="180" w:rightFromText="180" w:vertAnchor="text" w:horzAnchor="margin" w:tblpX="6794" w:tblpY="339"/>
        <w:tblW w:w="0" w:type="auto"/>
        <w:tblLook w:val="04A0" w:firstRow="1" w:lastRow="0" w:firstColumn="1" w:lastColumn="0" w:noHBand="0" w:noVBand="1"/>
      </w:tblPr>
      <w:tblGrid>
        <w:gridCol w:w="3401"/>
      </w:tblGrid>
      <w:tr w:rsidR="00AA5D5F" w14:paraId="5314A585" w14:textId="77777777" w:rsidTr="00AA5D5F">
        <w:trPr>
          <w:trHeight w:val="841"/>
        </w:trPr>
        <w:tc>
          <w:tcPr>
            <w:tcW w:w="3401" w:type="dxa"/>
          </w:tcPr>
          <w:p w14:paraId="072289FF" w14:textId="00C3E70A" w:rsidR="00AA5D5F" w:rsidRDefault="003630A4" w:rsidP="00AA5D5F">
            <w:pPr>
              <w:jc w:val="right"/>
              <w:rPr>
                <w:b/>
              </w:rPr>
            </w:pPr>
            <w:r>
              <w:rPr>
                <w:b/>
              </w:rPr>
              <w:t>Тихомиров Дмитрий Алексеевич</w:t>
            </w:r>
          </w:p>
        </w:tc>
      </w:tr>
    </w:tbl>
    <w:p w14:paraId="5A1ECDC2" w14:textId="77777777" w:rsidR="00B45E4F" w:rsidRDefault="00CB0F51" w:rsidP="00E5180A">
      <w:pPr>
        <w:jc w:val="right"/>
        <w:rPr>
          <w:b/>
        </w:rPr>
      </w:pPr>
      <w:r>
        <w:rPr>
          <w:b/>
        </w:rPr>
        <w:t>В</w:t>
      </w:r>
      <w:r w:rsidR="00E5180A" w:rsidRPr="0033716C">
        <w:rPr>
          <w:b/>
        </w:rPr>
        <w:t>ыполнил</w:t>
      </w:r>
      <w:r w:rsidR="00B45E4F">
        <w:rPr>
          <w:b/>
        </w:rPr>
        <w:t>:</w:t>
      </w:r>
    </w:p>
    <w:p w14:paraId="6AC881A3" w14:textId="77777777" w:rsidR="00E5180A" w:rsidRDefault="0033716C" w:rsidP="00E5180A">
      <w:pPr>
        <w:jc w:val="right"/>
      </w:pPr>
      <w:r>
        <w:t xml:space="preserve"> </w:t>
      </w:r>
    </w:p>
    <w:p w14:paraId="29223537" w14:textId="77777777" w:rsidR="00E5180A" w:rsidRDefault="00E5180A" w:rsidP="00E5180A">
      <w:pPr>
        <w:jc w:val="right"/>
      </w:pPr>
    </w:p>
    <w:p w14:paraId="20604125" w14:textId="77777777" w:rsidR="00B45E4F" w:rsidRDefault="00E5180A" w:rsidP="00E5180A">
      <w:pPr>
        <w:jc w:val="right"/>
        <w:rPr>
          <w:b/>
        </w:rPr>
      </w:pPr>
      <w:r w:rsidRPr="00B45E4F">
        <w:rPr>
          <w:b/>
        </w:rPr>
        <w:t>Проверил</w:t>
      </w:r>
      <w:r w:rsidR="00B45E4F">
        <w:rPr>
          <w:b/>
        </w:rPr>
        <w:t xml:space="preserve">: </w:t>
      </w:r>
    </w:p>
    <w:tbl>
      <w:tblPr>
        <w:tblStyle w:val="ac"/>
        <w:tblW w:w="0" w:type="auto"/>
        <w:tblInd w:w="6799" w:type="dxa"/>
        <w:tblLook w:val="04A0" w:firstRow="1" w:lastRow="0" w:firstColumn="1" w:lastColumn="0" w:noHBand="0" w:noVBand="1"/>
      </w:tblPr>
      <w:tblGrid>
        <w:gridCol w:w="3396"/>
      </w:tblGrid>
      <w:tr w:rsidR="00AA5D5F" w14:paraId="22D09E4F" w14:textId="77777777" w:rsidTr="00AA5D5F">
        <w:trPr>
          <w:trHeight w:val="900"/>
        </w:trPr>
        <w:tc>
          <w:tcPr>
            <w:tcW w:w="3396" w:type="dxa"/>
          </w:tcPr>
          <w:p w14:paraId="27AFEAD4" w14:textId="66E4D8D5" w:rsidR="00AA5D5F" w:rsidRPr="003630A4" w:rsidRDefault="003630A4" w:rsidP="003630A4">
            <w:pPr>
              <w:jc w:val="right"/>
              <w:rPr>
                <w:b/>
                <w:bCs/>
              </w:rPr>
            </w:pPr>
            <w:r w:rsidRPr="003630A4">
              <w:rPr>
                <w:b/>
                <w:bCs/>
              </w:rPr>
              <w:t>Страдина Марина Владимировна</w:t>
            </w:r>
          </w:p>
        </w:tc>
      </w:tr>
    </w:tbl>
    <w:p w14:paraId="385607A1" w14:textId="77777777" w:rsidR="00E5180A" w:rsidRDefault="00E5180A"/>
    <w:p w14:paraId="576F778A" w14:textId="77777777" w:rsidR="00962BFD" w:rsidRDefault="00962BFD" w:rsidP="00E5180A">
      <w:pPr>
        <w:jc w:val="center"/>
      </w:pPr>
    </w:p>
    <w:p w14:paraId="6A49D0FB" w14:textId="77777777" w:rsidR="00962BFD" w:rsidRDefault="00962BFD" w:rsidP="00E5180A">
      <w:pPr>
        <w:jc w:val="center"/>
      </w:pPr>
    </w:p>
    <w:p w14:paraId="2CE323F2" w14:textId="77777777" w:rsidR="00962BFD" w:rsidRDefault="00962BFD" w:rsidP="00E5180A">
      <w:pPr>
        <w:jc w:val="center"/>
      </w:pPr>
    </w:p>
    <w:p w14:paraId="20E6D0EF" w14:textId="77777777" w:rsidR="00962BFD" w:rsidRDefault="00962BFD" w:rsidP="00E5180A">
      <w:pPr>
        <w:jc w:val="center"/>
      </w:pPr>
    </w:p>
    <w:p w14:paraId="51EA2861" w14:textId="77777777" w:rsidR="00962BFD" w:rsidRDefault="00962BFD" w:rsidP="00E5180A">
      <w:pPr>
        <w:jc w:val="center"/>
      </w:pPr>
    </w:p>
    <w:p w14:paraId="1F1BFCFD" w14:textId="77777777" w:rsidR="00962BFD" w:rsidRDefault="00962BFD" w:rsidP="00E5180A">
      <w:pPr>
        <w:jc w:val="center"/>
      </w:pPr>
    </w:p>
    <w:p w14:paraId="0FC53108" w14:textId="77777777" w:rsidR="00962BFD" w:rsidRDefault="00962BFD" w:rsidP="00E5180A">
      <w:pPr>
        <w:jc w:val="center"/>
      </w:pPr>
    </w:p>
    <w:p w14:paraId="1AF6BF73" w14:textId="77777777" w:rsidR="00325B5E" w:rsidRDefault="00E5180A" w:rsidP="00E5180A">
      <w:pPr>
        <w:jc w:val="center"/>
      </w:pPr>
      <w:r>
        <w:t xml:space="preserve">Санкт-Петербург, </w:t>
      </w:r>
      <w:r w:rsidR="00566056">
        <w:t>2020г</w:t>
      </w:r>
    </w:p>
    <w:p w14:paraId="071B5375" w14:textId="77777777" w:rsidR="00325B5E" w:rsidRDefault="00325B5E">
      <w:pPr>
        <w:spacing w:after="160" w:line="259" w:lineRule="auto"/>
        <w:jc w:val="left"/>
      </w:pPr>
      <w:r>
        <w:br w:type="page"/>
      </w:r>
    </w:p>
    <w:p w14:paraId="3E5D5737" w14:textId="25EEA7F7" w:rsidR="007810E3" w:rsidRDefault="003630A4" w:rsidP="00723946">
      <w:pPr>
        <w:pStyle w:val="1"/>
        <w:rPr>
          <w:lang w:val="en-US"/>
        </w:rPr>
      </w:pPr>
      <w:r>
        <w:lastRenderedPageBreak/>
        <w:t>Исходное изображение</w:t>
      </w:r>
    </w:p>
    <w:p w14:paraId="6E854DF4" w14:textId="33B26D48" w:rsidR="003630A4" w:rsidRDefault="003630A4" w:rsidP="003630A4">
      <w:pPr>
        <w:rPr>
          <w:lang w:val="en-US"/>
        </w:rPr>
      </w:pPr>
      <w:r>
        <w:rPr>
          <w:noProof/>
        </w:rPr>
        <w:drawing>
          <wp:inline distT="0" distB="0" distL="0" distR="0" wp14:anchorId="7F71F728" wp14:editId="6195B31D">
            <wp:extent cx="1216025" cy="1216025"/>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a:ln>
                      <a:noFill/>
                    </a:ln>
                  </pic:spPr>
                </pic:pic>
              </a:graphicData>
            </a:graphic>
          </wp:inline>
        </w:drawing>
      </w:r>
    </w:p>
    <w:p w14:paraId="5F173A4C" w14:textId="4FAE772F" w:rsidR="003630A4" w:rsidRDefault="003630A4" w:rsidP="00723946">
      <w:pPr>
        <w:pStyle w:val="2"/>
      </w:pPr>
      <w:r>
        <w:t>Изображение в заданном формате</w:t>
      </w:r>
    </w:p>
    <w:p w14:paraId="7C09FF9B" w14:textId="7B5C7FC2" w:rsidR="003630A4" w:rsidRDefault="003630A4" w:rsidP="003630A4">
      <w:r>
        <w:rPr>
          <w:noProof/>
        </w:rPr>
        <w:drawing>
          <wp:inline distT="0" distB="0" distL="0" distR="0" wp14:anchorId="2F266DE9" wp14:editId="5539480A">
            <wp:extent cx="1170305" cy="11703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0305" cy="1170305"/>
                    </a:xfrm>
                    <a:prstGeom prst="rect">
                      <a:avLst/>
                    </a:prstGeom>
                    <a:noFill/>
                    <a:ln>
                      <a:noFill/>
                    </a:ln>
                  </pic:spPr>
                </pic:pic>
              </a:graphicData>
            </a:graphic>
          </wp:inline>
        </w:drawing>
      </w:r>
    </w:p>
    <w:p w14:paraId="10AAE1CE" w14:textId="70443E27" w:rsidR="003630A4" w:rsidRPr="003630A4" w:rsidRDefault="003630A4" w:rsidP="00723946">
      <w:pPr>
        <w:pStyle w:val="1"/>
      </w:pPr>
      <w:r>
        <w:lastRenderedPageBreak/>
        <w:t>Полученная последовательность</w:t>
      </w:r>
    </w:p>
    <w:p w14:paraId="269E24AC" w14:textId="751B85BC" w:rsidR="003630A4" w:rsidRDefault="003630A4" w:rsidP="003630A4">
      <w:r w:rsidRPr="003630A4">
        <w:t>74 12 100 8 60 43 22 111 79 28 68 49 28 39 111 73 29 12 122 186 155 54 81 130 51 37 170 168 140 160 146 120 156 216 176 130 136 142 149 139 148 140 146 156 183 152 78 78 67 99 152 55 250 246 243 237 229 144 175 176 212 136 171 136 122 143 162 140 190 200 176 171 189 182 161 201 196 164 209 101 80 109 116 151 194 89 151 164 113 96 82 137 173 175 122 146 206 157 144 180 142 113 191 202 126 136 163 150 156 114 207 195 192 142 159 190 175 106 164 183 173 155 190 90 180 161 112</w:t>
      </w:r>
      <w:r>
        <w:t> </w:t>
      </w:r>
      <w:r w:rsidRPr="003630A4">
        <w:t>137</w:t>
      </w:r>
    </w:p>
    <w:p w14:paraId="5E4D79A0" w14:textId="2A75477D" w:rsidR="003630A4" w:rsidRDefault="003630A4" w:rsidP="00723946">
      <w:pPr>
        <w:pStyle w:val="2"/>
      </w:pPr>
      <w:r>
        <w:t>Результат квантования последовательности</w:t>
      </w:r>
    </w:p>
    <w:p w14:paraId="4EE96499" w14:textId="5819810F" w:rsidR="003630A4" w:rsidRPr="003630A4" w:rsidRDefault="003630A4" w:rsidP="003630A4">
      <w:r w:rsidRPr="003630A4">
        <w:t>80 20 100 0 60 40 20 120 80 20 60 40 20 40 120 80 20 20 120 180 160 60 80 140 60 40 180 160 140 160 140 120 160 220 180 140 140 140 140 140 140 140 140 160 180 160 80 80 60 100 160 60 260 240 240 240 220 140 180 180 220 140 180 140 120 140 160 140 200 200 180 180 180 180 160 200 200 160 200 100 80 100 120 160 200 80 160 160 120 100 80 140 180 180 120 140 200 160 140 180 140 120 200 200 120 140 160 160 160 120 200 200 200 140 160 200 180 100 160 180 180 160 200 100 180 160 120 140</w:t>
      </w:r>
    </w:p>
    <w:p w14:paraId="7A59ACDB" w14:textId="072D2AF3" w:rsidR="003630A4" w:rsidRDefault="003630A4" w:rsidP="00723946">
      <w:pPr>
        <w:pStyle w:val="2"/>
      </w:pPr>
      <w:r>
        <w:t>Реализация на языке С++</w:t>
      </w:r>
    </w:p>
    <w:p w14:paraId="39FA3DEF"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&lt;iostream&gt;</w:t>
      </w:r>
    </w:p>
    <w:p w14:paraId="5026C726"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&lt;cmath&gt;</w:t>
      </w:r>
    </w:p>
    <w:p w14:paraId="7AB2E806"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"bitmap_image.hpp"</w:t>
      </w:r>
      <w:r>
        <w:rPr>
          <w:rFonts w:ascii="Consolas" w:hAnsi="Consolas" w:cs="Consolas"/>
          <w:color w:val="000000"/>
          <w:sz w:val="19"/>
          <w:szCs w:val="19"/>
        </w:rPr>
        <w:t xml:space="preserve"> </w:t>
      </w:r>
      <w:r>
        <w:rPr>
          <w:rFonts w:ascii="Consolas" w:hAnsi="Consolas" w:cs="Consolas"/>
          <w:color w:val="008000"/>
          <w:sz w:val="19"/>
          <w:szCs w:val="19"/>
        </w:rPr>
        <w:t>// стороняя библиотека, использующаяся для работы с изображениями</w:t>
      </w:r>
    </w:p>
    <w:p w14:paraId="3C7C2B9C" w14:textId="77777777" w:rsidR="00723946" w:rsidRPr="004B3AFA"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4B3AFA">
        <w:rPr>
          <w:rFonts w:ascii="Consolas" w:hAnsi="Consolas" w:cs="Consolas"/>
          <w:color w:val="0000FF"/>
          <w:sz w:val="19"/>
          <w:szCs w:val="19"/>
          <w:lang w:val="en-US"/>
        </w:rPr>
        <w:t>using</w:t>
      </w:r>
      <w:r w:rsidRPr="004B3AFA">
        <w:rPr>
          <w:rFonts w:ascii="Consolas" w:hAnsi="Consolas" w:cs="Consolas"/>
          <w:color w:val="000000"/>
          <w:sz w:val="19"/>
          <w:szCs w:val="19"/>
          <w:lang w:val="en-US"/>
        </w:rPr>
        <w:t xml:space="preserve"> </w:t>
      </w:r>
      <w:r w:rsidRPr="004B3AFA">
        <w:rPr>
          <w:rFonts w:ascii="Consolas" w:hAnsi="Consolas" w:cs="Consolas"/>
          <w:color w:val="0000FF"/>
          <w:sz w:val="19"/>
          <w:szCs w:val="19"/>
          <w:lang w:val="en-US"/>
        </w:rPr>
        <w:t>namespace</w:t>
      </w:r>
      <w:r w:rsidRPr="004B3AFA">
        <w:rPr>
          <w:rFonts w:ascii="Consolas" w:hAnsi="Consolas" w:cs="Consolas"/>
          <w:color w:val="000000"/>
          <w:sz w:val="19"/>
          <w:szCs w:val="19"/>
          <w:lang w:val="en-US"/>
        </w:rPr>
        <w:t xml:space="preserve"> std;</w:t>
      </w:r>
    </w:p>
    <w:p w14:paraId="02A1DC36" w14:textId="77777777" w:rsidR="00723946" w:rsidRPr="004B3AFA" w:rsidRDefault="00723946" w:rsidP="00723946">
      <w:pPr>
        <w:autoSpaceDE w:val="0"/>
        <w:autoSpaceDN w:val="0"/>
        <w:adjustRightInd w:val="0"/>
        <w:spacing w:after="0" w:line="240" w:lineRule="auto"/>
        <w:jc w:val="left"/>
        <w:rPr>
          <w:rFonts w:ascii="Consolas" w:hAnsi="Consolas" w:cs="Consolas"/>
          <w:color w:val="000000"/>
          <w:sz w:val="19"/>
          <w:szCs w:val="19"/>
          <w:lang w:val="en-US"/>
        </w:rPr>
      </w:pPr>
    </w:p>
    <w:p w14:paraId="1689C39C" w14:textId="77777777" w:rsidR="00723946" w:rsidRPr="004B3AFA"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4B3AFA">
        <w:rPr>
          <w:rFonts w:ascii="Consolas" w:hAnsi="Consolas" w:cs="Consolas"/>
          <w:color w:val="0000FF"/>
          <w:sz w:val="19"/>
          <w:szCs w:val="19"/>
          <w:lang w:val="en-US"/>
        </w:rPr>
        <w:t>int</w:t>
      </w:r>
      <w:r w:rsidRPr="004B3AFA">
        <w:rPr>
          <w:rFonts w:ascii="Consolas" w:hAnsi="Consolas" w:cs="Consolas"/>
          <w:color w:val="000000"/>
          <w:sz w:val="19"/>
          <w:szCs w:val="19"/>
          <w:lang w:val="en-US"/>
        </w:rPr>
        <w:t xml:space="preserve"> main()</w:t>
      </w:r>
    </w:p>
    <w:p w14:paraId="3E21EFCC"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36F93176"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pixels[128][128]; </w:t>
      </w:r>
      <w:r>
        <w:rPr>
          <w:rFonts w:ascii="Consolas" w:hAnsi="Consolas" w:cs="Consolas"/>
          <w:color w:val="008000"/>
          <w:sz w:val="19"/>
          <w:szCs w:val="19"/>
        </w:rPr>
        <w:t>// структура для хранения значений пикселей</w:t>
      </w:r>
    </w:p>
    <w:p w14:paraId="10EB593B"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sidRPr="00723946">
        <w:rPr>
          <w:rFonts w:ascii="Consolas" w:hAnsi="Consolas" w:cs="Consolas"/>
          <w:color w:val="2B91AF"/>
          <w:sz w:val="19"/>
          <w:szCs w:val="19"/>
          <w:lang w:val="en-US"/>
        </w:rPr>
        <w:t>bitmap_image</w:t>
      </w:r>
      <w:r w:rsidRPr="00723946">
        <w:rPr>
          <w:rFonts w:ascii="Consolas" w:hAnsi="Consolas" w:cs="Consolas"/>
          <w:color w:val="000000"/>
          <w:sz w:val="19"/>
          <w:szCs w:val="19"/>
          <w:lang w:val="en-US"/>
        </w:rPr>
        <w:t xml:space="preserve"> img(</w:t>
      </w:r>
      <w:r w:rsidRPr="00723946">
        <w:rPr>
          <w:rFonts w:ascii="Consolas" w:hAnsi="Consolas" w:cs="Consolas"/>
          <w:color w:val="A31515"/>
          <w:sz w:val="19"/>
          <w:szCs w:val="19"/>
          <w:lang w:val="en-US"/>
        </w:rPr>
        <w:t>"10p1.bmp"</w:t>
      </w:r>
      <w:r w:rsidRPr="00723946">
        <w:rPr>
          <w:rFonts w:ascii="Consolas" w:hAnsi="Consolas" w:cs="Consolas"/>
          <w:color w:val="000000"/>
          <w:sz w:val="19"/>
          <w:szCs w:val="19"/>
          <w:lang w:val="en-US"/>
        </w:rPr>
        <w:t>);</w:t>
      </w:r>
    </w:p>
    <w:p w14:paraId="2FCAEC59"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p>
    <w:p w14:paraId="16D9E9DA"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for</w:t>
      </w: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i = 0; i &lt; 128; i++)</w:t>
      </w:r>
    </w:p>
    <w:p w14:paraId="40ED09AA"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p>
    <w:p w14:paraId="6098A4CF"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for</w:t>
      </w: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j = 0; j &lt; 128; j++)</w:t>
      </w:r>
    </w:p>
    <w:p w14:paraId="5AF7822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p>
    <w:p w14:paraId="6449BE2E"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2B91AF"/>
          <w:sz w:val="19"/>
          <w:szCs w:val="19"/>
          <w:lang w:val="en-US"/>
        </w:rPr>
        <w:t>rgb_t</w:t>
      </w:r>
      <w:r w:rsidRPr="00723946">
        <w:rPr>
          <w:rFonts w:ascii="Consolas" w:hAnsi="Consolas" w:cs="Consolas"/>
          <w:color w:val="000000"/>
          <w:sz w:val="19"/>
          <w:szCs w:val="19"/>
          <w:lang w:val="en-US"/>
        </w:rPr>
        <w:t xml:space="preserve"> color;</w:t>
      </w:r>
    </w:p>
    <w:p w14:paraId="7C11CFA3"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img.get_pixel(i, j, color.blue, color.red, color.green); </w:t>
      </w:r>
      <w:r w:rsidRPr="00723946">
        <w:rPr>
          <w:rFonts w:ascii="Consolas" w:hAnsi="Consolas" w:cs="Consolas"/>
          <w:color w:val="008000"/>
          <w:sz w:val="19"/>
          <w:szCs w:val="19"/>
          <w:lang w:val="en-US"/>
        </w:rPr>
        <w:t xml:space="preserve">// </w:t>
      </w:r>
      <w:r>
        <w:rPr>
          <w:rFonts w:ascii="Consolas" w:hAnsi="Consolas" w:cs="Consolas"/>
          <w:color w:val="008000"/>
          <w:sz w:val="19"/>
          <w:szCs w:val="19"/>
        </w:rPr>
        <w:t>считывание</w:t>
      </w:r>
      <w:r w:rsidRPr="00723946">
        <w:rPr>
          <w:rFonts w:ascii="Consolas" w:hAnsi="Consolas" w:cs="Consolas"/>
          <w:color w:val="008000"/>
          <w:sz w:val="19"/>
          <w:szCs w:val="19"/>
          <w:lang w:val="en-US"/>
        </w:rPr>
        <w:t xml:space="preserve"> </w:t>
      </w:r>
      <w:r>
        <w:rPr>
          <w:rFonts w:ascii="Consolas" w:hAnsi="Consolas" w:cs="Consolas"/>
          <w:color w:val="008000"/>
          <w:sz w:val="19"/>
          <w:szCs w:val="19"/>
        </w:rPr>
        <w:t>значения</w:t>
      </w:r>
      <w:r w:rsidRPr="00723946">
        <w:rPr>
          <w:rFonts w:ascii="Consolas" w:hAnsi="Consolas" w:cs="Consolas"/>
          <w:color w:val="008000"/>
          <w:sz w:val="19"/>
          <w:szCs w:val="19"/>
          <w:lang w:val="en-US"/>
        </w:rPr>
        <w:t xml:space="preserve"> </w:t>
      </w:r>
      <w:r>
        <w:rPr>
          <w:rFonts w:ascii="Consolas" w:hAnsi="Consolas" w:cs="Consolas"/>
          <w:color w:val="008000"/>
          <w:sz w:val="19"/>
          <w:szCs w:val="19"/>
        </w:rPr>
        <w:t>пикселей</w:t>
      </w:r>
    </w:p>
    <w:p w14:paraId="525793C1"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pixels[i][j] = color.red;</w:t>
      </w:r>
    </w:p>
    <w:p w14:paraId="04CC308E"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sidRPr="00723946">
        <w:rPr>
          <w:rFonts w:ascii="Consolas" w:hAnsi="Consolas" w:cs="Consolas"/>
          <w:color w:val="000000"/>
          <w:sz w:val="19"/>
          <w:szCs w:val="19"/>
          <w:lang w:val="en-US"/>
        </w:rPr>
        <w:t xml:space="preserve">        </w:t>
      </w:r>
      <w:r>
        <w:rPr>
          <w:rFonts w:ascii="Consolas" w:hAnsi="Consolas" w:cs="Consolas"/>
          <w:color w:val="000000"/>
          <w:sz w:val="19"/>
          <w:szCs w:val="19"/>
        </w:rPr>
        <w:t>}</w:t>
      </w:r>
    </w:p>
    <w:p w14:paraId="286F581B"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5293D734"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
    <w:p w14:paraId="0CB3C61A"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128; i++) </w:t>
      </w:r>
      <w:r>
        <w:rPr>
          <w:rFonts w:ascii="Consolas" w:hAnsi="Consolas" w:cs="Consolas"/>
          <w:color w:val="008000"/>
          <w:sz w:val="19"/>
          <w:szCs w:val="19"/>
        </w:rPr>
        <w:t>// вывод последовательности</w:t>
      </w:r>
    </w:p>
    <w:p w14:paraId="67C38F9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723946">
        <w:rPr>
          <w:rFonts w:ascii="Consolas" w:hAnsi="Consolas" w:cs="Consolas"/>
          <w:color w:val="000000"/>
          <w:sz w:val="19"/>
          <w:szCs w:val="19"/>
          <w:lang w:val="en-US"/>
        </w:rPr>
        <w:t xml:space="preserve">cout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pixels[i][63]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w:t>
      </w:r>
      <w:r w:rsidRPr="00723946">
        <w:rPr>
          <w:rFonts w:ascii="Consolas" w:hAnsi="Consolas" w:cs="Consolas"/>
          <w:color w:val="A31515"/>
          <w:sz w:val="19"/>
          <w:szCs w:val="19"/>
          <w:lang w:val="en-US"/>
        </w:rPr>
        <w:t>' '</w:t>
      </w:r>
      <w:r w:rsidRPr="00723946">
        <w:rPr>
          <w:rFonts w:ascii="Consolas" w:hAnsi="Consolas" w:cs="Consolas"/>
          <w:color w:val="000000"/>
          <w:sz w:val="19"/>
          <w:szCs w:val="19"/>
          <w:lang w:val="en-US"/>
        </w:rPr>
        <w:t xml:space="preserve">;                           </w:t>
      </w:r>
    </w:p>
    <w:p w14:paraId="54694E67"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cout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endl;</w:t>
      </w:r>
    </w:p>
    <w:p w14:paraId="66F1B37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p>
    <w:p w14:paraId="617F95BB"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v[14] = { 0 };</w:t>
      </w:r>
    </w:p>
    <w:p w14:paraId="76A0002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for</w:t>
      </w: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i = 0; i &lt; 128; i++)</w:t>
      </w:r>
    </w:p>
    <w:p w14:paraId="73337EA2"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p>
    <w:p w14:paraId="198E075D"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pixels[i][63] = round(pixels[i][63] / 20.0) * 20; </w:t>
      </w:r>
      <w:r w:rsidRPr="00723946">
        <w:rPr>
          <w:rFonts w:ascii="Consolas" w:hAnsi="Consolas" w:cs="Consolas"/>
          <w:color w:val="008000"/>
          <w:sz w:val="19"/>
          <w:szCs w:val="19"/>
          <w:lang w:val="en-US"/>
        </w:rPr>
        <w:t>//</w:t>
      </w:r>
      <w:r>
        <w:rPr>
          <w:rFonts w:ascii="Consolas" w:hAnsi="Consolas" w:cs="Consolas"/>
          <w:color w:val="008000"/>
          <w:sz w:val="19"/>
          <w:szCs w:val="19"/>
        </w:rPr>
        <w:t>квантование</w:t>
      </w:r>
    </w:p>
    <w:p w14:paraId="78BD2DA9"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sidRPr="00723946">
        <w:rPr>
          <w:rFonts w:ascii="Consolas" w:hAnsi="Consolas" w:cs="Consolas"/>
          <w:color w:val="000000"/>
          <w:sz w:val="19"/>
          <w:szCs w:val="19"/>
          <w:lang w:val="en-US"/>
        </w:rPr>
        <w:t xml:space="preserve">        </w:t>
      </w:r>
      <w:r>
        <w:rPr>
          <w:rFonts w:ascii="Consolas" w:hAnsi="Consolas" w:cs="Consolas"/>
          <w:color w:val="000000"/>
          <w:sz w:val="19"/>
          <w:szCs w:val="19"/>
        </w:rPr>
        <w:t xml:space="preserve">v[pixels[i][63] / 20]++; </w:t>
      </w:r>
      <w:r>
        <w:rPr>
          <w:rFonts w:ascii="Consolas" w:hAnsi="Consolas" w:cs="Consolas"/>
          <w:color w:val="008000"/>
          <w:sz w:val="19"/>
          <w:szCs w:val="19"/>
        </w:rPr>
        <w:t>//подсчет частоты встречаемости уникальных символов</w:t>
      </w:r>
    </w:p>
    <w:p w14:paraId="0C8D930D"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cout </w:t>
      </w:r>
      <w:r>
        <w:rPr>
          <w:rFonts w:ascii="Consolas" w:hAnsi="Consolas" w:cs="Consolas"/>
          <w:color w:val="008080"/>
          <w:sz w:val="19"/>
          <w:szCs w:val="19"/>
        </w:rPr>
        <w:t>&lt;&lt;</w:t>
      </w:r>
      <w:r>
        <w:rPr>
          <w:rFonts w:ascii="Consolas" w:hAnsi="Consolas" w:cs="Consolas"/>
          <w:color w:val="000000"/>
          <w:sz w:val="19"/>
          <w:szCs w:val="19"/>
        </w:rPr>
        <w:t xml:space="preserve"> pixels[i][63]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//вывод последовательности после квантования</w:t>
      </w:r>
    </w:p>
    <w:p w14:paraId="2E4F0781"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28DFB908"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 xml:space="preserve">    cout </w:t>
      </w:r>
      <w:r>
        <w:rPr>
          <w:rFonts w:ascii="Consolas" w:hAnsi="Consolas" w:cs="Consolas"/>
          <w:color w:val="008080"/>
          <w:sz w:val="19"/>
          <w:szCs w:val="19"/>
        </w:rPr>
        <w:t>&lt;&lt;</w:t>
      </w:r>
      <w:r>
        <w:rPr>
          <w:rFonts w:ascii="Consolas" w:hAnsi="Consolas" w:cs="Consolas"/>
          <w:color w:val="000000"/>
          <w:sz w:val="19"/>
          <w:szCs w:val="19"/>
        </w:rPr>
        <w:t xml:space="preserve"> endl;</w:t>
      </w:r>
    </w:p>
    <w:p w14:paraId="29CA213A"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
    <w:p w14:paraId="4A698630"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14; i++) </w:t>
      </w:r>
      <w:r>
        <w:rPr>
          <w:rFonts w:ascii="Consolas" w:hAnsi="Consolas" w:cs="Consolas"/>
          <w:color w:val="008000"/>
          <w:sz w:val="19"/>
          <w:szCs w:val="19"/>
        </w:rPr>
        <w:t>// вывод количества для каждого уникального символа</w:t>
      </w:r>
    </w:p>
    <w:p w14:paraId="4D4DAA4A"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723946">
        <w:rPr>
          <w:rFonts w:ascii="Consolas" w:hAnsi="Consolas" w:cs="Consolas"/>
          <w:color w:val="000000"/>
          <w:sz w:val="19"/>
          <w:szCs w:val="19"/>
          <w:lang w:val="en-US"/>
        </w:rPr>
        <w:t xml:space="preserve">cout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i * 20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w:t>
      </w:r>
      <w:r w:rsidRPr="00723946">
        <w:rPr>
          <w:rFonts w:ascii="Consolas" w:hAnsi="Consolas" w:cs="Consolas"/>
          <w:color w:val="A31515"/>
          <w:sz w:val="19"/>
          <w:szCs w:val="19"/>
          <w:lang w:val="en-US"/>
        </w:rPr>
        <w:t>":"</w:t>
      </w:r>
      <w:r w:rsidRPr="00723946">
        <w:rPr>
          <w:rFonts w:ascii="Consolas" w:hAnsi="Consolas" w:cs="Consolas"/>
          <w:color w:val="000000"/>
          <w:sz w:val="19"/>
          <w:szCs w:val="19"/>
          <w:lang w:val="en-US"/>
        </w:rPr>
        <w:t xml:space="preserve">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v[i] </w:t>
      </w:r>
      <w:r w:rsidRPr="00723946">
        <w:rPr>
          <w:rFonts w:ascii="Consolas" w:hAnsi="Consolas" w:cs="Consolas"/>
          <w:color w:val="008080"/>
          <w:sz w:val="19"/>
          <w:szCs w:val="19"/>
          <w:lang w:val="en-US"/>
        </w:rPr>
        <w:t>&lt;&lt;</w:t>
      </w:r>
      <w:r w:rsidRPr="00723946">
        <w:rPr>
          <w:rFonts w:ascii="Consolas" w:hAnsi="Consolas" w:cs="Consolas"/>
          <w:color w:val="000000"/>
          <w:sz w:val="19"/>
          <w:szCs w:val="19"/>
          <w:lang w:val="en-US"/>
        </w:rPr>
        <w:t xml:space="preserve"> </w:t>
      </w:r>
      <w:r w:rsidRPr="00723946">
        <w:rPr>
          <w:rFonts w:ascii="Consolas" w:hAnsi="Consolas" w:cs="Consolas"/>
          <w:color w:val="A31515"/>
          <w:sz w:val="19"/>
          <w:szCs w:val="19"/>
          <w:lang w:val="en-US"/>
        </w:rPr>
        <w:t>"\t"</w:t>
      </w:r>
      <w:r w:rsidRPr="00723946">
        <w:rPr>
          <w:rFonts w:ascii="Consolas" w:hAnsi="Consolas" w:cs="Consolas"/>
          <w:color w:val="000000"/>
          <w:sz w:val="19"/>
          <w:szCs w:val="19"/>
          <w:lang w:val="en-US"/>
        </w:rPr>
        <w:t>;</w:t>
      </w:r>
    </w:p>
    <w:p w14:paraId="378AC455"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p>
    <w:p w14:paraId="619AB67C"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double</w:t>
      </w:r>
      <w:r w:rsidRPr="00723946">
        <w:rPr>
          <w:rFonts w:ascii="Consolas" w:hAnsi="Consolas" w:cs="Consolas"/>
          <w:color w:val="000000"/>
          <w:sz w:val="19"/>
          <w:szCs w:val="19"/>
          <w:lang w:val="en-US"/>
        </w:rPr>
        <w:t xml:space="preserve"> ent = 0; </w:t>
      </w:r>
      <w:r w:rsidRPr="00723946">
        <w:rPr>
          <w:rFonts w:ascii="Consolas" w:hAnsi="Consolas" w:cs="Consolas"/>
          <w:color w:val="008000"/>
          <w:sz w:val="19"/>
          <w:szCs w:val="19"/>
          <w:lang w:val="en-US"/>
        </w:rPr>
        <w:t>//</w:t>
      </w:r>
      <w:r>
        <w:rPr>
          <w:rFonts w:ascii="Consolas" w:hAnsi="Consolas" w:cs="Consolas"/>
          <w:color w:val="008000"/>
          <w:sz w:val="19"/>
          <w:szCs w:val="19"/>
        </w:rPr>
        <w:t>нахождение</w:t>
      </w:r>
      <w:r w:rsidRPr="00723946">
        <w:rPr>
          <w:rFonts w:ascii="Consolas" w:hAnsi="Consolas" w:cs="Consolas"/>
          <w:color w:val="008000"/>
          <w:sz w:val="19"/>
          <w:szCs w:val="19"/>
          <w:lang w:val="en-US"/>
        </w:rPr>
        <w:t xml:space="preserve"> </w:t>
      </w:r>
      <w:r>
        <w:rPr>
          <w:rFonts w:ascii="Consolas" w:hAnsi="Consolas" w:cs="Consolas"/>
          <w:color w:val="008000"/>
          <w:sz w:val="19"/>
          <w:szCs w:val="19"/>
        </w:rPr>
        <w:t>энтропии</w:t>
      </w:r>
    </w:p>
    <w:p w14:paraId="0757A970"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for</w:t>
      </w:r>
      <w:r w:rsidRPr="00723946">
        <w:rPr>
          <w:rFonts w:ascii="Consolas" w:hAnsi="Consolas" w:cs="Consolas"/>
          <w:color w:val="000000"/>
          <w:sz w:val="19"/>
          <w:szCs w:val="19"/>
          <w:lang w:val="en-US"/>
        </w:rPr>
        <w:t xml:space="preserve"> (</w:t>
      </w:r>
      <w:r w:rsidRPr="00723946">
        <w:rPr>
          <w:rFonts w:ascii="Consolas" w:hAnsi="Consolas" w:cs="Consolas"/>
          <w:color w:val="0000FF"/>
          <w:sz w:val="19"/>
          <w:szCs w:val="19"/>
          <w:lang w:val="en-US"/>
        </w:rPr>
        <w:t>int</w:t>
      </w:r>
      <w:r w:rsidRPr="00723946">
        <w:rPr>
          <w:rFonts w:ascii="Consolas" w:hAnsi="Consolas" w:cs="Consolas"/>
          <w:color w:val="000000"/>
          <w:sz w:val="19"/>
          <w:szCs w:val="19"/>
          <w:lang w:val="en-US"/>
        </w:rPr>
        <w:t xml:space="preserve"> i = 0; i &lt; 14; i++)</w:t>
      </w:r>
    </w:p>
    <w:p w14:paraId="490BE0DD" w14:textId="77777777" w:rsidR="00723946" w:rsidRPr="00723946" w:rsidRDefault="00723946" w:rsidP="00723946">
      <w:pPr>
        <w:autoSpaceDE w:val="0"/>
        <w:autoSpaceDN w:val="0"/>
        <w:adjustRightInd w:val="0"/>
        <w:spacing w:after="0" w:line="240" w:lineRule="auto"/>
        <w:jc w:val="left"/>
        <w:rPr>
          <w:rFonts w:ascii="Consolas" w:hAnsi="Consolas" w:cs="Consolas"/>
          <w:color w:val="000000"/>
          <w:sz w:val="19"/>
          <w:szCs w:val="19"/>
          <w:lang w:val="en-US"/>
        </w:rPr>
      </w:pPr>
      <w:r w:rsidRPr="00723946">
        <w:rPr>
          <w:rFonts w:ascii="Consolas" w:hAnsi="Consolas" w:cs="Consolas"/>
          <w:color w:val="000000"/>
          <w:sz w:val="19"/>
          <w:szCs w:val="19"/>
          <w:lang w:val="en-US"/>
        </w:rPr>
        <w:t xml:space="preserve">        ent = ent + (v[i] / 128.0) * log2((v[i] / 128.0));</w:t>
      </w:r>
    </w:p>
    <w:p w14:paraId="67BE5A72"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sidRPr="00723946">
        <w:rPr>
          <w:rFonts w:ascii="Consolas" w:hAnsi="Consolas" w:cs="Consolas"/>
          <w:color w:val="000000"/>
          <w:sz w:val="19"/>
          <w:szCs w:val="19"/>
          <w:lang w:val="en-US"/>
        </w:rPr>
        <w:t xml:space="preserve">    </w:t>
      </w:r>
      <w:r>
        <w:rPr>
          <w:rFonts w:ascii="Consolas" w:hAnsi="Consolas" w:cs="Consolas"/>
          <w:color w:val="000000"/>
          <w:sz w:val="19"/>
          <w:szCs w:val="19"/>
        </w:rPr>
        <w:t xml:space="preserve">cout </w:t>
      </w:r>
      <w:r>
        <w:rPr>
          <w:rFonts w:ascii="Consolas" w:hAnsi="Consolas" w:cs="Consolas"/>
          <w:color w:val="008080"/>
          <w:sz w:val="19"/>
          <w:szCs w:val="19"/>
        </w:rPr>
        <w:t>&lt;&lt;</w:t>
      </w:r>
      <w:r>
        <w:rPr>
          <w:rFonts w:ascii="Consolas" w:hAnsi="Consolas" w:cs="Consolas"/>
          <w:color w:val="000000"/>
          <w:sz w:val="19"/>
          <w:szCs w:val="19"/>
        </w:rPr>
        <w:t xml:space="preserve"> -ent;</w:t>
      </w:r>
    </w:p>
    <w:p w14:paraId="0CA0B14B"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
    <w:p w14:paraId="0BBE309D"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A5BAA83" w14:textId="77777777" w:rsidR="00723946" w:rsidRDefault="00723946" w:rsidP="00723946">
      <w:pPr>
        <w:autoSpaceDE w:val="0"/>
        <w:autoSpaceDN w:val="0"/>
        <w:adjustRightInd w:val="0"/>
        <w:spacing w:after="0" w:line="240" w:lineRule="auto"/>
        <w:jc w:val="left"/>
        <w:rPr>
          <w:rFonts w:ascii="Consolas" w:hAnsi="Consolas" w:cs="Consolas"/>
          <w:color w:val="000000"/>
          <w:sz w:val="19"/>
          <w:szCs w:val="19"/>
        </w:rPr>
      </w:pPr>
    </w:p>
    <w:p w14:paraId="6AD57076" w14:textId="49A93543" w:rsidR="00723946" w:rsidRPr="00723946" w:rsidRDefault="00723946" w:rsidP="00723946">
      <w:r>
        <w:rPr>
          <w:rFonts w:ascii="Consolas" w:hAnsi="Consolas" w:cs="Consolas"/>
          <w:color w:val="000000"/>
          <w:sz w:val="19"/>
          <w:szCs w:val="19"/>
        </w:rPr>
        <w:t>}</w:t>
      </w:r>
    </w:p>
    <w:p w14:paraId="66132BB6" w14:textId="0B36B20F" w:rsidR="00807A0F" w:rsidRDefault="003630A4" w:rsidP="00723946">
      <w:pPr>
        <w:pStyle w:val="1"/>
      </w:pPr>
      <w:r>
        <w:lastRenderedPageBreak/>
        <w:t>Анализ первичного алфавита</w:t>
      </w:r>
      <w:r w:rsidRPr="00FF7772">
        <w:t>:</w:t>
      </w:r>
    </w:p>
    <w:p w14:paraId="4C5995BB" w14:textId="23D20E30" w:rsidR="008F7B00" w:rsidRDefault="008F7B00" w:rsidP="003630A4"/>
    <w:p w14:paraId="4C770674" w14:textId="77777777" w:rsidR="008F7B00" w:rsidRPr="004B3AFA" w:rsidRDefault="008F7B00" w:rsidP="003630A4"/>
    <w:tbl>
      <w:tblPr>
        <w:tblStyle w:val="ac"/>
        <w:tblW w:w="0" w:type="auto"/>
        <w:tblLook w:val="04A0" w:firstRow="1" w:lastRow="0" w:firstColumn="1" w:lastColumn="0" w:noHBand="0" w:noVBand="1"/>
      </w:tblPr>
      <w:tblGrid>
        <w:gridCol w:w="1393"/>
        <w:gridCol w:w="628"/>
        <w:gridCol w:w="628"/>
        <w:gridCol w:w="628"/>
        <w:gridCol w:w="628"/>
        <w:gridCol w:w="629"/>
        <w:gridCol w:w="629"/>
        <w:gridCol w:w="629"/>
        <w:gridCol w:w="629"/>
        <w:gridCol w:w="629"/>
        <w:gridCol w:w="629"/>
        <w:gridCol w:w="629"/>
        <w:gridCol w:w="629"/>
        <w:gridCol w:w="629"/>
        <w:gridCol w:w="629"/>
      </w:tblGrid>
      <w:tr w:rsidR="00807A0F" w14:paraId="19A87BC8" w14:textId="77777777" w:rsidTr="00807A0F">
        <w:tc>
          <w:tcPr>
            <w:tcW w:w="680" w:type="dxa"/>
          </w:tcPr>
          <w:p w14:paraId="066B1F3A" w14:textId="4D82C54B" w:rsidR="00807A0F" w:rsidRPr="00807A0F" w:rsidRDefault="00807A0F" w:rsidP="003630A4">
            <w:r>
              <w:t>Элемент</w:t>
            </w:r>
          </w:p>
        </w:tc>
        <w:tc>
          <w:tcPr>
            <w:tcW w:w="679" w:type="dxa"/>
          </w:tcPr>
          <w:p w14:paraId="05D700E3" w14:textId="25CC684C" w:rsidR="00807A0F" w:rsidRDefault="00807A0F" w:rsidP="003630A4">
            <w:pPr>
              <w:rPr>
                <w:lang w:val="en-US"/>
              </w:rPr>
            </w:pPr>
            <w:r>
              <w:rPr>
                <w:lang w:val="en-US"/>
              </w:rPr>
              <w:t>0</w:t>
            </w:r>
          </w:p>
        </w:tc>
        <w:tc>
          <w:tcPr>
            <w:tcW w:w="679" w:type="dxa"/>
          </w:tcPr>
          <w:p w14:paraId="20D58CC9" w14:textId="22B99BDA" w:rsidR="00807A0F" w:rsidRDefault="00807A0F" w:rsidP="003630A4">
            <w:pPr>
              <w:rPr>
                <w:lang w:val="en-US"/>
              </w:rPr>
            </w:pPr>
            <w:r>
              <w:rPr>
                <w:lang w:val="en-US"/>
              </w:rPr>
              <w:t>20</w:t>
            </w:r>
          </w:p>
        </w:tc>
        <w:tc>
          <w:tcPr>
            <w:tcW w:w="679" w:type="dxa"/>
          </w:tcPr>
          <w:p w14:paraId="7D706D93" w14:textId="29BEEEA1" w:rsidR="00807A0F" w:rsidRDefault="00807A0F" w:rsidP="003630A4">
            <w:pPr>
              <w:rPr>
                <w:lang w:val="en-US"/>
              </w:rPr>
            </w:pPr>
            <w:r>
              <w:rPr>
                <w:lang w:val="en-US"/>
              </w:rPr>
              <w:t>40</w:t>
            </w:r>
          </w:p>
        </w:tc>
        <w:tc>
          <w:tcPr>
            <w:tcW w:w="679" w:type="dxa"/>
          </w:tcPr>
          <w:p w14:paraId="5082D259" w14:textId="3F46A619" w:rsidR="00807A0F" w:rsidRDefault="00807A0F" w:rsidP="003630A4">
            <w:pPr>
              <w:rPr>
                <w:lang w:val="en-US"/>
              </w:rPr>
            </w:pPr>
            <w:r>
              <w:rPr>
                <w:lang w:val="en-US"/>
              </w:rPr>
              <w:t>60</w:t>
            </w:r>
          </w:p>
        </w:tc>
        <w:tc>
          <w:tcPr>
            <w:tcW w:w="679" w:type="dxa"/>
          </w:tcPr>
          <w:p w14:paraId="5F2E636A" w14:textId="1882D543" w:rsidR="00807A0F" w:rsidRDefault="00807A0F" w:rsidP="003630A4">
            <w:pPr>
              <w:rPr>
                <w:lang w:val="en-US"/>
              </w:rPr>
            </w:pPr>
            <w:r>
              <w:rPr>
                <w:lang w:val="en-US"/>
              </w:rPr>
              <w:t>80</w:t>
            </w:r>
          </w:p>
        </w:tc>
        <w:tc>
          <w:tcPr>
            <w:tcW w:w="680" w:type="dxa"/>
          </w:tcPr>
          <w:p w14:paraId="11A8CF86" w14:textId="05CCC9B2" w:rsidR="00807A0F" w:rsidRDefault="00807A0F" w:rsidP="003630A4">
            <w:pPr>
              <w:rPr>
                <w:lang w:val="en-US"/>
              </w:rPr>
            </w:pPr>
            <w:r>
              <w:rPr>
                <w:lang w:val="en-US"/>
              </w:rPr>
              <w:t>100</w:t>
            </w:r>
          </w:p>
        </w:tc>
        <w:tc>
          <w:tcPr>
            <w:tcW w:w="680" w:type="dxa"/>
          </w:tcPr>
          <w:p w14:paraId="142DFE61" w14:textId="0D23D120" w:rsidR="00807A0F" w:rsidRDefault="00807A0F" w:rsidP="003630A4">
            <w:pPr>
              <w:rPr>
                <w:lang w:val="en-US"/>
              </w:rPr>
            </w:pPr>
            <w:r>
              <w:rPr>
                <w:lang w:val="en-US"/>
              </w:rPr>
              <w:t>120</w:t>
            </w:r>
          </w:p>
        </w:tc>
        <w:tc>
          <w:tcPr>
            <w:tcW w:w="680" w:type="dxa"/>
          </w:tcPr>
          <w:p w14:paraId="438499A4" w14:textId="3D99AD2D" w:rsidR="00807A0F" w:rsidRDefault="00807A0F" w:rsidP="003630A4">
            <w:pPr>
              <w:rPr>
                <w:lang w:val="en-US"/>
              </w:rPr>
            </w:pPr>
            <w:r>
              <w:rPr>
                <w:lang w:val="en-US"/>
              </w:rPr>
              <w:t>140</w:t>
            </w:r>
          </w:p>
        </w:tc>
        <w:tc>
          <w:tcPr>
            <w:tcW w:w="680" w:type="dxa"/>
          </w:tcPr>
          <w:p w14:paraId="51071094" w14:textId="7782ABE2" w:rsidR="00807A0F" w:rsidRDefault="00807A0F" w:rsidP="003630A4">
            <w:pPr>
              <w:rPr>
                <w:lang w:val="en-US"/>
              </w:rPr>
            </w:pPr>
            <w:r>
              <w:rPr>
                <w:lang w:val="en-US"/>
              </w:rPr>
              <w:t>160</w:t>
            </w:r>
          </w:p>
        </w:tc>
        <w:tc>
          <w:tcPr>
            <w:tcW w:w="680" w:type="dxa"/>
          </w:tcPr>
          <w:p w14:paraId="1713DC1A" w14:textId="2823A1A5" w:rsidR="00807A0F" w:rsidRDefault="00807A0F" w:rsidP="003630A4">
            <w:pPr>
              <w:rPr>
                <w:lang w:val="en-US"/>
              </w:rPr>
            </w:pPr>
            <w:r>
              <w:rPr>
                <w:lang w:val="en-US"/>
              </w:rPr>
              <w:t>180</w:t>
            </w:r>
          </w:p>
        </w:tc>
        <w:tc>
          <w:tcPr>
            <w:tcW w:w="680" w:type="dxa"/>
          </w:tcPr>
          <w:p w14:paraId="6FEF9F38" w14:textId="4A9B03BE" w:rsidR="00807A0F" w:rsidRDefault="00807A0F" w:rsidP="003630A4">
            <w:pPr>
              <w:rPr>
                <w:lang w:val="en-US"/>
              </w:rPr>
            </w:pPr>
            <w:r>
              <w:rPr>
                <w:lang w:val="en-US"/>
              </w:rPr>
              <w:t>200</w:t>
            </w:r>
          </w:p>
        </w:tc>
        <w:tc>
          <w:tcPr>
            <w:tcW w:w="680" w:type="dxa"/>
          </w:tcPr>
          <w:p w14:paraId="56BC1603" w14:textId="321D89E6" w:rsidR="00807A0F" w:rsidRDefault="00807A0F" w:rsidP="003630A4">
            <w:pPr>
              <w:rPr>
                <w:lang w:val="en-US"/>
              </w:rPr>
            </w:pPr>
            <w:r>
              <w:rPr>
                <w:lang w:val="en-US"/>
              </w:rPr>
              <w:t>220</w:t>
            </w:r>
          </w:p>
        </w:tc>
        <w:tc>
          <w:tcPr>
            <w:tcW w:w="680" w:type="dxa"/>
          </w:tcPr>
          <w:p w14:paraId="08A555DF" w14:textId="3B9A599F" w:rsidR="00807A0F" w:rsidRDefault="00807A0F" w:rsidP="003630A4">
            <w:pPr>
              <w:rPr>
                <w:lang w:val="en-US"/>
              </w:rPr>
            </w:pPr>
            <w:r>
              <w:rPr>
                <w:lang w:val="en-US"/>
              </w:rPr>
              <w:t>240</w:t>
            </w:r>
          </w:p>
        </w:tc>
        <w:tc>
          <w:tcPr>
            <w:tcW w:w="680" w:type="dxa"/>
          </w:tcPr>
          <w:p w14:paraId="49DC0B40" w14:textId="6E15FD00" w:rsidR="00807A0F" w:rsidRDefault="00807A0F" w:rsidP="003630A4">
            <w:pPr>
              <w:rPr>
                <w:lang w:val="en-US"/>
              </w:rPr>
            </w:pPr>
            <w:r>
              <w:rPr>
                <w:lang w:val="en-US"/>
              </w:rPr>
              <w:t>260</w:t>
            </w:r>
          </w:p>
        </w:tc>
      </w:tr>
      <w:tr w:rsidR="00807A0F" w14:paraId="7782BEF7" w14:textId="77777777" w:rsidTr="00807A0F">
        <w:tc>
          <w:tcPr>
            <w:tcW w:w="680" w:type="dxa"/>
          </w:tcPr>
          <w:p w14:paraId="5E8145C1" w14:textId="1CAAFADC" w:rsidR="00807A0F" w:rsidRPr="00807A0F" w:rsidRDefault="00807A0F" w:rsidP="003630A4">
            <w:r>
              <w:t>Количество</w:t>
            </w:r>
          </w:p>
        </w:tc>
        <w:tc>
          <w:tcPr>
            <w:tcW w:w="679" w:type="dxa"/>
          </w:tcPr>
          <w:p w14:paraId="3AFFEBC6" w14:textId="2DC9E694" w:rsidR="00807A0F" w:rsidRDefault="00807A0F" w:rsidP="003630A4">
            <w:pPr>
              <w:rPr>
                <w:lang w:val="en-US"/>
              </w:rPr>
            </w:pPr>
            <w:r>
              <w:rPr>
                <w:lang w:val="en-US"/>
              </w:rPr>
              <w:t>1</w:t>
            </w:r>
          </w:p>
        </w:tc>
        <w:tc>
          <w:tcPr>
            <w:tcW w:w="679" w:type="dxa"/>
          </w:tcPr>
          <w:p w14:paraId="3D227ECB" w14:textId="4A76D098" w:rsidR="00807A0F" w:rsidRDefault="00807A0F" w:rsidP="003630A4">
            <w:pPr>
              <w:rPr>
                <w:lang w:val="en-US"/>
              </w:rPr>
            </w:pPr>
            <w:r>
              <w:rPr>
                <w:lang w:val="en-US"/>
              </w:rPr>
              <w:t>6</w:t>
            </w:r>
          </w:p>
        </w:tc>
        <w:tc>
          <w:tcPr>
            <w:tcW w:w="679" w:type="dxa"/>
          </w:tcPr>
          <w:p w14:paraId="7B69A342" w14:textId="5C97EB39" w:rsidR="00807A0F" w:rsidRDefault="00807A0F" w:rsidP="003630A4">
            <w:pPr>
              <w:rPr>
                <w:lang w:val="en-US"/>
              </w:rPr>
            </w:pPr>
            <w:r>
              <w:rPr>
                <w:lang w:val="en-US"/>
              </w:rPr>
              <w:t>4</w:t>
            </w:r>
          </w:p>
        </w:tc>
        <w:tc>
          <w:tcPr>
            <w:tcW w:w="679" w:type="dxa"/>
          </w:tcPr>
          <w:p w14:paraId="523267BD" w14:textId="4B27DE38" w:rsidR="00807A0F" w:rsidRDefault="00807A0F" w:rsidP="003630A4">
            <w:pPr>
              <w:rPr>
                <w:lang w:val="en-US"/>
              </w:rPr>
            </w:pPr>
            <w:r>
              <w:rPr>
                <w:lang w:val="en-US"/>
              </w:rPr>
              <w:t>6</w:t>
            </w:r>
          </w:p>
        </w:tc>
        <w:tc>
          <w:tcPr>
            <w:tcW w:w="679" w:type="dxa"/>
          </w:tcPr>
          <w:p w14:paraId="6FA15FDA" w14:textId="44C8DBBC" w:rsidR="00807A0F" w:rsidRPr="00807A0F" w:rsidRDefault="00807A0F" w:rsidP="003630A4">
            <w:r>
              <w:t>9</w:t>
            </w:r>
          </w:p>
        </w:tc>
        <w:tc>
          <w:tcPr>
            <w:tcW w:w="680" w:type="dxa"/>
          </w:tcPr>
          <w:p w14:paraId="1CE710E1" w14:textId="7DAE7F76" w:rsidR="00807A0F" w:rsidRPr="00807A0F" w:rsidRDefault="00807A0F" w:rsidP="003630A4">
            <w:r>
              <w:t>7</w:t>
            </w:r>
          </w:p>
        </w:tc>
        <w:tc>
          <w:tcPr>
            <w:tcW w:w="680" w:type="dxa"/>
          </w:tcPr>
          <w:p w14:paraId="677F43C1" w14:textId="06C908B9" w:rsidR="00807A0F" w:rsidRDefault="00807A0F" w:rsidP="003630A4">
            <w:pPr>
              <w:rPr>
                <w:lang w:val="en-US"/>
              </w:rPr>
            </w:pPr>
            <w:r>
              <w:rPr>
                <w:lang w:val="en-US"/>
              </w:rPr>
              <w:t>12</w:t>
            </w:r>
          </w:p>
        </w:tc>
        <w:tc>
          <w:tcPr>
            <w:tcW w:w="680" w:type="dxa"/>
          </w:tcPr>
          <w:p w14:paraId="18572FE9" w14:textId="7D9BED1B" w:rsidR="00807A0F" w:rsidRDefault="00807A0F" w:rsidP="003630A4">
            <w:pPr>
              <w:rPr>
                <w:lang w:val="en-US"/>
              </w:rPr>
            </w:pPr>
            <w:r>
              <w:rPr>
                <w:lang w:val="en-US"/>
              </w:rPr>
              <w:t>23</w:t>
            </w:r>
          </w:p>
        </w:tc>
        <w:tc>
          <w:tcPr>
            <w:tcW w:w="680" w:type="dxa"/>
          </w:tcPr>
          <w:p w14:paraId="63D5CD97" w14:textId="5F8BC584" w:rsidR="00807A0F" w:rsidRDefault="00807A0F" w:rsidP="003630A4">
            <w:pPr>
              <w:rPr>
                <w:lang w:val="en-US"/>
              </w:rPr>
            </w:pPr>
            <w:r>
              <w:rPr>
                <w:lang w:val="en-US"/>
              </w:rPr>
              <w:t>21</w:t>
            </w:r>
          </w:p>
        </w:tc>
        <w:tc>
          <w:tcPr>
            <w:tcW w:w="680" w:type="dxa"/>
          </w:tcPr>
          <w:p w14:paraId="1C3D12CB" w14:textId="1E7048DD" w:rsidR="00807A0F" w:rsidRDefault="00807A0F" w:rsidP="003630A4">
            <w:pPr>
              <w:rPr>
                <w:lang w:val="en-US"/>
              </w:rPr>
            </w:pPr>
            <w:r>
              <w:rPr>
                <w:lang w:val="en-US"/>
              </w:rPr>
              <w:t>18</w:t>
            </w:r>
          </w:p>
        </w:tc>
        <w:tc>
          <w:tcPr>
            <w:tcW w:w="680" w:type="dxa"/>
          </w:tcPr>
          <w:p w14:paraId="6E06AFAA" w14:textId="2EC5F8F2" w:rsidR="00807A0F" w:rsidRDefault="00807A0F" w:rsidP="003630A4">
            <w:pPr>
              <w:rPr>
                <w:lang w:val="en-US"/>
              </w:rPr>
            </w:pPr>
            <w:r>
              <w:rPr>
                <w:lang w:val="en-US"/>
              </w:rPr>
              <w:t>14</w:t>
            </w:r>
          </w:p>
        </w:tc>
        <w:tc>
          <w:tcPr>
            <w:tcW w:w="680" w:type="dxa"/>
          </w:tcPr>
          <w:p w14:paraId="118DF643" w14:textId="7BEC3779" w:rsidR="00807A0F" w:rsidRDefault="00807A0F" w:rsidP="003630A4">
            <w:pPr>
              <w:rPr>
                <w:lang w:val="en-US"/>
              </w:rPr>
            </w:pPr>
            <w:r>
              <w:rPr>
                <w:lang w:val="en-US"/>
              </w:rPr>
              <w:t>3</w:t>
            </w:r>
          </w:p>
        </w:tc>
        <w:tc>
          <w:tcPr>
            <w:tcW w:w="680" w:type="dxa"/>
          </w:tcPr>
          <w:p w14:paraId="0E2D123A" w14:textId="30191BD0" w:rsidR="00807A0F" w:rsidRDefault="00807A0F" w:rsidP="003630A4">
            <w:pPr>
              <w:rPr>
                <w:lang w:val="en-US"/>
              </w:rPr>
            </w:pPr>
            <w:r>
              <w:rPr>
                <w:lang w:val="en-US"/>
              </w:rPr>
              <w:t>3</w:t>
            </w:r>
          </w:p>
        </w:tc>
        <w:tc>
          <w:tcPr>
            <w:tcW w:w="680" w:type="dxa"/>
          </w:tcPr>
          <w:p w14:paraId="72210326" w14:textId="4E4CC1F8" w:rsidR="00807A0F" w:rsidRDefault="00807A0F" w:rsidP="003630A4">
            <w:pPr>
              <w:rPr>
                <w:lang w:val="en-US"/>
              </w:rPr>
            </w:pPr>
            <w:r>
              <w:rPr>
                <w:lang w:val="en-US"/>
              </w:rPr>
              <w:t>1</w:t>
            </w:r>
          </w:p>
        </w:tc>
      </w:tr>
      <w:tr w:rsidR="00807A0F" w14:paraId="2F669E6D" w14:textId="77777777" w:rsidTr="00807A0F">
        <w:tc>
          <w:tcPr>
            <w:tcW w:w="680" w:type="dxa"/>
          </w:tcPr>
          <w:p w14:paraId="5450DEEA" w14:textId="4999302C" w:rsidR="00807A0F" w:rsidRDefault="00807A0F" w:rsidP="003630A4">
            <w:r>
              <w:t>Частота</w:t>
            </w:r>
          </w:p>
        </w:tc>
        <w:tc>
          <w:tcPr>
            <w:tcW w:w="679" w:type="dxa"/>
          </w:tcPr>
          <w:p w14:paraId="3D849CD6" w14:textId="3B84512C"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128</m:t>
                    </m:r>
                  </m:den>
                </m:f>
              </m:oMath>
            </m:oMathPara>
          </w:p>
        </w:tc>
        <w:tc>
          <w:tcPr>
            <w:tcW w:w="679" w:type="dxa"/>
          </w:tcPr>
          <w:p w14:paraId="238191D0" w14:textId="649B39A7"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128</m:t>
                    </m:r>
                  </m:den>
                </m:f>
              </m:oMath>
            </m:oMathPara>
          </w:p>
        </w:tc>
        <w:tc>
          <w:tcPr>
            <w:tcW w:w="679" w:type="dxa"/>
          </w:tcPr>
          <w:p w14:paraId="3CC3AAC2" w14:textId="31FFAE76"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128</m:t>
                    </m:r>
                  </m:den>
                </m:f>
              </m:oMath>
            </m:oMathPara>
          </w:p>
        </w:tc>
        <w:tc>
          <w:tcPr>
            <w:tcW w:w="679" w:type="dxa"/>
          </w:tcPr>
          <w:p w14:paraId="397AB848" w14:textId="38D4A2D5"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128</m:t>
                    </m:r>
                  </m:den>
                </m:f>
              </m:oMath>
            </m:oMathPara>
          </w:p>
        </w:tc>
        <w:tc>
          <w:tcPr>
            <w:tcW w:w="679" w:type="dxa"/>
          </w:tcPr>
          <w:p w14:paraId="33FC79E6" w14:textId="7CE45ED8"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9</m:t>
                    </m:r>
                  </m:num>
                  <m:den>
                    <m:r>
                      <w:rPr>
                        <w:rFonts w:ascii="Cambria Math" w:hAnsi="Cambria Math"/>
                        <w:lang w:val="en-US"/>
                      </w:rPr>
                      <m:t>128</m:t>
                    </m:r>
                  </m:den>
                </m:f>
              </m:oMath>
            </m:oMathPara>
          </w:p>
        </w:tc>
        <w:tc>
          <w:tcPr>
            <w:tcW w:w="680" w:type="dxa"/>
          </w:tcPr>
          <w:p w14:paraId="77DD3AED" w14:textId="5BD5DF38"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7</m:t>
                    </m:r>
                  </m:num>
                  <m:den>
                    <m:r>
                      <w:rPr>
                        <w:rFonts w:ascii="Cambria Math" w:hAnsi="Cambria Math"/>
                        <w:lang w:val="en-US"/>
                      </w:rPr>
                      <m:t>128</m:t>
                    </m:r>
                  </m:den>
                </m:f>
              </m:oMath>
            </m:oMathPara>
          </w:p>
        </w:tc>
        <w:tc>
          <w:tcPr>
            <w:tcW w:w="680" w:type="dxa"/>
          </w:tcPr>
          <w:p w14:paraId="7D2A9626" w14:textId="15CA3561"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12</m:t>
                    </m:r>
                  </m:num>
                  <m:den>
                    <m:r>
                      <w:rPr>
                        <w:rFonts w:ascii="Cambria Math" w:hAnsi="Cambria Math"/>
                        <w:lang w:val="en-US"/>
                      </w:rPr>
                      <m:t>128</m:t>
                    </m:r>
                  </m:den>
                </m:f>
              </m:oMath>
            </m:oMathPara>
          </w:p>
        </w:tc>
        <w:tc>
          <w:tcPr>
            <w:tcW w:w="680" w:type="dxa"/>
          </w:tcPr>
          <w:p w14:paraId="65CF19FA" w14:textId="7F3E63C4"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23</m:t>
                    </m:r>
                  </m:num>
                  <m:den>
                    <m:r>
                      <w:rPr>
                        <w:rFonts w:ascii="Cambria Math" w:hAnsi="Cambria Math"/>
                        <w:lang w:val="en-US"/>
                      </w:rPr>
                      <m:t>128</m:t>
                    </m:r>
                  </m:den>
                </m:f>
              </m:oMath>
            </m:oMathPara>
          </w:p>
        </w:tc>
        <w:tc>
          <w:tcPr>
            <w:tcW w:w="680" w:type="dxa"/>
          </w:tcPr>
          <w:p w14:paraId="5524747F" w14:textId="06C6385A"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21</m:t>
                    </m:r>
                  </m:num>
                  <m:den>
                    <m:r>
                      <w:rPr>
                        <w:rFonts w:ascii="Cambria Math" w:hAnsi="Cambria Math"/>
                        <w:lang w:val="en-US"/>
                      </w:rPr>
                      <m:t>128</m:t>
                    </m:r>
                  </m:den>
                </m:f>
              </m:oMath>
            </m:oMathPara>
          </w:p>
        </w:tc>
        <w:tc>
          <w:tcPr>
            <w:tcW w:w="680" w:type="dxa"/>
          </w:tcPr>
          <w:p w14:paraId="7295FC75" w14:textId="45D3B2A0"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18</m:t>
                    </m:r>
                  </m:num>
                  <m:den>
                    <m:r>
                      <w:rPr>
                        <w:rFonts w:ascii="Cambria Math" w:hAnsi="Cambria Math"/>
                        <w:lang w:val="en-US"/>
                      </w:rPr>
                      <m:t>128</m:t>
                    </m:r>
                  </m:den>
                </m:f>
              </m:oMath>
            </m:oMathPara>
          </w:p>
        </w:tc>
        <w:tc>
          <w:tcPr>
            <w:tcW w:w="680" w:type="dxa"/>
          </w:tcPr>
          <w:p w14:paraId="7F0309EA" w14:textId="5BB030F3"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14</m:t>
                    </m:r>
                  </m:num>
                  <m:den>
                    <m:r>
                      <w:rPr>
                        <w:rFonts w:ascii="Cambria Math" w:hAnsi="Cambria Math"/>
                        <w:lang w:val="en-US"/>
                      </w:rPr>
                      <m:t>128</m:t>
                    </m:r>
                  </m:den>
                </m:f>
              </m:oMath>
            </m:oMathPara>
          </w:p>
        </w:tc>
        <w:tc>
          <w:tcPr>
            <w:tcW w:w="680" w:type="dxa"/>
          </w:tcPr>
          <w:p w14:paraId="32A04820" w14:textId="1152D371" w:rsidR="00807A0F" w:rsidRPr="00807A0F" w:rsidRDefault="00C22888" w:rsidP="003630A4">
            <m:oMathPara>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128</m:t>
                    </m:r>
                  </m:den>
                </m:f>
              </m:oMath>
            </m:oMathPara>
          </w:p>
        </w:tc>
        <w:tc>
          <w:tcPr>
            <w:tcW w:w="680" w:type="dxa"/>
          </w:tcPr>
          <w:p w14:paraId="49FBBFAD" w14:textId="31863E83"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128</m:t>
                    </m:r>
                  </m:den>
                </m:f>
              </m:oMath>
            </m:oMathPara>
          </w:p>
        </w:tc>
        <w:tc>
          <w:tcPr>
            <w:tcW w:w="680" w:type="dxa"/>
          </w:tcPr>
          <w:p w14:paraId="59F537B2" w14:textId="061904BB" w:rsidR="00807A0F" w:rsidRDefault="00C22888" w:rsidP="003630A4">
            <w:pPr>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128</m:t>
                    </m:r>
                  </m:den>
                </m:f>
              </m:oMath>
            </m:oMathPara>
          </w:p>
        </w:tc>
      </w:tr>
    </w:tbl>
    <w:p w14:paraId="60452FD5" w14:textId="062DB71C" w:rsidR="003630A4" w:rsidRDefault="003630A4" w:rsidP="003630A4">
      <w:pPr>
        <w:rPr>
          <w:lang w:val="en-US"/>
        </w:rPr>
      </w:pPr>
    </w:p>
    <w:p w14:paraId="22D6570F" w14:textId="050DED26" w:rsidR="00807A0F" w:rsidRDefault="00807A0F" w:rsidP="003630A4">
      <w:r w:rsidRPr="00723946">
        <w:rPr>
          <w:rStyle w:val="20"/>
        </w:rPr>
        <w:t>Количество символов алфавита</w:t>
      </w:r>
      <w:r w:rsidRPr="00FF7772">
        <w:t xml:space="preserve">: </w:t>
      </w:r>
      <w:r>
        <w:t>14</w:t>
      </w:r>
    </w:p>
    <w:p w14:paraId="024F9058" w14:textId="129308A3" w:rsidR="00807A0F" w:rsidRPr="00627FD0" w:rsidRDefault="00807A0F" w:rsidP="003630A4">
      <w:r w:rsidRPr="00723946">
        <w:rPr>
          <w:rStyle w:val="20"/>
        </w:rPr>
        <w:t>Значение энтропии</w:t>
      </w:r>
      <w:r w:rsidRPr="00807A0F">
        <w:t>:</w:t>
      </w:r>
      <w:r w:rsidRPr="00FF7772">
        <w:t xml:space="preserve"> </w:t>
      </w:r>
      <w:r w:rsidR="00151CC9" w:rsidRPr="00151CC9">
        <w:t>3.372091</w:t>
      </w:r>
    </w:p>
    <w:p w14:paraId="7D56F3AF" w14:textId="0BCF7158" w:rsidR="00807A0F" w:rsidRDefault="00807A0F" w:rsidP="003630A4"/>
    <w:p w14:paraId="303BFEAF" w14:textId="5931E94B" w:rsidR="00807A0F" w:rsidRDefault="00807A0F" w:rsidP="00723946">
      <w:pPr>
        <w:pStyle w:val="1"/>
      </w:pPr>
      <w:r>
        <w:lastRenderedPageBreak/>
        <w:t>Построение равномерного двоичного кода</w:t>
      </w:r>
    </w:p>
    <w:tbl>
      <w:tblPr>
        <w:tblStyle w:val="ac"/>
        <w:tblW w:w="0" w:type="auto"/>
        <w:tblLook w:val="04A0" w:firstRow="1" w:lastRow="0" w:firstColumn="1" w:lastColumn="0" w:noHBand="0" w:noVBand="1"/>
      </w:tblPr>
      <w:tblGrid>
        <w:gridCol w:w="704"/>
        <w:gridCol w:w="718"/>
        <w:gridCol w:w="717"/>
        <w:gridCol w:w="717"/>
        <w:gridCol w:w="718"/>
        <w:gridCol w:w="740"/>
        <w:gridCol w:w="739"/>
        <w:gridCol w:w="739"/>
        <w:gridCol w:w="740"/>
        <w:gridCol w:w="740"/>
        <w:gridCol w:w="740"/>
        <w:gridCol w:w="740"/>
        <w:gridCol w:w="703"/>
        <w:gridCol w:w="740"/>
      </w:tblGrid>
      <w:tr w:rsidR="00807A0F" w14:paraId="229235DD" w14:textId="77777777" w:rsidTr="00807A0F">
        <w:tc>
          <w:tcPr>
            <w:tcW w:w="695" w:type="dxa"/>
          </w:tcPr>
          <w:p w14:paraId="397519EB" w14:textId="39122ED3" w:rsidR="00807A0F" w:rsidRDefault="00807A0F" w:rsidP="003630A4">
            <w:r>
              <w:t>0</w:t>
            </w:r>
          </w:p>
        </w:tc>
        <w:tc>
          <w:tcPr>
            <w:tcW w:w="719" w:type="dxa"/>
          </w:tcPr>
          <w:p w14:paraId="61A83279" w14:textId="22AF39CD" w:rsidR="00807A0F" w:rsidRDefault="00807A0F" w:rsidP="003630A4">
            <w:r>
              <w:t>20</w:t>
            </w:r>
          </w:p>
        </w:tc>
        <w:tc>
          <w:tcPr>
            <w:tcW w:w="719" w:type="dxa"/>
          </w:tcPr>
          <w:p w14:paraId="35926AF0" w14:textId="08242756" w:rsidR="00807A0F" w:rsidRDefault="00807A0F" w:rsidP="003630A4">
            <w:r>
              <w:t>40</w:t>
            </w:r>
          </w:p>
        </w:tc>
        <w:tc>
          <w:tcPr>
            <w:tcW w:w="719" w:type="dxa"/>
          </w:tcPr>
          <w:p w14:paraId="5FDE83B5" w14:textId="6E6C9B6F" w:rsidR="00807A0F" w:rsidRDefault="00807A0F" w:rsidP="003630A4">
            <w:r>
              <w:t>60</w:t>
            </w:r>
          </w:p>
        </w:tc>
        <w:tc>
          <w:tcPr>
            <w:tcW w:w="720" w:type="dxa"/>
          </w:tcPr>
          <w:p w14:paraId="766F96D0" w14:textId="614F5DAB" w:rsidR="00807A0F" w:rsidRDefault="00807A0F" w:rsidP="003630A4">
            <w:r>
              <w:t>80</w:t>
            </w:r>
          </w:p>
        </w:tc>
        <w:tc>
          <w:tcPr>
            <w:tcW w:w="744" w:type="dxa"/>
          </w:tcPr>
          <w:p w14:paraId="31F99529" w14:textId="589E0CC7" w:rsidR="00807A0F" w:rsidRDefault="00807A0F" w:rsidP="003630A4">
            <w:r>
              <w:t>100</w:t>
            </w:r>
          </w:p>
        </w:tc>
        <w:tc>
          <w:tcPr>
            <w:tcW w:w="743" w:type="dxa"/>
          </w:tcPr>
          <w:p w14:paraId="4EDC1970" w14:textId="45B7AB55" w:rsidR="00807A0F" w:rsidRDefault="00807A0F" w:rsidP="003630A4">
            <w:r>
              <w:t>120</w:t>
            </w:r>
          </w:p>
        </w:tc>
        <w:tc>
          <w:tcPr>
            <w:tcW w:w="743" w:type="dxa"/>
          </w:tcPr>
          <w:p w14:paraId="6CC8CBD4" w14:textId="3434E620" w:rsidR="00807A0F" w:rsidRDefault="00807A0F" w:rsidP="003630A4">
            <w:r>
              <w:t>140</w:t>
            </w:r>
          </w:p>
        </w:tc>
        <w:tc>
          <w:tcPr>
            <w:tcW w:w="744" w:type="dxa"/>
          </w:tcPr>
          <w:p w14:paraId="6E4084AA" w14:textId="5977D63C" w:rsidR="00807A0F" w:rsidRDefault="00807A0F" w:rsidP="003630A4">
            <w:r>
              <w:t>160</w:t>
            </w:r>
          </w:p>
        </w:tc>
        <w:tc>
          <w:tcPr>
            <w:tcW w:w="744" w:type="dxa"/>
          </w:tcPr>
          <w:p w14:paraId="3C2E6951" w14:textId="238268F2" w:rsidR="00807A0F" w:rsidRDefault="00807A0F" w:rsidP="003630A4">
            <w:r>
              <w:t>180</w:t>
            </w:r>
          </w:p>
        </w:tc>
        <w:tc>
          <w:tcPr>
            <w:tcW w:w="744" w:type="dxa"/>
          </w:tcPr>
          <w:p w14:paraId="5B8B1021" w14:textId="0136E305" w:rsidR="00807A0F" w:rsidRDefault="00807A0F" w:rsidP="003630A4">
            <w:r>
              <w:t>200</w:t>
            </w:r>
          </w:p>
        </w:tc>
        <w:tc>
          <w:tcPr>
            <w:tcW w:w="744" w:type="dxa"/>
          </w:tcPr>
          <w:p w14:paraId="00F6BBAD" w14:textId="2709C4AD" w:rsidR="00807A0F" w:rsidRDefault="00807A0F" w:rsidP="003630A4">
            <w:r>
              <w:t>220</w:t>
            </w:r>
          </w:p>
        </w:tc>
        <w:tc>
          <w:tcPr>
            <w:tcW w:w="673" w:type="dxa"/>
          </w:tcPr>
          <w:p w14:paraId="48044AB2" w14:textId="3BEFF0B4" w:rsidR="00807A0F" w:rsidRDefault="00807A0F" w:rsidP="003630A4">
            <w:r>
              <w:t>240</w:t>
            </w:r>
          </w:p>
        </w:tc>
        <w:tc>
          <w:tcPr>
            <w:tcW w:w="744" w:type="dxa"/>
          </w:tcPr>
          <w:p w14:paraId="148A8EBA" w14:textId="0CE86504" w:rsidR="00807A0F" w:rsidRDefault="00807A0F" w:rsidP="003630A4">
            <w:r>
              <w:t>260</w:t>
            </w:r>
          </w:p>
        </w:tc>
      </w:tr>
      <w:tr w:rsidR="00807A0F" w14:paraId="7F9E2308" w14:textId="77777777" w:rsidTr="00807A0F">
        <w:tc>
          <w:tcPr>
            <w:tcW w:w="695" w:type="dxa"/>
          </w:tcPr>
          <w:p w14:paraId="52A257E1" w14:textId="0AAE0A9E" w:rsidR="00807A0F" w:rsidRDefault="00807A0F" w:rsidP="003630A4">
            <w:r>
              <w:t>0000</w:t>
            </w:r>
          </w:p>
        </w:tc>
        <w:tc>
          <w:tcPr>
            <w:tcW w:w="719" w:type="dxa"/>
          </w:tcPr>
          <w:p w14:paraId="39767473" w14:textId="41E9A3E9" w:rsidR="00807A0F" w:rsidRDefault="00807A0F" w:rsidP="003630A4">
            <w:r>
              <w:t>0001</w:t>
            </w:r>
          </w:p>
        </w:tc>
        <w:tc>
          <w:tcPr>
            <w:tcW w:w="719" w:type="dxa"/>
          </w:tcPr>
          <w:p w14:paraId="78E486C3" w14:textId="05B5A32B" w:rsidR="00807A0F" w:rsidRDefault="00807A0F" w:rsidP="003630A4">
            <w:r>
              <w:t>0010</w:t>
            </w:r>
          </w:p>
        </w:tc>
        <w:tc>
          <w:tcPr>
            <w:tcW w:w="719" w:type="dxa"/>
          </w:tcPr>
          <w:p w14:paraId="5E29186B" w14:textId="2F304A7D" w:rsidR="00807A0F" w:rsidRDefault="00807A0F" w:rsidP="003630A4">
            <w:r>
              <w:t>0011</w:t>
            </w:r>
          </w:p>
        </w:tc>
        <w:tc>
          <w:tcPr>
            <w:tcW w:w="720" w:type="dxa"/>
          </w:tcPr>
          <w:p w14:paraId="699A9ABF" w14:textId="03D8D4AA" w:rsidR="00807A0F" w:rsidRDefault="00807A0F" w:rsidP="003630A4">
            <w:r>
              <w:t>0100</w:t>
            </w:r>
          </w:p>
        </w:tc>
        <w:tc>
          <w:tcPr>
            <w:tcW w:w="744" w:type="dxa"/>
          </w:tcPr>
          <w:p w14:paraId="6B2F79AF" w14:textId="67A6253C" w:rsidR="00807A0F" w:rsidRDefault="00807A0F" w:rsidP="003630A4">
            <w:r>
              <w:t>0101</w:t>
            </w:r>
          </w:p>
        </w:tc>
        <w:tc>
          <w:tcPr>
            <w:tcW w:w="743" w:type="dxa"/>
          </w:tcPr>
          <w:p w14:paraId="175C28C9" w14:textId="4E2B53B0" w:rsidR="00807A0F" w:rsidRDefault="00807A0F" w:rsidP="003630A4">
            <w:r>
              <w:t>0110</w:t>
            </w:r>
          </w:p>
        </w:tc>
        <w:tc>
          <w:tcPr>
            <w:tcW w:w="743" w:type="dxa"/>
          </w:tcPr>
          <w:p w14:paraId="45956463" w14:textId="2EFFA94B" w:rsidR="00807A0F" w:rsidRDefault="00807A0F" w:rsidP="003630A4">
            <w:r>
              <w:t>0111</w:t>
            </w:r>
          </w:p>
        </w:tc>
        <w:tc>
          <w:tcPr>
            <w:tcW w:w="744" w:type="dxa"/>
          </w:tcPr>
          <w:p w14:paraId="0F38FABE" w14:textId="03D4D4A5" w:rsidR="00807A0F" w:rsidRDefault="00807A0F" w:rsidP="003630A4">
            <w:r>
              <w:t>1000</w:t>
            </w:r>
          </w:p>
        </w:tc>
        <w:tc>
          <w:tcPr>
            <w:tcW w:w="744" w:type="dxa"/>
          </w:tcPr>
          <w:p w14:paraId="17F7F729" w14:textId="71B2C90C" w:rsidR="00807A0F" w:rsidRDefault="00807A0F" w:rsidP="003630A4">
            <w:r>
              <w:t>1001</w:t>
            </w:r>
          </w:p>
        </w:tc>
        <w:tc>
          <w:tcPr>
            <w:tcW w:w="744" w:type="dxa"/>
          </w:tcPr>
          <w:p w14:paraId="1ED192D9" w14:textId="26AE9BBF" w:rsidR="00807A0F" w:rsidRDefault="00807A0F" w:rsidP="003630A4">
            <w:r>
              <w:t>1010</w:t>
            </w:r>
          </w:p>
        </w:tc>
        <w:tc>
          <w:tcPr>
            <w:tcW w:w="744" w:type="dxa"/>
          </w:tcPr>
          <w:p w14:paraId="68FB5616" w14:textId="1136558E" w:rsidR="00807A0F" w:rsidRDefault="00807A0F" w:rsidP="003630A4">
            <w:r>
              <w:t>1011</w:t>
            </w:r>
          </w:p>
        </w:tc>
        <w:tc>
          <w:tcPr>
            <w:tcW w:w="673" w:type="dxa"/>
          </w:tcPr>
          <w:p w14:paraId="427CAD3E" w14:textId="4B5C995C" w:rsidR="00807A0F" w:rsidRDefault="00807A0F" w:rsidP="003630A4">
            <w:r>
              <w:t>1100</w:t>
            </w:r>
          </w:p>
        </w:tc>
        <w:tc>
          <w:tcPr>
            <w:tcW w:w="744" w:type="dxa"/>
          </w:tcPr>
          <w:p w14:paraId="0D22803C" w14:textId="7D36B572" w:rsidR="00807A0F" w:rsidRDefault="00807A0F" w:rsidP="003630A4">
            <w:r>
              <w:t>1101</w:t>
            </w:r>
          </w:p>
        </w:tc>
      </w:tr>
    </w:tbl>
    <w:p w14:paraId="6ACFC17A" w14:textId="7EA4F254" w:rsidR="00807A0F" w:rsidRDefault="00807A0F" w:rsidP="00723946">
      <w:pPr>
        <w:pStyle w:val="2"/>
      </w:pPr>
    </w:p>
    <w:p w14:paraId="18F179C1" w14:textId="2BB2DC89" w:rsidR="00FF7772" w:rsidRDefault="00FF7772" w:rsidP="00723946">
      <w:pPr>
        <w:pStyle w:val="2"/>
      </w:pPr>
      <w:r>
        <w:t>Закодированное равномерным кодом сообщение:</w:t>
      </w:r>
    </w:p>
    <w:p w14:paraId="4A1E48B0" w14:textId="6DC1579F" w:rsidR="00FF7772" w:rsidRPr="003630A4" w:rsidRDefault="00587D00" w:rsidP="00FF7772">
      <w:r>
        <w:t>0100</w:t>
      </w:r>
      <w:r w:rsidR="00FF7772" w:rsidRPr="003630A4">
        <w:t xml:space="preserve"> </w:t>
      </w:r>
      <w:r>
        <w:t>0001</w:t>
      </w:r>
      <w:r w:rsidR="00FF7772" w:rsidRPr="003630A4">
        <w:t xml:space="preserve"> </w:t>
      </w:r>
      <w:r w:rsidR="00FF7772">
        <w:t>0101</w:t>
      </w:r>
      <w:r w:rsidR="00FF7772" w:rsidRPr="003630A4">
        <w:t xml:space="preserve"> 0</w:t>
      </w:r>
      <w:r w:rsidR="00FF7772">
        <w:t>000</w:t>
      </w:r>
      <w:r w:rsidR="00FF7772" w:rsidRPr="003630A4">
        <w:t xml:space="preserve"> </w:t>
      </w:r>
      <w:r>
        <w:t>0011</w:t>
      </w:r>
      <w:r w:rsidR="00FF7772" w:rsidRPr="003630A4">
        <w:t xml:space="preserve"> </w:t>
      </w:r>
      <w:r>
        <w:t>0010</w:t>
      </w:r>
      <w:r w:rsidR="00FF7772" w:rsidRPr="003630A4">
        <w:t xml:space="preserve"> </w:t>
      </w:r>
      <w:r>
        <w:t>0001</w:t>
      </w:r>
      <w:r w:rsidR="00FF7772" w:rsidRPr="003630A4">
        <w:t xml:space="preserve"> </w:t>
      </w:r>
      <w:r w:rsidR="00FF7772">
        <w:t>0110</w:t>
      </w:r>
      <w:r w:rsidR="00FF7772" w:rsidRPr="003630A4">
        <w:t xml:space="preserve"> </w:t>
      </w:r>
      <w:r>
        <w:t>0100</w:t>
      </w:r>
      <w:r w:rsidR="00FF7772" w:rsidRPr="003630A4">
        <w:t xml:space="preserve"> </w:t>
      </w:r>
      <w:r>
        <w:t>0001</w:t>
      </w:r>
      <w:r w:rsidR="00FF7772" w:rsidRPr="003630A4">
        <w:t xml:space="preserve"> </w:t>
      </w:r>
      <w:r>
        <w:t>0011</w:t>
      </w:r>
      <w:r w:rsidR="00FF7772" w:rsidRPr="003630A4">
        <w:t xml:space="preserve"> </w:t>
      </w:r>
      <w:r>
        <w:t>0010</w:t>
      </w:r>
      <w:r w:rsidR="00FF7772" w:rsidRPr="003630A4">
        <w:t xml:space="preserve"> </w:t>
      </w:r>
      <w:r>
        <w:t>0001</w:t>
      </w:r>
      <w:r w:rsidR="00FF7772" w:rsidRPr="003630A4">
        <w:t xml:space="preserve"> </w:t>
      </w:r>
      <w:r>
        <w:t>0010</w:t>
      </w:r>
      <w:r w:rsidR="00FF7772" w:rsidRPr="003630A4">
        <w:t xml:space="preserve"> </w:t>
      </w:r>
      <w:r w:rsidR="00FF7772">
        <w:t>0110</w:t>
      </w:r>
      <w:r w:rsidR="00FF7772" w:rsidRPr="003630A4">
        <w:t xml:space="preserve"> </w:t>
      </w:r>
      <w:r>
        <w:t>0100</w:t>
      </w:r>
      <w:r w:rsidR="00FF7772" w:rsidRPr="003630A4">
        <w:t xml:space="preserve"> </w:t>
      </w:r>
      <w:r>
        <w:t>0001</w:t>
      </w:r>
      <w:r w:rsidR="00FF7772" w:rsidRPr="003630A4">
        <w:t xml:space="preserve"> </w:t>
      </w:r>
      <w:r>
        <w:t>0001</w:t>
      </w:r>
      <w:r w:rsidR="00FF7772" w:rsidRPr="003630A4">
        <w:t xml:space="preserve"> </w:t>
      </w:r>
      <w:r w:rsidR="00FF7772">
        <w:t>0110</w:t>
      </w:r>
      <w:r w:rsidR="00FF7772" w:rsidRPr="003630A4">
        <w:t xml:space="preserve"> </w:t>
      </w:r>
      <w:r w:rsidR="00FF7772">
        <w:t>1001</w:t>
      </w:r>
      <w:r w:rsidR="00FF7772" w:rsidRPr="003630A4">
        <w:t xml:space="preserve"> </w:t>
      </w:r>
      <w:r w:rsidR="00FF7772">
        <w:t>1000</w:t>
      </w:r>
      <w:r w:rsidR="00FF7772" w:rsidRPr="003630A4">
        <w:t xml:space="preserve"> </w:t>
      </w:r>
      <w:r>
        <w:t>0011</w:t>
      </w:r>
      <w:r w:rsidR="00FF7772" w:rsidRPr="003630A4">
        <w:t xml:space="preserve"> </w:t>
      </w:r>
      <w:r>
        <w:t>0100</w:t>
      </w:r>
      <w:r w:rsidR="00FF7772" w:rsidRPr="003630A4">
        <w:t xml:space="preserve"> </w:t>
      </w:r>
      <w:r w:rsidR="00FF7772">
        <w:t>0111</w:t>
      </w:r>
      <w:r w:rsidR="00FF7772" w:rsidRPr="003630A4">
        <w:t xml:space="preserve"> </w:t>
      </w:r>
      <w:r>
        <w:t>0011</w:t>
      </w:r>
      <w:r w:rsidR="00FF7772" w:rsidRPr="003630A4">
        <w:t xml:space="preserve"> </w:t>
      </w:r>
      <w:r>
        <w:t>0010</w:t>
      </w:r>
      <w:r w:rsidR="00FF7772" w:rsidRPr="003630A4">
        <w:t xml:space="preserve"> </w:t>
      </w:r>
      <w:r w:rsidR="00FF7772">
        <w:t>1001</w:t>
      </w:r>
      <w:r w:rsidR="00FF7772" w:rsidRPr="003630A4">
        <w:t xml:space="preserve"> </w:t>
      </w:r>
      <w:r w:rsidR="00FF7772">
        <w:t>1000</w:t>
      </w:r>
      <w:r w:rsidR="00FF7772" w:rsidRPr="003630A4">
        <w:t xml:space="preserve"> </w:t>
      </w:r>
      <w:r w:rsidR="00FF7772">
        <w:t>0111</w:t>
      </w:r>
      <w:r w:rsidR="00FF7772" w:rsidRPr="003630A4">
        <w:t xml:space="preserve"> </w:t>
      </w:r>
      <w:r w:rsidR="00FF7772">
        <w:t>1000</w:t>
      </w:r>
      <w:r w:rsidR="00FF7772" w:rsidRPr="003630A4">
        <w:t xml:space="preserve"> </w:t>
      </w:r>
      <w:r w:rsidR="00FF7772">
        <w:t>0111</w:t>
      </w:r>
      <w:r w:rsidR="00FF7772" w:rsidRPr="003630A4">
        <w:t xml:space="preserve"> </w:t>
      </w:r>
      <w:r w:rsidR="00FF7772">
        <w:t>0110</w:t>
      </w:r>
      <w:r w:rsidR="00FF7772" w:rsidRPr="003630A4">
        <w:t xml:space="preserve"> </w:t>
      </w:r>
      <w:r w:rsidR="00FF7772">
        <w:t>1000</w:t>
      </w:r>
      <w:r w:rsidR="00FF7772" w:rsidRPr="003630A4">
        <w:t xml:space="preserve"> </w:t>
      </w:r>
      <w:r>
        <w:t>1011</w:t>
      </w:r>
      <w:r w:rsidR="00FF7772" w:rsidRPr="003630A4">
        <w:t xml:space="preserve"> </w:t>
      </w:r>
      <w:r w:rsidR="00FF7772">
        <w:t>1001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0111</w:t>
      </w:r>
      <w:r w:rsidR="00FF7772" w:rsidRPr="003630A4">
        <w:t xml:space="preserve"> </w:t>
      </w:r>
      <w:r w:rsidR="00FF7772">
        <w:t>1000</w:t>
      </w:r>
      <w:r w:rsidR="00FF7772" w:rsidRPr="003630A4">
        <w:t xml:space="preserve"> </w:t>
      </w:r>
      <w:r w:rsidR="00FF7772">
        <w:t>1001</w:t>
      </w:r>
      <w:r w:rsidR="00FF7772" w:rsidRPr="003630A4">
        <w:t xml:space="preserve"> </w:t>
      </w:r>
      <w:r w:rsidR="00FF7772">
        <w:t>1000</w:t>
      </w:r>
      <w:r w:rsidR="00FF7772" w:rsidRPr="003630A4">
        <w:t xml:space="preserve"> </w:t>
      </w:r>
      <w:r>
        <w:t>0100</w:t>
      </w:r>
      <w:r w:rsidR="00FF7772" w:rsidRPr="003630A4">
        <w:t xml:space="preserve"> </w:t>
      </w:r>
      <w:r>
        <w:t>0100</w:t>
      </w:r>
      <w:r w:rsidR="00FF7772" w:rsidRPr="003630A4">
        <w:t xml:space="preserve"> </w:t>
      </w:r>
      <w:r>
        <w:t>0011</w:t>
      </w:r>
      <w:r w:rsidR="00FF7772" w:rsidRPr="003630A4">
        <w:t xml:space="preserve"> </w:t>
      </w:r>
      <w:r>
        <w:t>0101</w:t>
      </w:r>
      <w:r w:rsidR="00FF7772" w:rsidRPr="003630A4">
        <w:t xml:space="preserve"> </w:t>
      </w:r>
      <w:r w:rsidR="00FF7772">
        <w:t>1000</w:t>
      </w:r>
      <w:r w:rsidR="00FF7772" w:rsidRPr="003630A4">
        <w:t xml:space="preserve"> </w:t>
      </w:r>
      <w:r>
        <w:t>0011</w:t>
      </w:r>
      <w:r w:rsidR="00FF7772" w:rsidRPr="003630A4">
        <w:t xml:space="preserve"> </w:t>
      </w:r>
      <w:r w:rsidR="00FF7772">
        <w:t>1101</w:t>
      </w:r>
      <w:r w:rsidR="00FF7772" w:rsidRPr="003630A4">
        <w:t xml:space="preserve"> </w:t>
      </w:r>
      <w:r w:rsidR="00FF7772">
        <w:t>1100</w:t>
      </w:r>
      <w:r w:rsidR="00FF7772" w:rsidRPr="003630A4">
        <w:t xml:space="preserve"> </w:t>
      </w:r>
      <w:r w:rsidR="00FF7772">
        <w:t>1100</w:t>
      </w:r>
      <w:r w:rsidR="00FF7772" w:rsidRPr="003630A4">
        <w:t xml:space="preserve"> </w:t>
      </w:r>
      <w:r w:rsidR="00FF7772">
        <w:t>1100</w:t>
      </w:r>
      <w:r w:rsidR="00FF7772" w:rsidRPr="003630A4">
        <w:t xml:space="preserve"> </w:t>
      </w:r>
      <w:r w:rsidR="00FF7772">
        <w:t>1011</w:t>
      </w:r>
      <w:r w:rsidR="00FF7772" w:rsidRPr="003630A4">
        <w:t xml:space="preserve"> </w:t>
      </w:r>
      <w:r w:rsidR="00FF7772">
        <w:t>0111</w:t>
      </w:r>
      <w:r w:rsidR="00FF7772" w:rsidRPr="003630A4">
        <w:t xml:space="preserve"> </w:t>
      </w:r>
      <w:r w:rsidR="00FF7772">
        <w:t>1001</w:t>
      </w:r>
      <w:r w:rsidR="00FF7772" w:rsidRPr="003630A4">
        <w:t xml:space="preserve"> </w:t>
      </w:r>
      <w:r w:rsidR="00FF7772">
        <w:t>1001</w:t>
      </w:r>
      <w:r w:rsidR="00FF7772" w:rsidRPr="003630A4">
        <w:t xml:space="preserve"> </w:t>
      </w:r>
      <w:r w:rsidR="00FF7772">
        <w:t>1011</w:t>
      </w:r>
      <w:r w:rsidR="00FF7772" w:rsidRPr="003630A4">
        <w:t xml:space="preserve"> </w:t>
      </w:r>
      <w:r w:rsidR="00FF7772">
        <w:t>0111</w:t>
      </w:r>
      <w:r w:rsidR="00FF7772" w:rsidRPr="003630A4">
        <w:t xml:space="preserve"> </w:t>
      </w:r>
      <w:r w:rsidR="00FF7772">
        <w:t>1001</w:t>
      </w:r>
      <w:r w:rsidR="00FF7772" w:rsidRPr="003630A4">
        <w:t xml:space="preserve"> </w:t>
      </w:r>
      <w:r w:rsidR="00FF7772">
        <w:t>0111</w:t>
      </w:r>
      <w:r w:rsidR="00FF7772" w:rsidRPr="003630A4">
        <w:t xml:space="preserve"> </w:t>
      </w:r>
      <w:r w:rsidR="00FF7772">
        <w:t>0110</w:t>
      </w:r>
      <w:r w:rsidR="00FF7772" w:rsidRPr="003630A4">
        <w:t xml:space="preserve"> </w:t>
      </w:r>
      <w:r w:rsidR="00FF7772">
        <w:t>0111</w:t>
      </w:r>
      <w:r w:rsidR="00FF7772" w:rsidRPr="003630A4">
        <w:t xml:space="preserve"> </w:t>
      </w:r>
      <w:r w:rsidR="00FF7772">
        <w:t>1000</w:t>
      </w:r>
      <w:r w:rsidR="00FF7772" w:rsidRPr="003630A4">
        <w:t xml:space="preserve"> </w:t>
      </w:r>
      <w:r w:rsidR="00FF7772">
        <w:t>0111</w:t>
      </w:r>
      <w:r w:rsidR="00FF7772" w:rsidRPr="003630A4">
        <w:t xml:space="preserve"> </w:t>
      </w:r>
      <w:r w:rsidR="00FF7772">
        <w:t>1010</w:t>
      </w:r>
      <w:r w:rsidR="00FF7772" w:rsidRPr="003630A4">
        <w:t xml:space="preserve"> </w:t>
      </w:r>
      <w:r w:rsidR="00FF7772">
        <w:t>1010</w:t>
      </w:r>
      <w:r w:rsidR="00FF7772" w:rsidRPr="003630A4">
        <w:t xml:space="preserve"> </w:t>
      </w:r>
      <w:r w:rsidR="00FF7772">
        <w:t>1001</w:t>
      </w:r>
      <w:r w:rsidR="00FF7772" w:rsidRPr="003630A4">
        <w:t xml:space="preserve"> </w:t>
      </w:r>
      <w:r w:rsidR="00FF7772">
        <w:t>1001</w:t>
      </w:r>
      <w:r w:rsidR="00FF7772" w:rsidRPr="003630A4">
        <w:t xml:space="preserve"> </w:t>
      </w:r>
      <w:r w:rsidR="00FF7772">
        <w:t>1001</w:t>
      </w:r>
      <w:r w:rsidR="00FF7772" w:rsidRPr="003630A4">
        <w:t xml:space="preserve"> </w:t>
      </w:r>
      <w:r w:rsidR="00FF7772">
        <w:t>1001</w:t>
      </w:r>
      <w:r w:rsidR="00FF7772" w:rsidRPr="003630A4">
        <w:t xml:space="preserve"> </w:t>
      </w:r>
      <w:r w:rsidR="00FF7772">
        <w:t>1000</w:t>
      </w:r>
      <w:r w:rsidR="00FF7772" w:rsidRPr="003630A4">
        <w:t xml:space="preserve"> </w:t>
      </w:r>
      <w:r w:rsidR="00FF7772">
        <w:t>1010</w:t>
      </w:r>
      <w:r w:rsidR="00FF7772" w:rsidRPr="003630A4">
        <w:t xml:space="preserve"> </w:t>
      </w:r>
      <w:r w:rsidR="00FF7772">
        <w:t>1010</w:t>
      </w:r>
      <w:r w:rsidR="00FF7772" w:rsidRPr="003630A4">
        <w:t xml:space="preserve"> </w:t>
      </w:r>
      <w:r w:rsidR="00FF7772">
        <w:t>1000</w:t>
      </w:r>
      <w:r w:rsidR="00FF7772" w:rsidRPr="003630A4">
        <w:t xml:space="preserve"> </w:t>
      </w:r>
      <w:r w:rsidR="00FF7772">
        <w:t>1010</w:t>
      </w:r>
      <w:r w:rsidR="00FF7772" w:rsidRPr="003630A4">
        <w:t xml:space="preserve"> </w:t>
      </w:r>
      <w:r>
        <w:t>0101</w:t>
      </w:r>
      <w:r w:rsidR="00FF7772" w:rsidRPr="003630A4">
        <w:t xml:space="preserve"> </w:t>
      </w:r>
      <w:r>
        <w:t>0100</w:t>
      </w:r>
      <w:r w:rsidR="00FF7772" w:rsidRPr="003630A4">
        <w:t xml:space="preserve"> </w:t>
      </w:r>
      <w:r>
        <w:t>0101</w:t>
      </w:r>
      <w:r w:rsidR="00FF7772" w:rsidRPr="003630A4">
        <w:t xml:space="preserve"> </w:t>
      </w:r>
      <w:r w:rsidR="00FF7772">
        <w:t>0110</w:t>
      </w:r>
      <w:r w:rsidR="00FF7772" w:rsidRPr="003630A4">
        <w:t xml:space="preserve"> </w:t>
      </w:r>
      <w:r w:rsidR="00FF7772">
        <w:t>1000</w:t>
      </w:r>
      <w:r w:rsidR="00FF7772" w:rsidRPr="003630A4">
        <w:t xml:space="preserve"> </w:t>
      </w:r>
      <w:r w:rsidR="00FF7772">
        <w:t>1010</w:t>
      </w:r>
      <w:r w:rsidR="00FF7772" w:rsidRPr="003630A4">
        <w:t xml:space="preserve"> </w:t>
      </w:r>
      <w:r>
        <w:t>0100</w:t>
      </w:r>
      <w:r w:rsidR="00FF7772" w:rsidRPr="003630A4">
        <w:t xml:space="preserve"> </w:t>
      </w:r>
      <w:r w:rsidR="00FF7772">
        <w:t>1000</w:t>
      </w:r>
      <w:r w:rsidR="00FF7772" w:rsidRPr="003630A4">
        <w:t xml:space="preserve"> </w:t>
      </w:r>
      <w:r w:rsidR="00FF7772">
        <w:t>1000</w:t>
      </w:r>
      <w:r w:rsidR="00FF7772" w:rsidRPr="003630A4">
        <w:t xml:space="preserve"> </w:t>
      </w:r>
      <w:r w:rsidR="00FF7772">
        <w:t>0110</w:t>
      </w:r>
      <w:r w:rsidR="00FF7772" w:rsidRPr="003630A4">
        <w:t xml:space="preserve"> </w:t>
      </w:r>
      <w:r>
        <w:t>0101</w:t>
      </w:r>
      <w:r w:rsidR="00FF7772" w:rsidRPr="003630A4">
        <w:t xml:space="preserve"> </w:t>
      </w:r>
      <w:r>
        <w:t>0100</w:t>
      </w:r>
      <w:r w:rsidR="00FF7772" w:rsidRPr="003630A4">
        <w:t xml:space="preserve"> </w:t>
      </w:r>
      <w:r w:rsidR="00FF7772">
        <w:t>0111</w:t>
      </w:r>
      <w:r w:rsidR="00FF7772" w:rsidRPr="003630A4">
        <w:t xml:space="preserve"> </w:t>
      </w:r>
      <w:r w:rsidR="00FF7772">
        <w:t>1001</w:t>
      </w:r>
      <w:r w:rsidR="00FF7772" w:rsidRPr="003630A4">
        <w:t xml:space="preserve"> </w:t>
      </w:r>
      <w:r w:rsidR="00FF7772">
        <w:t>1001</w:t>
      </w:r>
      <w:r w:rsidR="00FF7772" w:rsidRPr="003630A4">
        <w:t xml:space="preserve"> </w:t>
      </w:r>
      <w:r w:rsidR="00FF7772">
        <w:t>0110</w:t>
      </w:r>
      <w:r w:rsidR="00FF7772" w:rsidRPr="003630A4">
        <w:t xml:space="preserve"> </w:t>
      </w:r>
      <w:r w:rsidR="00FF7772">
        <w:t>0111</w:t>
      </w:r>
      <w:r w:rsidR="00FF7772" w:rsidRPr="003630A4">
        <w:t xml:space="preserve"> </w:t>
      </w:r>
      <w:r w:rsidR="00FF7772">
        <w:t>1010</w:t>
      </w:r>
      <w:r w:rsidR="00FF7772" w:rsidRPr="003630A4">
        <w:t xml:space="preserve"> </w:t>
      </w:r>
      <w:r w:rsidR="00FF7772">
        <w:t>1000</w:t>
      </w:r>
      <w:r w:rsidR="00FF7772" w:rsidRPr="003630A4">
        <w:t xml:space="preserve"> </w:t>
      </w:r>
      <w:r w:rsidR="00FF7772">
        <w:t>0111</w:t>
      </w:r>
      <w:r w:rsidR="00FF7772" w:rsidRPr="003630A4">
        <w:t xml:space="preserve"> </w:t>
      </w:r>
      <w:r w:rsidR="00FF7772">
        <w:t>1001</w:t>
      </w:r>
      <w:r w:rsidR="00FF7772" w:rsidRPr="003630A4">
        <w:t xml:space="preserve"> </w:t>
      </w:r>
      <w:r w:rsidR="00FF7772">
        <w:t>0111</w:t>
      </w:r>
      <w:r w:rsidR="00FF7772" w:rsidRPr="003630A4">
        <w:t xml:space="preserve"> </w:t>
      </w:r>
      <w:r w:rsidR="00FF7772">
        <w:t>0110</w:t>
      </w:r>
      <w:r w:rsidR="00FF7772" w:rsidRPr="003630A4">
        <w:t xml:space="preserve"> </w:t>
      </w:r>
      <w:r w:rsidR="00FF7772">
        <w:t>1010</w:t>
      </w:r>
      <w:r w:rsidR="00FF7772" w:rsidRPr="003630A4">
        <w:t xml:space="preserve"> </w:t>
      </w:r>
      <w:r w:rsidR="00FF7772">
        <w:t>1010</w:t>
      </w:r>
      <w:r w:rsidR="00FF7772" w:rsidRPr="003630A4">
        <w:t xml:space="preserve"> </w:t>
      </w:r>
      <w:r w:rsidR="00FF7772">
        <w:t>0110</w:t>
      </w:r>
      <w:r w:rsidR="00FF7772" w:rsidRPr="003630A4">
        <w:t xml:space="preserve"> </w:t>
      </w:r>
      <w:r w:rsidR="00FF7772">
        <w:t>0111</w:t>
      </w:r>
      <w:r w:rsidR="00FF7772" w:rsidRPr="003630A4">
        <w:t xml:space="preserve"> </w:t>
      </w:r>
      <w:r w:rsidR="00FF7772">
        <w:t>1000</w:t>
      </w:r>
      <w:r w:rsidR="00FF7772" w:rsidRPr="003630A4">
        <w:t xml:space="preserve"> </w:t>
      </w:r>
      <w:r w:rsidR="00FF7772">
        <w:t>1000</w:t>
      </w:r>
      <w:r w:rsidR="00FF7772" w:rsidRPr="003630A4">
        <w:t xml:space="preserve"> </w:t>
      </w:r>
      <w:r w:rsidR="00FF7772">
        <w:t>1000</w:t>
      </w:r>
      <w:r w:rsidR="00FF7772" w:rsidRPr="003630A4">
        <w:t xml:space="preserve"> </w:t>
      </w:r>
      <w:r w:rsidR="00FF7772">
        <w:t>0110</w:t>
      </w:r>
      <w:r w:rsidR="00FF7772" w:rsidRPr="003630A4">
        <w:t xml:space="preserve"> </w:t>
      </w:r>
      <w:r w:rsidR="00FF7772">
        <w:t>1010</w:t>
      </w:r>
      <w:r w:rsidR="00FF7772" w:rsidRPr="003630A4">
        <w:t xml:space="preserve"> </w:t>
      </w:r>
      <w:r w:rsidR="00FF7772">
        <w:t>1010</w:t>
      </w:r>
      <w:r w:rsidR="00FF7772" w:rsidRPr="003630A4">
        <w:t xml:space="preserve"> </w:t>
      </w:r>
      <w:r w:rsidR="00FF7772">
        <w:t>1010</w:t>
      </w:r>
      <w:r w:rsidR="00FF7772" w:rsidRPr="003630A4">
        <w:t xml:space="preserve"> </w:t>
      </w:r>
      <w:r w:rsidR="00FF7772">
        <w:t>0111</w:t>
      </w:r>
      <w:r w:rsidR="00FF7772" w:rsidRPr="003630A4">
        <w:t xml:space="preserve"> </w:t>
      </w:r>
      <w:r w:rsidR="00FF7772">
        <w:t>1000</w:t>
      </w:r>
      <w:r w:rsidR="00FF7772" w:rsidRPr="003630A4">
        <w:t xml:space="preserve"> </w:t>
      </w:r>
      <w:r w:rsidR="00FF7772">
        <w:t>1010</w:t>
      </w:r>
      <w:r w:rsidR="00FF7772" w:rsidRPr="003630A4">
        <w:t xml:space="preserve"> </w:t>
      </w:r>
      <w:r w:rsidR="00FF7772">
        <w:t>1001</w:t>
      </w:r>
      <w:r w:rsidR="00FF7772" w:rsidRPr="003630A4">
        <w:t xml:space="preserve"> </w:t>
      </w:r>
      <w:r>
        <w:t>0101</w:t>
      </w:r>
      <w:r w:rsidR="00FF7772" w:rsidRPr="003630A4">
        <w:t xml:space="preserve"> </w:t>
      </w:r>
      <w:r w:rsidR="00FF7772">
        <w:t>1000</w:t>
      </w:r>
      <w:r w:rsidR="00FF7772" w:rsidRPr="003630A4">
        <w:t xml:space="preserve"> </w:t>
      </w:r>
      <w:r w:rsidR="00FF7772">
        <w:t>1001</w:t>
      </w:r>
      <w:r w:rsidR="00FF7772" w:rsidRPr="003630A4">
        <w:t xml:space="preserve"> </w:t>
      </w:r>
      <w:r w:rsidR="00FF7772">
        <w:t>1001</w:t>
      </w:r>
      <w:r w:rsidR="00FF7772" w:rsidRPr="003630A4">
        <w:t xml:space="preserve"> </w:t>
      </w:r>
      <w:r w:rsidR="00FF7772">
        <w:t>1000</w:t>
      </w:r>
      <w:r w:rsidR="00FF7772" w:rsidRPr="003630A4">
        <w:t xml:space="preserve"> </w:t>
      </w:r>
      <w:r w:rsidR="00FF7772">
        <w:t>1010</w:t>
      </w:r>
      <w:r w:rsidR="00FF7772" w:rsidRPr="003630A4">
        <w:t xml:space="preserve"> </w:t>
      </w:r>
      <w:r>
        <w:t>0101</w:t>
      </w:r>
      <w:r w:rsidR="00FF7772" w:rsidRPr="003630A4">
        <w:t xml:space="preserve"> </w:t>
      </w:r>
      <w:r w:rsidR="00FF7772">
        <w:t>1001</w:t>
      </w:r>
      <w:r w:rsidR="00FF7772" w:rsidRPr="003630A4">
        <w:t xml:space="preserve"> </w:t>
      </w:r>
      <w:r w:rsidR="00FF7772">
        <w:t>1000</w:t>
      </w:r>
      <w:r w:rsidR="00FF7772" w:rsidRPr="003630A4">
        <w:t xml:space="preserve"> </w:t>
      </w:r>
      <w:r w:rsidR="00FF7772">
        <w:t>0110 0111</w:t>
      </w:r>
    </w:p>
    <w:p w14:paraId="194B8DC7" w14:textId="77777777" w:rsidR="00723946" w:rsidRDefault="00723946" w:rsidP="00723946">
      <w:r w:rsidRPr="00723946">
        <w:rPr>
          <w:rStyle w:val="20"/>
        </w:rPr>
        <w:t>Минимальная длина двоичного кода</w:t>
      </w:r>
      <w:r>
        <w:t>: 4 символа</w:t>
      </w:r>
    </w:p>
    <w:p w14:paraId="07C32B38" w14:textId="77777777" w:rsidR="00FF7772" w:rsidRDefault="00FF7772" w:rsidP="003630A4"/>
    <w:p w14:paraId="35973661" w14:textId="2D4B6560" w:rsidR="00807A0F" w:rsidRDefault="00FF7772" w:rsidP="003630A4">
      <w:r w:rsidRPr="00723946">
        <w:rPr>
          <w:rStyle w:val="20"/>
        </w:rPr>
        <w:t>Количество переданной информации</w:t>
      </w:r>
      <w:r w:rsidRPr="00FF7772">
        <w:t xml:space="preserve">: 4* 128 = </w:t>
      </w:r>
      <w:r>
        <w:t>512 бит</w:t>
      </w:r>
    </w:p>
    <w:p w14:paraId="407CDC08" w14:textId="24935D17" w:rsidR="00587D00" w:rsidRDefault="00587D00" w:rsidP="00723946">
      <w:pPr>
        <w:pStyle w:val="1"/>
      </w:pPr>
      <w:r>
        <w:lastRenderedPageBreak/>
        <w:t>Коды Шеннона-Фано</w:t>
      </w:r>
    </w:p>
    <w:tbl>
      <w:tblPr>
        <w:tblStyle w:val="ac"/>
        <w:tblW w:w="10540" w:type="dxa"/>
        <w:tblLook w:val="04A0" w:firstRow="1" w:lastRow="0" w:firstColumn="1" w:lastColumn="0" w:noHBand="0" w:noVBand="1"/>
      </w:tblPr>
      <w:tblGrid>
        <w:gridCol w:w="581"/>
        <w:gridCol w:w="581"/>
        <w:gridCol w:w="581"/>
        <w:gridCol w:w="581"/>
        <w:gridCol w:w="703"/>
        <w:gridCol w:w="703"/>
        <w:gridCol w:w="703"/>
        <w:gridCol w:w="703"/>
        <w:gridCol w:w="825"/>
        <w:gridCol w:w="825"/>
        <w:gridCol w:w="825"/>
        <w:gridCol w:w="946"/>
        <w:gridCol w:w="1068"/>
        <w:gridCol w:w="1068"/>
      </w:tblGrid>
      <w:tr w:rsidR="00844F1A" w14:paraId="55C5EE6A" w14:textId="7F22882E" w:rsidTr="00844F1A">
        <w:tc>
          <w:tcPr>
            <w:tcW w:w="600" w:type="dxa"/>
          </w:tcPr>
          <w:p w14:paraId="55AD28F6" w14:textId="0EF64DFE" w:rsidR="00844F1A" w:rsidRPr="00E55FF9" w:rsidRDefault="00844F1A" w:rsidP="00844F1A">
            <w:pPr>
              <w:rPr>
                <w:lang w:val="en-GB"/>
              </w:rPr>
            </w:pPr>
            <w:r>
              <w:rPr>
                <w:lang w:val="en-GB"/>
              </w:rPr>
              <w:t>140</w:t>
            </w:r>
          </w:p>
        </w:tc>
        <w:tc>
          <w:tcPr>
            <w:tcW w:w="601" w:type="dxa"/>
          </w:tcPr>
          <w:p w14:paraId="6F093F34" w14:textId="4CCC9114" w:rsidR="00844F1A" w:rsidRPr="00E55FF9" w:rsidRDefault="00844F1A" w:rsidP="00844F1A">
            <w:pPr>
              <w:rPr>
                <w:lang w:val="en-GB"/>
              </w:rPr>
            </w:pPr>
            <w:r>
              <w:rPr>
                <w:lang w:val="en-GB"/>
              </w:rPr>
              <w:t>160</w:t>
            </w:r>
          </w:p>
        </w:tc>
        <w:tc>
          <w:tcPr>
            <w:tcW w:w="601" w:type="dxa"/>
          </w:tcPr>
          <w:p w14:paraId="50CAA5ED" w14:textId="1F39014A" w:rsidR="00844F1A" w:rsidRPr="00E55FF9" w:rsidRDefault="00844F1A" w:rsidP="00844F1A">
            <w:pPr>
              <w:rPr>
                <w:lang w:val="en-GB"/>
              </w:rPr>
            </w:pPr>
            <w:r>
              <w:rPr>
                <w:lang w:val="en-GB"/>
              </w:rPr>
              <w:t>180</w:t>
            </w:r>
          </w:p>
        </w:tc>
        <w:tc>
          <w:tcPr>
            <w:tcW w:w="601" w:type="dxa"/>
          </w:tcPr>
          <w:p w14:paraId="4F719F60" w14:textId="4FB5DC37" w:rsidR="00844F1A" w:rsidRPr="004600CC" w:rsidRDefault="00844F1A" w:rsidP="00844F1A">
            <w:r>
              <w:t>200</w:t>
            </w:r>
          </w:p>
        </w:tc>
        <w:tc>
          <w:tcPr>
            <w:tcW w:w="706" w:type="dxa"/>
          </w:tcPr>
          <w:p w14:paraId="54FC0FBF" w14:textId="66AC5E68" w:rsidR="00844F1A" w:rsidRPr="004600CC" w:rsidRDefault="00844F1A" w:rsidP="00844F1A">
            <w:r>
              <w:t>120</w:t>
            </w:r>
          </w:p>
        </w:tc>
        <w:tc>
          <w:tcPr>
            <w:tcW w:w="706" w:type="dxa"/>
          </w:tcPr>
          <w:p w14:paraId="64F5057A" w14:textId="4DC2AD75" w:rsidR="00844F1A" w:rsidRPr="004600CC" w:rsidRDefault="00844F1A" w:rsidP="00844F1A">
            <w:r>
              <w:t>80</w:t>
            </w:r>
          </w:p>
        </w:tc>
        <w:tc>
          <w:tcPr>
            <w:tcW w:w="706" w:type="dxa"/>
          </w:tcPr>
          <w:p w14:paraId="26DFF329" w14:textId="372AE4FD" w:rsidR="00844F1A" w:rsidRPr="004600CC" w:rsidRDefault="00844F1A" w:rsidP="00844F1A">
            <w:r>
              <w:t>100</w:t>
            </w:r>
          </w:p>
        </w:tc>
        <w:tc>
          <w:tcPr>
            <w:tcW w:w="706" w:type="dxa"/>
          </w:tcPr>
          <w:p w14:paraId="78803D90" w14:textId="3CDE6DB8" w:rsidR="00844F1A" w:rsidRPr="004600CC" w:rsidRDefault="00844F1A" w:rsidP="00844F1A">
            <w:r>
              <w:t>60</w:t>
            </w:r>
          </w:p>
        </w:tc>
        <w:tc>
          <w:tcPr>
            <w:tcW w:w="825" w:type="dxa"/>
          </w:tcPr>
          <w:p w14:paraId="6AC6BD10" w14:textId="34CEEABF" w:rsidR="00844F1A" w:rsidRPr="004600CC" w:rsidRDefault="00844F1A" w:rsidP="00844F1A">
            <w:r>
              <w:t>20</w:t>
            </w:r>
          </w:p>
        </w:tc>
        <w:tc>
          <w:tcPr>
            <w:tcW w:w="825" w:type="dxa"/>
          </w:tcPr>
          <w:p w14:paraId="65500379" w14:textId="258E2160" w:rsidR="00844F1A" w:rsidRPr="004600CC" w:rsidRDefault="00844F1A" w:rsidP="00844F1A">
            <w:r>
              <w:t>40</w:t>
            </w:r>
          </w:p>
        </w:tc>
        <w:tc>
          <w:tcPr>
            <w:tcW w:w="825" w:type="dxa"/>
          </w:tcPr>
          <w:p w14:paraId="49A2321E" w14:textId="657AC82E" w:rsidR="00844F1A" w:rsidRPr="00E55FF9" w:rsidRDefault="00844F1A" w:rsidP="00844F1A">
            <w:pPr>
              <w:rPr>
                <w:lang w:val="en-GB"/>
              </w:rPr>
            </w:pPr>
            <w:r>
              <w:rPr>
                <w:lang w:val="en-GB"/>
              </w:rPr>
              <w:t>2</w:t>
            </w:r>
            <w:r>
              <w:t>2</w:t>
            </w:r>
            <w:r>
              <w:rPr>
                <w:lang w:val="en-GB"/>
              </w:rPr>
              <w:t>0</w:t>
            </w:r>
          </w:p>
        </w:tc>
        <w:tc>
          <w:tcPr>
            <w:tcW w:w="946" w:type="dxa"/>
          </w:tcPr>
          <w:p w14:paraId="6E6977B8" w14:textId="3BFE7A2F" w:rsidR="00844F1A" w:rsidRPr="00E55FF9" w:rsidRDefault="00844F1A" w:rsidP="00844F1A">
            <w:pPr>
              <w:rPr>
                <w:lang w:val="en-GB"/>
              </w:rPr>
            </w:pPr>
            <w:r>
              <w:rPr>
                <w:lang w:val="en-GB"/>
              </w:rPr>
              <w:t>2</w:t>
            </w:r>
            <w:r>
              <w:t>4</w:t>
            </w:r>
            <w:r>
              <w:rPr>
                <w:lang w:val="en-GB"/>
              </w:rPr>
              <w:t>0</w:t>
            </w:r>
          </w:p>
        </w:tc>
        <w:tc>
          <w:tcPr>
            <w:tcW w:w="946" w:type="dxa"/>
          </w:tcPr>
          <w:p w14:paraId="5F22D157" w14:textId="79FE59FF" w:rsidR="00844F1A" w:rsidRPr="00E55FF9" w:rsidRDefault="00844F1A" w:rsidP="00844F1A">
            <w:pPr>
              <w:rPr>
                <w:lang w:val="en-GB"/>
              </w:rPr>
            </w:pPr>
            <w:r>
              <w:rPr>
                <w:lang w:val="en-GB"/>
              </w:rPr>
              <w:t>0</w:t>
            </w:r>
          </w:p>
        </w:tc>
        <w:tc>
          <w:tcPr>
            <w:tcW w:w="946" w:type="dxa"/>
          </w:tcPr>
          <w:p w14:paraId="6ACF5A06" w14:textId="12F4AB5D" w:rsidR="00844F1A" w:rsidRDefault="00844F1A" w:rsidP="00844F1A">
            <w:pPr>
              <w:rPr>
                <w:lang w:val="en-GB"/>
              </w:rPr>
            </w:pPr>
            <w:r>
              <w:rPr>
                <w:lang w:val="en-GB"/>
              </w:rPr>
              <w:t>2</w:t>
            </w:r>
            <w:r>
              <w:t>6</w:t>
            </w:r>
            <w:r>
              <w:rPr>
                <w:lang w:val="en-GB"/>
              </w:rPr>
              <w:t>0</w:t>
            </w:r>
          </w:p>
        </w:tc>
      </w:tr>
      <w:tr w:rsidR="00844F1A" w14:paraId="1AC14FF7" w14:textId="2FBD8833" w:rsidTr="00844F1A">
        <w:tc>
          <w:tcPr>
            <w:tcW w:w="600" w:type="dxa"/>
          </w:tcPr>
          <w:p w14:paraId="2558435C" w14:textId="58D24B67" w:rsidR="00844F1A" w:rsidRPr="00E55FF9" w:rsidRDefault="00844F1A" w:rsidP="00844F1A">
            <w:pPr>
              <w:rPr>
                <w:lang w:val="en-GB"/>
              </w:rPr>
            </w:pPr>
            <w:r>
              <w:rPr>
                <w:lang w:val="en-GB"/>
              </w:rPr>
              <w:t>00</w:t>
            </w:r>
          </w:p>
        </w:tc>
        <w:tc>
          <w:tcPr>
            <w:tcW w:w="601" w:type="dxa"/>
          </w:tcPr>
          <w:p w14:paraId="461CD4A6" w14:textId="13893DE3" w:rsidR="00844F1A" w:rsidRPr="00E55FF9" w:rsidRDefault="00844F1A" w:rsidP="00844F1A">
            <w:pPr>
              <w:rPr>
                <w:lang w:val="en-GB"/>
              </w:rPr>
            </w:pPr>
            <w:r>
              <w:rPr>
                <w:lang w:val="en-GB"/>
              </w:rPr>
              <w:t>01</w:t>
            </w:r>
            <w:r w:rsidR="00100ED5">
              <w:rPr>
                <w:lang w:val="en-GB"/>
              </w:rPr>
              <w:t>0</w:t>
            </w:r>
          </w:p>
        </w:tc>
        <w:tc>
          <w:tcPr>
            <w:tcW w:w="601" w:type="dxa"/>
          </w:tcPr>
          <w:p w14:paraId="5B16AEEF" w14:textId="6D71E522" w:rsidR="00844F1A" w:rsidRPr="00E55FF9" w:rsidRDefault="00844F1A" w:rsidP="00844F1A">
            <w:pPr>
              <w:rPr>
                <w:lang w:val="en-GB"/>
              </w:rPr>
            </w:pPr>
            <w:r>
              <w:rPr>
                <w:lang w:val="en-GB"/>
              </w:rPr>
              <w:t>0</w:t>
            </w:r>
            <w:r w:rsidR="00100ED5">
              <w:rPr>
                <w:lang w:val="en-GB"/>
              </w:rPr>
              <w:t>11</w:t>
            </w:r>
          </w:p>
        </w:tc>
        <w:tc>
          <w:tcPr>
            <w:tcW w:w="601" w:type="dxa"/>
          </w:tcPr>
          <w:p w14:paraId="49D6311F" w14:textId="2682F3B0" w:rsidR="00844F1A" w:rsidRPr="00E55FF9" w:rsidRDefault="00844F1A" w:rsidP="00844F1A">
            <w:pPr>
              <w:rPr>
                <w:lang w:val="en-GB"/>
              </w:rPr>
            </w:pPr>
            <w:r>
              <w:rPr>
                <w:lang w:val="en-GB"/>
              </w:rPr>
              <w:t>100</w:t>
            </w:r>
          </w:p>
        </w:tc>
        <w:tc>
          <w:tcPr>
            <w:tcW w:w="706" w:type="dxa"/>
          </w:tcPr>
          <w:p w14:paraId="39274129" w14:textId="6BCD0FE0" w:rsidR="00844F1A" w:rsidRPr="00E55FF9" w:rsidRDefault="00844F1A" w:rsidP="00844F1A">
            <w:pPr>
              <w:rPr>
                <w:lang w:val="en-GB"/>
              </w:rPr>
            </w:pPr>
            <w:r>
              <w:rPr>
                <w:lang w:val="en-GB"/>
              </w:rPr>
              <w:t>1010</w:t>
            </w:r>
          </w:p>
        </w:tc>
        <w:tc>
          <w:tcPr>
            <w:tcW w:w="706" w:type="dxa"/>
          </w:tcPr>
          <w:p w14:paraId="31FBA600" w14:textId="7EDCCDB4" w:rsidR="00844F1A" w:rsidRPr="00E55FF9" w:rsidRDefault="00844F1A" w:rsidP="00844F1A">
            <w:pPr>
              <w:rPr>
                <w:lang w:val="en-GB"/>
              </w:rPr>
            </w:pPr>
            <w:r>
              <w:rPr>
                <w:lang w:val="en-GB"/>
              </w:rPr>
              <w:t>1011</w:t>
            </w:r>
          </w:p>
        </w:tc>
        <w:tc>
          <w:tcPr>
            <w:tcW w:w="706" w:type="dxa"/>
          </w:tcPr>
          <w:p w14:paraId="1E1C1B41" w14:textId="30A2C37C" w:rsidR="00844F1A" w:rsidRPr="00E55FF9" w:rsidRDefault="00844F1A" w:rsidP="00844F1A">
            <w:pPr>
              <w:rPr>
                <w:lang w:val="en-GB"/>
              </w:rPr>
            </w:pPr>
            <w:r>
              <w:rPr>
                <w:lang w:val="en-GB"/>
              </w:rPr>
              <w:t>1100</w:t>
            </w:r>
          </w:p>
        </w:tc>
        <w:tc>
          <w:tcPr>
            <w:tcW w:w="706" w:type="dxa"/>
          </w:tcPr>
          <w:p w14:paraId="374E4A81" w14:textId="37414CDF" w:rsidR="00844F1A" w:rsidRPr="00E55FF9" w:rsidRDefault="00844F1A" w:rsidP="00844F1A">
            <w:pPr>
              <w:rPr>
                <w:lang w:val="en-GB"/>
              </w:rPr>
            </w:pPr>
            <w:r>
              <w:rPr>
                <w:lang w:val="en-GB"/>
              </w:rPr>
              <w:t>1101</w:t>
            </w:r>
          </w:p>
        </w:tc>
        <w:tc>
          <w:tcPr>
            <w:tcW w:w="825" w:type="dxa"/>
          </w:tcPr>
          <w:p w14:paraId="518D120D" w14:textId="08B622C2" w:rsidR="00844F1A" w:rsidRPr="00E55FF9" w:rsidRDefault="00844F1A" w:rsidP="00844F1A">
            <w:pPr>
              <w:rPr>
                <w:lang w:val="en-GB"/>
              </w:rPr>
            </w:pPr>
            <w:r>
              <w:rPr>
                <w:lang w:val="en-GB"/>
              </w:rPr>
              <w:t>111</w:t>
            </w:r>
            <w:r>
              <w:t>0</w:t>
            </w:r>
            <w:r>
              <w:rPr>
                <w:lang w:val="en-GB"/>
              </w:rPr>
              <w:t>0</w:t>
            </w:r>
          </w:p>
        </w:tc>
        <w:tc>
          <w:tcPr>
            <w:tcW w:w="825" w:type="dxa"/>
          </w:tcPr>
          <w:p w14:paraId="2BFA58BC" w14:textId="4E60280B" w:rsidR="00844F1A" w:rsidRPr="00E55FF9" w:rsidRDefault="00844F1A" w:rsidP="00844F1A">
            <w:pPr>
              <w:rPr>
                <w:lang w:val="en-GB"/>
              </w:rPr>
            </w:pPr>
            <w:r>
              <w:rPr>
                <w:lang w:val="en-GB"/>
              </w:rPr>
              <w:t>111</w:t>
            </w:r>
            <w:r>
              <w:t>0</w:t>
            </w:r>
            <w:r>
              <w:rPr>
                <w:lang w:val="en-GB"/>
              </w:rPr>
              <w:t>1</w:t>
            </w:r>
          </w:p>
        </w:tc>
        <w:tc>
          <w:tcPr>
            <w:tcW w:w="825" w:type="dxa"/>
          </w:tcPr>
          <w:p w14:paraId="3E2B003C" w14:textId="7F61D7F7" w:rsidR="00844F1A" w:rsidRPr="00E55FF9" w:rsidRDefault="00844F1A" w:rsidP="00844F1A">
            <w:pPr>
              <w:rPr>
                <w:lang w:val="en-GB"/>
              </w:rPr>
            </w:pPr>
            <w:r>
              <w:rPr>
                <w:lang w:val="en-GB"/>
              </w:rPr>
              <w:t>11110</w:t>
            </w:r>
          </w:p>
        </w:tc>
        <w:tc>
          <w:tcPr>
            <w:tcW w:w="946" w:type="dxa"/>
          </w:tcPr>
          <w:p w14:paraId="12B4D2C5" w14:textId="490CB608" w:rsidR="00844F1A" w:rsidRPr="00E55FF9" w:rsidRDefault="00844F1A" w:rsidP="00844F1A">
            <w:pPr>
              <w:rPr>
                <w:lang w:val="en-GB"/>
              </w:rPr>
            </w:pPr>
            <w:r>
              <w:rPr>
                <w:lang w:val="en-GB"/>
              </w:rPr>
              <w:t>111110</w:t>
            </w:r>
          </w:p>
        </w:tc>
        <w:tc>
          <w:tcPr>
            <w:tcW w:w="946" w:type="dxa"/>
          </w:tcPr>
          <w:p w14:paraId="3E06824B" w14:textId="45704D27" w:rsidR="00844F1A" w:rsidRPr="00E55FF9" w:rsidRDefault="00844F1A" w:rsidP="00844F1A">
            <w:pPr>
              <w:rPr>
                <w:lang w:val="en-GB"/>
              </w:rPr>
            </w:pPr>
            <w:r>
              <w:rPr>
                <w:lang w:val="en-GB"/>
              </w:rPr>
              <w:t>111111</w:t>
            </w:r>
            <w:r w:rsidR="00100ED5">
              <w:rPr>
                <w:lang w:val="en-GB"/>
              </w:rPr>
              <w:t>1</w:t>
            </w:r>
          </w:p>
        </w:tc>
        <w:tc>
          <w:tcPr>
            <w:tcW w:w="946" w:type="dxa"/>
          </w:tcPr>
          <w:p w14:paraId="151ED549" w14:textId="1C343B32" w:rsidR="00844F1A" w:rsidRDefault="00100ED5" w:rsidP="00844F1A">
            <w:pPr>
              <w:rPr>
                <w:lang w:val="en-GB"/>
              </w:rPr>
            </w:pPr>
            <w:r>
              <w:rPr>
                <w:lang w:val="en-GB"/>
              </w:rPr>
              <w:t>1111110</w:t>
            </w:r>
          </w:p>
        </w:tc>
      </w:tr>
    </w:tbl>
    <w:p w14:paraId="7D877C17" w14:textId="7C6F749F" w:rsidR="00E55FF9" w:rsidRDefault="00E55FF9" w:rsidP="003630A4">
      <w:pPr>
        <w:rPr>
          <w:lang w:val="en-GB"/>
        </w:rPr>
      </w:pPr>
      <w:r>
        <w:rPr>
          <w:lang w:val="en-GB"/>
        </w:rPr>
        <w:t xml:space="preserve"> </w:t>
      </w:r>
    </w:p>
    <w:p w14:paraId="5AD9F797" w14:textId="771C7652" w:rsidR="00E55FF9" w:rsidRDefault="00E55FF9" w:rsidP="00723946">
      <w:pPr>
        <w:pStyle w:val="2"/>
      </w:pPr>
      <w:r>
        <w:t>Последовательность, закодированная методом Шеннона-Фано</w:t>
      </w:r>
      <w:r w:rsidRPr="00E55FF9">
        <w:t>:</w:t>
      </w:r>
    </w:p>
    <w:p w14:paraId="19F42FA3" w14:textId="3DC702FB" w:rsidR="00D24D94" w:rsidRPr="00D24D94" w:rsidRDefault="00D24D94" w:rsidP="00D24D94">
      <w:r w:rsidRPr="00D24D94">
        <w:t>1011 11100 1100 1111111 1101 11101 11100 1010 1011 11100 1101 11101 11100 11101 1010 1011 11100 11100 1010 011 010 1101 1011 00 1101 11101 011 010 00 010 00 1010 010 11110 011 00 00 00 00 00 00 00 00 010 011 010 1011 1011 1101 1100 010 1101 1111110 111110 111110 111110 11110 00 011 011 11110 00 011 00 1010 00 010 00 100 100 011 011 011 011 010 100 100 010 100 1100 1011 1100 1010 010 100 1011 010 010 1010 1100 1011 00 011 011 1010 00 100 010 00 011 00 1010 100 100 1010 00 010 010 010 1010 100 100 100 00 010 100 011 1100 010 011 011 010 100 1100 011 010 1010 00</w:t>
      </w:r>
    </w:p>
    <w:p w14:paraId="092A3582" w14:textId="77777777" w:rsidR="00FD4B7C" w:rsidRDefault="00FD4B7C" w:rsidP="003630A4">
      <w:pPr>
        <w:rPr>
          <w:lang w:val="en-GB"/>
        </w:rPr>
      </w:pPr>
    </w:p>
    <w:p w14:paraId="509B1C33" w14:textId="21E5CA18" w:rsidR="007E7451" w:rsidRDefault="00E25464" w:rsidP="003630A4">
      <w:pPr>
        <w:rPr>
          <w:lang w:val="en-GB"/>
        </w:rPr>
      </w:pPr>
      <w:r>
        <w:rPr>
          <w:noProof/>
          <w:lang w:val="en-GB"/>
        </w:rPr>
        <w:drawing>
          <wp:inline distT="0" distB="0" distL="0" distR="0" wp14:anchorId="7684353E" wp14:editId="7931425E">
            <wp:extent cx="6619875" cy="3143250"/>
            <wp:effectExtent l="0" t="0" r="47625"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786AD60" w14:textId="3392A581" w:rsidR="00FD4B7C" w:rsidRDefault="003654D4" w:rsidP="00723946">
      <w:pPr>
        <w:pStyle w:val="2"/>
      </w:pPr>
      <w:r>
        <w:t>Эффективность (средняя длина символа)</w:t>
      </w:r>
    </w:p>
    <w:p w14:paraId="3FD90A8A" w14:textId="44801A36" w:rsidR="003654D4" w:rsidRDefault="003654D4" w:rsidP="003630A4">
      <w:r>
        <w:rPr>
          <w:lang w:val="en-GB"/>
        </w:rPr>
        <w:t>L</w:t>
      </w:r>
      <w:r w:rsidRPr="003654D4">
        <w:rPr>
          <w:vertAlign w:val="subscript"/>
        </w:rPr>
        <w:t>ср</w:t>
      </w:r>
      <w:r>
        <w:t xml:space="preserve"> = </w:t>
      </w:r>
      <w:r w:rsidR="00723946" w:rsidRPr="00723946">
        <w:t xml:space="preserve"> </w:t>
      </w:r>
      <m:oMath>
        <m:f>
          <m:fPr>
            <m:ctrlPr>
              <w:rPr>
                <w:rFonts w:ascii="Cambria Math" w:hAnsi="Cambria Math"/>
                <w:i/>
                <w:lang w:val="en-GB"/>
              </w:rPr>
            </m:ctrlPr>
          </m:fPr>
          <m:num>
            <m:r>
              <w:rPr>
                <w:rFonts w:ascii="Cambria Math" w:hAnsi="Cambria Math"/>
              </w:rPr>
              <m:t>4</m:t>
            </m:r>
            <m:r>
              <w:rPr>
                <w:rFonts w:ascii="Cambria Math" w:hAnsi="Cambria Math"/>
              </w:rPr>
              <m:t>38</m:t>
            </m:r>
          </m:num>
          <m:den>
            <m:r>
              <w:rPr>
                <w:rFonts w:ascii="Cambria Math" w:hAnsi="Cambria Math"/>
              </w:rPr>
              <m:t>128</m:t>
            </m:r>
          </m:den>
        </m:f>
      </m:oMath>
      <w:r w:rsidR="00723946" w:rsidRPr="004B3AFA">
        <w:rPr>
          <w:rFonts w:eastAsiaTheme="minorEastAsia"/>
        </w:rPr>
        <w:t xml:space="preserve"> </w:t>
      </w:r>
      <w:r>
        <w:t>= 3.</w:t>
      </w:r>
      <w:r w:rsidR="00D24D94">
        <w:t>421875</w:t>
      </w:r>
    </w:p>
    <w:p w14:paraId="67A79457" w14:textId="22F2BE13" w:rsidR="003654D4" w:rsidRDefault="003654D4" w:rsidP="003630A4"/>
    <w:p w14:paraId="5572AB07" w14:textId="728217D8" w:rsidR="003654D4" w:rsidRDefault="003654D4" w:rsidP="00723946">
      <w:pPr>
        <w:pStyle w:val="2"/>
      </w:pPr>
      <w:r>
        <w:lastRenderedPageBreak/>
        <w:t>Относительная избыточность кода:</w:t>
      </w:r>
    </w:p>
    <w:p w14:paraId="5609C263" w14:textId="6CB052E4" w:rsidR="003654D4" w:rsidRPr="00D24D94" w:rsidRDefault="003654D4" w:rsidP="003630A4">
      <w:pPr>
        <w:rPr>
          <w:rFonts w:eastAsiaTheme="minorEastAsia"/>
          <w:lang w:val="en-US"/>
        </w:rPr>
      </w:pPr>
      <w:r>
        <w:rPr>
          <w:lang w:val="en-GB"/>
        </w:rPr>
        <w:t>Q</w:t>
      </w:r>
      <w:r w:rsidRPr="00723946">
        <w:t xml:space="preserve"> = 1 - </w:t>
      </w:r>
      <m:oMath>
        <m:f>
          <m:fPr>
            <m:ctrlPr>
              <w:rPr>
                <w:rFonts w:ascii="Cambria Math" w:hAnsi="Cambria Math"/>
                <w:i/>
                <w:lang w:val="en-GB"/>
              </w:rPr>
            </m:ctrlPr>
          </m:fPr>
          <m:num>
            <m:r>
              <w:rPr>
                <w:rFonts w:ascii="Cambria Math" w:hAnsi="Cambria Math"/>
                <w:lang w:val="en-GB"/>
              </w:rPr>
              <m:t>3.3720911</m:t>
            </m:r>
          </m:num>
          <m:den>
            <m:r>
              <w:rPr>
                <w:rFonts w:ascii="Cambria Math" w:hAnsi="Cambria Math"/>
              </w:rPr>
              <m:t>3.</m:t>
            </m:r>
            <m:r>
              <w:rPr>
                <w:rFonts w:ascii="Cambria Math" w:hAnsi="Cambria Math"/>
              </w:rPr>
              <m:t>421875</m:t>
            </m:r>
          </m:den>
        </m:f>
      </m:oMath>
      <w:r w:rsidRPr="00723946">
        <w:rPr>
          <w:rFonts w:eastAsiaTheme="minorEastAsia"/>
        </w:rPr>
        <w:t xml:space="preserve"> = </w:t>
      </w:r>
      <w:r w:rsidR="00D24D94">
        <w:rPr>
          <w:rFonts w:eastAsiaTheme="minorEastAsia"/>
        </w:rPr>
        <w:t>0,01454871963</w:t>
      </w:r>
    </w:p>
    <w:p w14:paraId="688B6E48" w14:textId="40C9971E" w:rsidR="003654D4" w:rsidRDefault="003654D4" w:rsidP="003630A4">
      <w:r w:rsidRPr="00723946">
        <w:rPr>
          <w:rStyle w:val="20"/>
        </w:rPr>
        <w:t>Количество переданной информации</w:t>
      </w:r>
      <w:r>
        <w:t>:</w:t>
      </w:r>
      <w:r w:rsidR="00723946" w:rsidRPr="00723946">
        <w:t xml:space="preserve"> </w:t>
      </w:r>
      <w:r w:rsidR="00D24D94">
        <w:t>438</w:t>
      </w:r>
      <w:r>
        <w:t xml:space="preserve"> бит</w:t>
      </w:r>
    </w:p>
    <w:p w14:paraId="676592B0" w14:textId="3EB948A6" w:rsidR="003654D4" w:rsidRDefault="003654D4" w:rsidP="003630A4"/>
    <w:p w14:paraId="214F508D" w14:textId="0C64476D" w:rsidR="00D939A7" w:rsidRDefault="003654D4" w:rsidP="00723946">
      <w:pPr>
        <w:pStyle w:val="1"/>
      </w:pPr>
      <w:r>
        <w:lastRenderedPageBreak/>
        <w:t>Код</w:t>
      </w:r>
      <w:r w:rsidR="00723946">
        <w:t>ы</w:t>
      </w:r>
      <w:r>
        <w:t xml:space="preserve"> Хаффмана</w:t>
      </w:r>
    </w:p>
    <w:tbl>
      <w:tblPr>
        <w:tblStyle w:val="ac"/>
        <w:tblW w:w="10343" w:type="dxa"/>
        <w:jc w:val="center"/>
        <w:tblLook w:val="04A0" w:firstRow="1" w:lastRow="0" w:firstColumn="1" w:lastColumn="0" w:noHBand="0" w:noVBand="1"/>
      </w:tblPr>
      <w:tblGrid>
        <w:gridCol w:w="581"/>
        <w:gridCol w:w="581"/>
        <w:gridCol w:w="581"/>
        <w:gridCol w:w="581"/>
        <w:gridCol w:w="703"/>
        <w:gridCol w:w="703"/>
        <w:gridCol w:w="703"/>
        <w:gridCol w:w="703"/>
        <w:gridCol w:w="825"/>
        <w:gridCol w:w="825"/>
        <w:gridCol w:w="825"/>
        <w:gridCol w:w="946"/>
        <w:gridCol w:w="1068"/>
        <w:gridCol w:w="1068"/>
      </w:tblGrid>
      <w:tr w:rsidR="00D939A7" w14:paraId="6AAF4EE1" w14:textId="77777777" w:rsidTr="008E5768">
        <w:trPr>
          <w:jc w:val="center"/>
        </w:trPr>
        <w:tc>
          <w:tcPr>
            <w:tcW w:w="558" w:type="dxa"/>
          </w:tcPr>
          <w:p w14:paraId="7D764553" w14:textId="58D600AC" w:rsidR="00D939A7" w:rsidRDefault="00D939A7" w:rsidP="00D939A7">
            <w:r>
              <w:t>140</w:t>
            </w:r>
          </w:p>
        </w:tc>
        <w:tc>
          <w:tcPr>
            <w:tcW w:w="558" w:type="dxa"/>
          </w:tcPr>
          <w:p w14:paraId="3D4E7B23" w14:textId="3091F74A" w:rsidR="00D939A7" w:rsidRDefault="00D939A7" w:rsidP="00D939A7">
            <w:r>
              <w:t>160</w:t>
            </w:r>
          </w:p>
        </w:tc>
        <w:tc>
          <w:tcPr>
            <w:tcW w:w="558" w:type="dxa"/>
          </w:tcPr>
          <w:p w14:paraId="06D6BC78" w14:textId="203DA701" w:rsidR="00D939A7" w:rsidRDefault="00D939A7" w:rsidP="00D939A7">
            <w:r>
              <w:t>180</w:t>
            </w:r>
          </w:p>
        </w:tc>
        <w:tc>
          <w:tcPr>
            <w:tcW w:w="557" w:type="dxa"/>
          </w:tcPr>
          <w:p w14:paraId="7708F765" w14:textId="7920D07C" w:rsidR="00D939A7" w:rsidRDefault="00D939A7" w:rsidP="00D939A7">
            <w:r>
              <w:t>200</w:t>
            </w:r>
          </w:p>
        </w:tc>
        <w:tc>
          <w:tcPr>
            <w:tcW w:w="671" w:type="dxa"/>
          </w:tcPr>
          <w:p w14:paraId="2E07D98D" w14:textId="662A8CA9" w:rsidR="00D939A7" w:rsidRDefault="00D939A7" w:rsidP="00D939A7">
            <w:r>
              <w:t>120</w:t>
            </w:r>
          </w:p>
        </w:tc>
        <w:tc>
          <w:tcPr>
            <w:tcW w:w="671" w:type="dxa"/>
          </w:tcPr>
          <w:p w14:paraId="7E31B370" w14:textId="3979DC8B" w:rsidR="00D939A7" w:rsidRDefault="00D939A7" w:rsidP="00D939A7">
            <w:r>
              <w:t>80</w:t>
            </w:r>
          </w:p>
        </w:tc>
        <w:tc>
          <w:tcPr>
            <w:tcW w:w="671" w:type="dxa"/>
          </w:tcPr>
          <w:p w14:paraId="53BDB8E3" w14:textId="52A19FF2" w:rsidR="00D939A7" w:rsidRDefault="00D939A7" w:rsidP="00D939A7">
            <w:r>
              <w:t>100</w:t>
            </w:r>
          </w:p>
        </w:tc>
        <w:tc>
          <w:tcPr>
            <w:tcW w:w="671" w:type="dxa"/>
          </w:tcPr>
          <w:p w14:paraId="306AB734" w14:textId="1C2A8BAF" w:rsidR="00D939A7" w:rsidRDefault="00D939A7" w:rsidP="00D939A7">
            <w:r>
              <w:t>20</w:t>
            </w:r>
          </w:p>
        </w:tc>
        <w:tc>
          <w:tcPr>
            <w:tcW w:w="785" w:type="dxa"/>
          </w:tcPr>
          <w:p w14:paraId="09031E76" w14:textId="7A1C43C1" w:rsidR="00D939A7" w:rsidRDefault="00D939A7" w:rsidP="00D939A7">
            <w:r>
              <w:t>40</w:t>
            </w:r>
          </w:p>
        </w:tc>
        <w:tc>
          <w:tcPr>
            <w:tcW w:w="785" w:type="dxa"/>
          </w:tcPr>
          <w:p w14:paraId="57B43CCE" w14:textId="73BFC096" w:rsidR="00D939A7" w:rsidRDefault="00D939A7" w:rsidP="00D939A7">
            <w:r>
              <w:t>240</w:t>
            </w:r>
          </w:p>
        </w:tc>
        <w:tc>
          <w:tcPr>
            <w:tcW w:w="785" w:type="dxa"/>
          </w:tcPr>
          <w:p w14:paraId="388D7D8F" w14:textId="6A94B184" w:rsidR="00D939A7" w:rsidRDefault="00D939A7" w:rsidP="00D939A7">
            <w:r>
              <w:t>60</w:t>
            </w:r>
          </w:p>
        </w:tc>
        <w:tc>
          <w:tcPr>
            <w:tcW w:w="899" w:type="dxa"/>
          </w:tcPr>
          <w:p w14:paraId="27169ECF" w14:textId="49E2C9C2" w:rsidR="00D939A7" w:rsidRDefault="00D939A7" w:rsidP="00D939A7">
            <w:r>
              <w:t>220</w:t>
            </w:r>
          </w:p>
        </w:tc>
        <w:tc>
          <w:tcPr>
            <w:tcW w:w="1013" w:type="dxa"/>
          </w:tcPr>
          <w:p w14:paraId="29D72618" w14:textId="1C62F31E" w:rsidR="00D939A7" w:rsidRDefault="00D939A7" w:rsidP="00D939A7">
            <w:r>
              <w:t>0</w:t>
            </w:r>
          </w:p>
        </w:tc>
        <w:tc>
          <w:tcPr>
            <w:tcW w:w="1161" w:type="dxa"/>
          </w:tcPr>
          <w:p w14:paraId="3DDD37B7" w14:textId="318DBF0D" w:rsidR="00D939A7" w:rsidRDefault="00D939A7" w:rsidP="00D939A7">
            <w:r>
              <w:t>260</w:t>
            </w:r>
          </w:p>
        </w:tc>
      </w:tr>
      <w:tr w:rsidR="00D939A7" w14:paraId="13D702F0" w14:textId="77777777" w:rsidTr="008E5768">
        <w:trPr>
          <w:jc w:val="center"/>
        </w:trPr>
        <w:tc>
          <w:tcPr>
            <w:tcW w:w="558" w:type="dxa"/>
          </w:tcPr>
          <w:p w14:paraId="6272010D" w14:textId="1A48582F" w:rsidR="00D939A7" w:rsidRDefault="00D939A7" w:rsidP="00D939A7">
            <w:r>
              <w:t>00</w:t>
            </w:r>
          </w:p>
        </w:tc>
        <w:tc>
          <w:tcPr>
            <w:tcW w:w="558" w:type="dxa"/>
          </w:tcPr>
          <w:p w14:paraId="4A9F3E77" w14:textId="57B8F39C" w:rsidR="00D939A7" w:rsidRDefault="00D939A7" w:rsidP="00D939A7">
            <w:r>
              <w:t>110</w:t>
            </w:r>
          </w:p>
        </w:tc>
        <w:tc>
          <w:tcPr>
            <w:tcW w:w="558" w:type="dxa"/>
          </w:tcPr>
          <w:p w14:paraId="5A2C46E7" w14:textId="4D997BEB" w:rsidR="00D939A7" w:rsidRDefault="00D939A7" w:rsidP="00D939A7">
            <w:r>
              <w:t>101</w:t>
            </w:r>
          </w:p>
        </w:tc>
        <w:tc>
          <w:tcPr>
            <w:tcW w:w="557" w:type="dxa"/>
          </w:tcPr>
          <w:p w14:paraId="6FA8E66E" w14:textId="246F909B" w:rsidR="00D939A7" w:rsidRDefault="00D939A7" w:rsidP="00D939A7">
            <w:r>
              <w:t>011</w:t>
            </w:r>
          </w:p>
        </w:tc>
        <w:tc>
          <w:tcPr>
            <w:tcW w:w="671" w:type="dxa"/>
          </w:tcPr>
          <w:p w14:paraId="3D9CF3FC" w14:textId="690C76F0" w:rsidR="00D939A7" w:rsidRDefault="00D939A7" w:rsidP="00D939A7">
            <w:r>
              <w:t>1111</w:t>
            </w:r>
          </w:p>
        </w:tc>
        <w:tc>
          <w:tcPr>
            <w:tcW w:w="671" w:type="dxa"/>
          </w:tcPr>
          <w:p w14:paraId="4948E549" w14:textId="569C986F" w:rsidR="00D939A7" w:rsidRDefault="00D939A7" w:rsidP="00D939A7">
            <w:r>
              <w:t>1001</w:t>
            </w:r>
          </w:p>
        </w:tc>
        <w:tc>
          <w:tcPr>
            <w:tcW w:w="671" w:type="dxa"/>
          </w:tcPr>
          <w:p w14:paraId="0C90FA17" w14:textId="020A195D" w:rsidR="00D939A7" w:rsidRDefault="00D939A7" w:rsidP="00D939A7">
            <w:r>
              <w:t>1000</w:t>
            </w:r>
          </w:p>
        </w:tc>
        <w:tc>
          <w:tcPr>
            <w:tcW w:w="671" w:type="dxa"/>
          </w:tcPr>
          <w:p w14:paraId="30D6EC4B" w14:textId="006278B2" w:rsidR="00D939A7" w:rsidRDefault="00D939A7" w:rsidP="00D939A7">
            <w:r>
              <w:t>0100</w:t>
            </w:r>
          </w:p>
        </w:tc>
        <w:tc>
          <w:tcPr>
            <w:tcW w:w="785" w:type="dxa"/>
          </w:tcPr>
          <w:p w14:paraId="4033CBF8" w14:textId="19D01F9C" w:rsidR="00D939A7" w:rsidRDefault="00D939A7" w:rsidP="00D939A7">
            <w:r>
              <w:t>01011</w:t>
            </w:r>
          </w:p>
        </w:tc>
        <w:tc>
          <w:tcPr>
            <w:tcW w:w="785" w:type="dxa"/>
          </w:tcPr>
          <w:p w14:paraId="1E24B0F4" w14:textId="53B8D3A7" w:rsidR="00D939A7" w:rsidRDefault="00D939A7" w:rsidP="00D939A7">
            <w:r>
              <w:t>01010</w:t>
            </w:r>
          </w:p>
        </w:tc>
        <w:tc>
          <w:tcPr>
            <w:tcW w:w="785" w:type="dxa"/>
          </w:tcPr>
          <w:p w14:paraId="00A53B8A" w14:textId="30F7ACA7" w:rsidR="00D939A7" w:rsidRDefault="00D939A7" w:rsidP="00D939A7">
            <w:r>
              <w:t>11101</w:t>
            </w:r>
          </w:p>
        </w:tc>
        <w:tc>
          <w:tcPr>
            <w:tcW w:w="899" w:type="dxa"/>
          </w:tcPr>
          <w:p w14:paraId="5DE9C7C4" w14:textId="5978B1BC" w:rsidR="00D939A7" w:rsidRDefault="00D939A7" w:rsidP="00D939A7">
            <w:r>
              <w:t>111001</w:t>
            </w:r>
          </w:p>
        </w:tc>
        <w:tc>
          <w:tcPr>
            <w:tcW w:w="1013" w:type="dxa"/>
          </w:tcPr>
          <w:p w14:paraId="6CA1919A" w14:textId="438660D2" w:rsidR="00D939A7" w:rsidRDefault="00D939A7" w:rsidP="00D939A7">
            <w:r>
              <w:t>1110001</w:t>
            </w:r>
          </w:p>
        </w:tc>
        <w:tc>
          <w:tcPr>
            <w:tcW w:w="1161" w:type="dxa"/>
          </w:tcPr>
          <w:p w14:paraId="0D5BBFBA" w14:textId="5D8A0105" w:rsidR="00D939A7" w:rsidRDefault="00D939A7" w:rsidP="00D939A7">
            <w:r>
              <w:t>1110000</w:t>
            </w:r>
          </w:p>
        </w:tc>
      </w:tr>
    </w:tbl>
    <w:p w14:paraId="281D98AE" w14:textId="6AC514C0" w:rsidR="00D939A7" w:rsidRDefault="00D939A7" w:rsidP="00D939A7"/>
    <w:p w14:paraId="25BA0768" w14:textId="28ABA6E0" w:rsidR="008E5768" w:rsidRDefault="008E5768" w:rsidP="00723946">
      <w:pPr>
        <w:pStyle w:val="2"/>
      </w:pPr>
      <w:r>
        <w:t>Полученная последовательность:</w:t>
      </w:r>
    </w:p>
    <w:p w14:paraId="5C2DAAAD" w14:textId="356D76F2" w:rsidR="008E5768" w:rsidRDefault="00D24D94" w:rsidP="00D939A7">
      <w:r w:rsidRPr="00D24D94">
        <w:t>1001 0100 1000 1111111 11101 01011 0100 1111 1001 0100 11101 01011 0100 01011 1111 1001 0100 0100 1111 101 110 11101 1001 00 11101 01011 101 110 00 110 00 1111 110 111001 101 00 00 00 00 00 00 00 00 110 101 110 1001 1001 11101 1000 110 11101 1110000 01010 01010 01010 111001 00 101 101 111001 00 101 00 1111 00 110 00 011 011 101 101 101 101 110 011 011 110 011 1000 1001 1000 1111 110 011 1001 110 110 1111 1000 1001 00 101 101 1111 00 011 110 00 101 00 1111 011 011 1111 00 110 110 110 1111 011 011 011 00 110 011 101 1000 110 101 101 110 011 1000 101 110 1111 00</w:t>
      </w:r>
    </w:p>
    <w:p w14:paraId="02F050FA" w14:textId="309A0219" w:rsidR="00D939A7" w:rsidRDefault="00D939A7" w:rsidP="00D939A7">
      <w:r>
        <w:rPr>
          <w:noProof/>
        </w:rPr>
        <w:drawing>
          <wp:inline distT="0" distB="0" distL="0" distR="0" wp14:anchorId="248C778E" wp14:editId="3AB2B671">
            <wp:extent cx="6762750" cy="3200400"/>
            <wp:effectExtent l="0" t="0" r="19050" b="0"/>
            <wp:docPr id="5" name="Схема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271CE11" w14:textId="25438C83" w:rsidR="00723946" w:rsidRDefault="004B3AFA" w:rsidP="00723946">
      <w:pPr>
        <w:pStyle w:val="2"/>
      </w:pPr>
      <w:r>
        <w:t>Эффективность (с</w:t>
      </w:r>
      <w:r w:rsidR="00595A8A">
        <w:t>р</w:t>
      </w:r>
      <w:r w:rsidR="008E5768">
        <w:t>едняя длина</w:t>
      </w:r>
      <w:r>
        <w:t>)</w:t>
      </w:r>
      <w:r w:rsidR="008E5768">
        <w:t xml:space="preserve">: </w:t>
      </w:r>
    </w:p>
    <w:p w14:paraId="3DA9A85A" w14:textId="1A3288BF" w:rsidR="008E5768" w:rsidRPr="004B3AFA" w:rsidRDefault="00723946" w:rsidP="00D939A7">
      <w:r>
        <w:rPr>
          <w:lang w:val="en-GB"/>
        </w:rPr>
        <w:t>L</w:t>
      </w:r>
      <w:r w:rsidRPr="00723946">
        <w:rPr>
          <w:vertAlign w:val="subscript"/>
        </w:rPr>
        <w:t>ср</w:t>
      </w:r>
      <w:r>
        <w:t xml:space="preserve"> = </w:t>
      </w:r>
      <m:oMath>
        <m:f>
          <m:fPr>
            <m:ctrlPr>
              <w:rPr>
                <w:rFonts w:ascii="Cambria Math" w:hAnsi="Cambria Math"/>
                <w:i/>
              </w:rPr>
            </m:ctrlPr>
          </m:fPr>
          <m:num>
            <m:r>
              <w:rPr>
                <w:rFonts w:ascii="Cambria Math" w:hAnsi="Cambria Math"/>
              </w:rPr>
              <m:t>438</m:t>
            </m:r>
          </m:num>
          <m:den>
            <m:r>
              <w:rPr>
                <w:rFonts w:ascii="Cambria Math" w:hAnsi="Cambria Math"/>
              </w:rPr>
              <m:t>128</m:t>
            </m:r>
          </m:den>
        </m:f>
        <m:r>
          <w:rPr>
            <w:rFonts w:ascii="Cambria Math" w:hAnsi="Cambria Math"/>
          </w:rPr>
          <m:t xml:space="preserve">= </m:t>
        </m:r>
      </m:oMath>
      <w:r w:rsidR="008E5768">
        <w:t>3.53</w:t>
      </w:r>
      <w:r w:rsidRPr="004B3AFA">
        <w:t>125</w:t>
      </w:r>
    </w:p>
    <w:p w14:paraId="5D4D34DF" w14:textId="1FB4BD56" w:rsidR="00723946" w:rsidRDefault="008E5768" w:rsidP="00723946">
      <w:pPr>
        <w:pStyle w:val="2"/>
      </w:pPr>
      <w:r>
        <w:t xml:space="preserve">Относительная избыточность: </w:t>
      </w:r>
    </w:p>
    <w:p w14:paraId="16F14B0B" w14:textId="77777777" w:rsidR="00BF09D1" w:rsidRPr="00BF09D1" w:rsidRDefault="00BF09D1" w:rsidP="00BF09D1">
      <w:pPr>
        <w:rPr>
          <w:rFonts w:eastAsiaTheme="minorEastAsia"/>
        </w:rPr>
      </w:pPr>
      <w:r>
        <w:rPr>
          <w:lang w:val="en-GB"/>
        </w:rPr>
        <w:t>Q</w:t>
      </w:r>
      <w:r w:rsidRPr="00723946">
        <w:t xml:space="preserve"> = 1 - </w:t>
      </w:r>
      <m:oMath>
        <m:f>
          <m:fPr>
            <m:ctrlPr>
              <w:rPr>
                <w:rFonts w:ascii="Cambria Math" w:hAnsi="Cambria Math"/>
                <w:i/>
                <w:lang w:val="en-GB"/>
              </w:rPr>
            </m:ctrlPr>
          </m:fPr>
          <m:num>
            <m:r>
              <w:rPr>
                <w:rFonts w:ascii="Cambria Math" w:hAnsi="Cambria Math"/>
              </w:rPr>
              <m:t>3.3720911</m:t>
            </m:r>
          </m:num>
          <m:den>
            <m:r>
              <w:rPr>
                <w:rFonts w:ascii="Cambria Math" w:hAnsi="Cambria Math"/>
              </w:rPr>
              <m:t>3.421875</m:t>
            </m:r>
          </m:den>
        </m:f>
      </m:oMath>
      <w:r w:rsidRPr="00723946">
        <w:rPr>
          <w:rFonts w:eastAsiaTheme="minorEastAsia"/>
        </w:rPr>
        <w:t xml:space="preserve"> = </w:t>
      </w:r>
      <w:r>
        <w:rPr>
          <w:rFonts w:eastAsiaTheme="minorEastAsia"/>
        </w:rPr>
        <w:t>0,01454871963</w:t>
      </w:r>
    </w:p>
    <w:p w14:paraId="73D05DB0" w14:textId="77777777" w:rsidR="00BF09D1" w:rsidRPr="00BF09D1" w:rsidRDefault="00BF09D1" w:rsidP="00BF09D1"/>
    <w:p w14:paraId="5EE4CE32" w14:textId="519286F5" w:rsidR="008E5768" w:rsidRDefault="008E5768" w:rsidP="00D939A7">
      <w:r w:rsidRPr="00723946">
        <w:rPr>
          <w:rStyle w:val="20"/>
        </w:rPr>
        <w:t>Количество переданной информации</w:t>
      </w:r>
      <w:r>
        <w:t>: 4</w:t>
      </w:r>
      <w:r w:rsidR="00BF09D1">
        <w:t>38</w:t>
      </w:r>
      <w:r>
        <w:t xml:space="preserve"> бита</w:t>
      </w:r>
    </w:p>
    <w:p w14:paraId="56994F98" w14:textId="77777777" w:rsidR="008E5768" w:rsidRDefault="008E5768" w:rsidP="00D939A7"/>
    <w:p w14:paraId="0FA2598C" w14:textId="77777777" w:rsidR="008E5768" w:rsidRDefault="008E5768" w:rsidP="00723946">
      <w:pPr>
        <w:pStyle w:val="1"/>
      </w:pPr>
      <w:r>
        <w:lastRenderedPageBreak/>
        <w:t>ВЫВОД</w:t>
      </w:r>
    </w:p>
    <w:p w14:paraId="5691D922" w14:textId="753CC4A0" w:rsidR="008E5768" w:rsidRPr="003654D4" w:rsidRDefault="00723946" w:rsidP="008E5768">
      <w:r>
        <w:t>В ходе лабораторной работы выяснилось, что наибольшей эффективностью обладает код Хаффмана</w:t>
      </w:r>
      <w:r w:rsidR="00BF09D1" w:rsidRPr="00BF09D1">
        <w:t xml:space="preserve"> </w:t>
      </w:r>
      <w:r w:rsidR="00BF09D1">
        <w:t>и</w:t>
      </w:r>
      <w:r>
        <w:t xml:space="preserve"> код Шеннона-Фан</w:t>
      </w:r>
      <w:r w:rsidR="00BF09D1">
        <w:t>о, а</w:t>
      </w:r>
      <w:r>
        <w:t xml:space="preserve"> равномерный двоичный код показал наихудшие результаты.</w:t>
      </w:r>
    </w:p>
    <w:sectPr w:rsidR="008E5768" w:rsidRPr="003654D4" w:rsidSect="00AA5D5F">
      <w:headerReference w:type="default" r:id="rId20"/>
      <w:pgSz w:w="11906" w:h="16838"/>
      <w:pgMar w:top="1134" w:right="567" w:bottom="1134" w:left="1134"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52F7E" w14:textId="77777777" w:rsidR="00C22888" w:rsidRDefault="00C22888" w:rsidP="00500506">
      <w:pPr>
        <w:spacing w:after="0" w:line="240" w:lineRule="auto"/>
      </w:pPr>
      <w:r>
        <w:separator/>
      </w:r>
    </w:p>
  </w:endnote>
  <w:endnote w:type="continuationSeparator" w:id="0">
    <w:p w14:paraId="56DEB273" w14:textId="77777777" w:rsidR="00C22888" w:rsidRDefault="00C22888" w:rsidP="00500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85835" w14:textId="77777777" w:rsidR="00C22888" w:rsidRDefault="00C22888" w:rsidP="00500506">
      <w:pPr>
        <w:spacing w:after="0" w:line="240" w:lineRule="auto"/>
      </w:pPr>
      <w:r>
        <w:separator/>
      </w:r>
    </w:p>
  </w:footnote>
  <w:footnote w:type="continuationSeparator" w:id="0">
    <w:p w14:paraId="3A8E52FB" w14:textId="77777777" w:rsidR="00C22888" w:rsidRDefault="00C22888" w:rsidP="00500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9DAAD8" w14:textId="2CE0A4A6" w:rsidR="00D939A7" w:rsidRDefault="00D939A7" w:rsidP="003630A4">
    <w:pPr>
      <w:pStyle w:val="ab"/>
    </w:pPr>
    <w:r>
      <w:t>Эффективное кодирование</w:t>
    </w:r>
  </w:p>
  <w:p w14:paraId="4C1D33B1" w14:textId="77777777" w:rsidR="00D939A7" w:rsidRDefault="00D939A7" w:rsidP="003630A4">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76E4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32FE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D0EF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68210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EAD6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BEFC7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FA5C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3A9A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0867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DCD6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41355C"/>
    <w:multiLevelType w:val="hybridMultilevel"/>
    <w:tmpl w:val="2A52EA72"/>
    <w:lvl w:ilvl="0" w:tplc="DF86CF2A">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GB" w:vendorID="64" w:dllVersion="0"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0A4"/>
    <w:rsid w:val="00011BED"/>
    <w:rsid w:val="000146BF"/>
    <w:rsid w:val="000A529E"/>
    <w:rsid w:val="00100ED5"/>
    <w:rsid w:val="00107ED0"/>
    <w:rsid w:val="00151CC9"/>
    <w:rsid w:val="00195AFE"/>
    <w:rsid w:val="001A296C"/>
    <w:rsid w:val="001A6665"/>
    <w:rsid w:val="00256500"/>
    <w:rsid w:val="00290344"/>
    <w:rsid w:val="002F348D"/>
    <w:rsid w:val="00307B28"/>
    <w:rsid w:val="00325B5E"/>
    <w:rsid w:val="0033716C"/>
    <w:rsid w:val="003630A4"/>
    <w:rsid w:val="003654D4"/>
    <w:rsid w:val="004600CC"/>
    <w:rsid w:val="004B3AFA"/>
    <w:rsid w:val="004C2850"/>
    <w:rsid w:val="004F3F35"/>
    <w:rsid w:val="00500506"/>
    <w:rsid w:val="00566056"/>
    <w:rsid w:val="00587D00"/>
    <w:rsid w:val="00595A8A"/>
    <w:rsid w:val="005E37A3"/>
    <w:rsid w:val="00612B62"/>
    <w:rsid w:val="00627FD0"/>
    <w:rsid w:val="00665E81"/>
    <w:rsid w:val="00723946"/>
    <w:rsid w:val="007463DA"/>
    <w:rsid w:val="00767BC6"/>
    <w:rsid w:val="007810E3"/>
    <w:rsid w:val="00782C38"/>
    <w:rsid w:val="007B44FC"/>
    <w:rsid w:val="007E7451"/>
    <w:rsid w:val="00807A0F"/>
    <w:rsid w:val="00844F1A"/>
    <w:rsid w:val="00847A04"/>
    <w:rsid w:val="00851433"/>
    <w:rsid w:val="00883F0A"/>
    <w:rsid w:val="008E5768"/>
    <w:rsid w:val="008F7B00"/>
    <w:rsid w:val="00962BFD"/>
    <w:rsid w:val="00A976CF"/>
    <w:rsid w:val="00AA5D5F"/>
    <w:rsid w:val="00B45E4F"/>
    <w:rsid w:val="00BF09D1"/>
    <w:rsid w:val="00C22888"/>
    <w:rsid w:val="00CB0F51"/>
    <w:rsid w:val="00D24D94"/>
    <w:rsid w:val="00D41CD6"/>
    <w:rsid w:val="00D60AAA"/>
    <w:rsid w:val="00D802EE"/>
    <w:rsid w:val="00D8515D"/>
    <w:rsid w:val="00D908F7"/>
    <w:rsid w:val="00D915B8"/>
    <w:rsid w:val="00D939A7"/>
    <w:rsid w:val="00E25464"/>
    <w:rsid w:val="00E5180A"/>
    <w:rsid w:val="00E55FF9"/>
    <w:rsid w:val="00E87BD1"/>
    <w:rsid w:val="00E901B8"/>
    <w:rsid w:val="00FA594F"/>
    <w:rsid w:val="00FD4B7C"/>
    <w:rsid w:val="00FF7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A0C4"/>
  <w15:chartTrackingRefBased/>
  <w15:docId w15:val="{72A47D73-B506-41E8-9A59-B3638697B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AA5D5F"/>
    <w:pPr>
      <w:spacing w:after="120" w:line="360" w:lineRule="auto"/>
      <w:jc w:val="both"/>
    </w:pPr>
    <w:rPr>
      <w:sz w:val="24"/>
    </w:rPr>
  </w:style>
  <w:style w:type="paragraph" w:styleId="1">
    <w:name w:val="heading 1"/>
    <w:link w:val="10"/>
    <w:uiPriority w:val="9"/>
    <w:qFormat/>
    <w:rsid w:val="00D60AAA"/>
    <w:pPr>
      <w:keepNext/>
      <w:keepLines/>
      <w:pageBreakBefore/>
      <w:suppressAutoHyphens/>
      <w:spacing w:before="360" w:after="240" w:line="360" w:lineRule="auto"/>
      <w:jc w:val="center"/>
      <w:outlineLvl w:val="0"/>
    </w:pPr>
    <w:rPr>
      <w:rFonts w:asciiTheme="majorHAnsi" w:eastAsiaTheme="majorEastAsia" w:hAnsiTheme="majorHAnsi" w:cstheme="majorBidi"/>
      <w:b/>
      <w:caps/>
      <w:sz w:val="28"/>
      <w:szCs w:val="32"/>
    </w:rPr>
  </w:style>
  <w:style w:type="paragraph" w:styleId="2">
    <w:name w:val="heading 2"/>
    <w:basedOn w:val="a0"/>
    <w:next w:val="a0"/>
    <w:link w:val="20"/>
    <w:uiPriority w:val="9"/>
    <w:unhideWhenUsed/>
    <w:qFormat/>
    <w:rsid w:val="00D60AAA"/>
    <w:pPr>
      <w:keepNext/>
      <w:keepLines/>
      <w:suppressAutoHyphens/>
      <w:spacing w:before="40" w:after="240"/>
      <w:outlineLvl w:val="1"/>
    </w:pPr>
    <w:rPr>
      <w:rFonts w:asciiTheme="majorHAnsi" w:eastAsiaTheme="majorEastAsia" w:hAnsiTheme="majorHAnsi" w:cstheme="majorBidi"/>
      <w:b/>
      <w:szCs w:val="26"/>
    </w:rPr>
  </w:style>
  <w:style w:type="paragraph" w:styleId="3">
    <w:name w:val="heading 3"/>
    <w:basedOn w:val="a0"/>
    <w:next w:val="a0"/>
    <w:link w:val="30"/>
    <w:uiPriority w:val="9"/>
    <w:unhideWhenUsed/>
    <w:qFormat/>
    <w:rsid w:val="00D60AAA"/>
    <w:pPr>
      <w:keepNext/>
      <w:keepLines/>
      <w:suppressAutoHyphens/>
      <w:spacing w:before="40" w:after="240"/>
      <w:outlineLvl w:val="2"/>
    </w:pPr>
    <w:rPr>
      <w:rFonts w:asciiTheme="majorHAnsi" w:eastAsiaTheme="majorEastAsia" w:hAnsiTheme="majorHAnsi" w:cstheme="majorBidi"/>
      <w:i/>
      <w:szCs w:val="24"/>
    </w:rPr>
  </w:style>
  <w:style w:type="paragraph" w:styleId="4">
    <w:name w:val="heading 4"/>
    <w:basedOn w:val="a0"/>
    <w:next w:val="a0"/>
    <w:link w:val="40"/>
    <w:uiPriority w:val="9"/>
    <w:unhideWhenUsed/>
    <w:qFormat/>
    <w:rsid w:val="00D60A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unhideWhenUsed/>
    <w:qFormat/>
    <w:rsid w:val="00AA5D5F"/>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unhideWhenUsed/>
    <w:qFormat/>
    <w:rsid w:val="00AA5D5F"/>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unhideWhenUsed/>
    <w:qFormat/>
    <w:rsid w:val="00AA5D5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9">
    <w:name w:val="heading 9"/>
    <w:basedOn w:val="a0"/>
    <w:next w:val="a0"/>
    <w:link w:val="90"/>
    <w:uiPriority w:val="9"/>
    <w:unhideWhenUsed/>
    <w:qFormat/>
    <w:rsid w:val="00AA5D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40">
    <w:name w:val="Заголовок 4 Знак"/>
    <w:basedOn w:val="a1"/>
    <w:link w:val="4"/>
    <w:uiPriority w:val="9"/>
    <w:rsid w:val="00D60AAA"/>
    <w:rPr>
      <w:rFonts w:asciiTheme="majorHAnsi" w:eastAsiaTheme="majorEastAsia" w:hAnsiTheme="majorHAnsi" w:cstheme="majorBidi"/>
      <w:i/>
      <w:iCs/>
      <w:color w:val="2E74B5" w:themeColor="accent1" w:themeShade="BF"/>
    </w:rPr>
  </w:style>
  <w:style w:type="character" w:customStyle="1" w:styleId="10">
    <w:name w:val="Заголовок 1 Знак"/>
    <w:basedOn w:val="a1"/>
    <w:link w:val="1"/>
    <w:uiPriority w:val="9"/>
    <w:rsid w:val="00D60AAA"/>
    <w:rPr>
      <w:rFonts w:asciiTheme="majorHAnsi" w:eastAsiaTheme="majorEastAsia" w:hAnsiTheme="majorHAnsi" w:cstheme="majorBidi"/>
      <w:b/>
      <w:caps/>
      <w:sz w:val="28"/>
      <w:szCs w:val="32"/>
    </w:rPr>
  </w:style>
  <w:style w:type="paragraph" w:customStyle="1" w:styleId="a4">
    <w:name w:val="Определение"/>
    <w:basedOn w:val="a0"/>
    <w:qFormat/>
    <w:rsid w:val="007463DA"/>
    <w:pPr>
      <w:ind w:firstLine="851"/>
      <w:jc w:val="left"/>
    </w:pPr>
  </w:style>
  <w:style w:type="character" w:customStyle="1" w:styleId="20">
    <w:name w:val="Заголовок 2 Знак"/>
    <w:basedOn w:val="a1"/>
    <w:link w:val="2"/>
    <w:uiPriority w:val="9"/>
    <w:rsid w:val="00D60AAA"/>
    <w:rPr>
      <w:rFonts w:asciiTheme="majorHAnsi" w:eastAsiaTheme="majorEastAsia" w:hAnsiTheme="majorHAnsi" w:cstheme="majorBidi"/>
      <w:b/>
      <w:sz w:val="24"/>
      <w:szCs w:val="26"/>
    </w:rPr>
  </w:style>
  <w:style w:type="character" w:customStyle="1" w:styleId="30">
    <w:name w:val="Заголовок 3 Знак"/>
    <w:basedOn w:val="a1"/>
    <w:link w:val="3"/>
    <w:uiPriority w:val="9"/>
    <w:rsid w:val="00D60AAA"/>
    <w:rPr>
      <w:rFonts w:asciiTheme="majorHAnsi" w:eastAsiaTheme="majorEastAsia" w:hAnsiTheme="majorHAnsi" w:cstheme="majorBidi"/>
      <w:i/>
      <w:sz w:val="24"/>
      <w:szCs w:val="24"/>
    </w:rPr>
  </w:style>
  <w:style w:type="paragraph" w:styleId="a5">
    <w:name w:val="Body Text"/>
    <w:basedOn w:val="a0"/>
    <w:link w:val="a6"/>
    <w:uiPriority w:val="99"/>
    <w:unhideWhenUsed/>
    <w:rsid w:val="007463DA"/>
    <w:pPr>
      <w:spacing w:after="240"/>
      <w:ind w:firstLine="851"/>
    </w:pPr>
  </w:style>
  <w:style w:type="character" w:customStyle="1" w:styleId="a6">
    <w:name w:val="Основной текст Знак"/>
    <w:basedOn w:val="a1"/>
    <w:link w:val="a5"/>
    <w:uiPriority w:val="99"/>
    <w:rsid w:val="007463DA"/>
    <w:rPr>
      <w:sz w:val="24"/>
    </w:rPr>
  </w:style>
  <w:style w:type="paragraph" w:customStyle="1" w:styleId="a7">
    <w:name w:val="Примечание"/>
    <w:qFormat/>
    <w:rsid w:val="007463DA"/>
    <w:pPr>
      <w:spacing w:line="240" w:lineRule="auto"/>
      <w:ind w:firstLine="851"/>
    </w:pPr>
    <w:rPr>
      <w:sz w:val="20"/>
    </w:rPr>
  </w:style>
  <w:style w:type="paragraph" w:customStyle="1" w:styleId="a8">
    <w:name w:val="Название таблицы"/>
    <w:qFormat/>
    <w:rsid w:val="007463DA"/>
    <w:pPr>
      <w:suppressAutoHyphens/>
      <w:spacing w:line="240" w:lineRule="auto"/>
    </w:pPr>
    <w:rPr>
      <w:sz w:val="20"/>
    </w:rPr>
  </w:style>
  <w:style w:type="paragraph" w:customStyle="1" w:styleId="a9">
    <w:name w:val="Название рисунка(картинки)"/>
    <w:basedOn w:val="a8"/>
    <w:qFormat/>
    <w:rsid w:val="007463DA"/>
    <w:pPr>
      <w:jc w:val="center"/>
    </w:pPr>
  </w:style>
  <w:style w:type="paragraph" w:customStyle="1" w:styleId="aa">
    <w:name w:val="Формула"/>
    <w:basedOn w:val="a9"/>
    <w:qFormat/>
    <w:rsid w:val="007463DA"/>
    <w:pPr>
      <w:spacing w:before="120" w:after="240"/>
      <w:ind w:firstLine="1418"/>
    </w:pPr>
    <w:rPr>
      <w:sz w:val="24"/>
    </w:rPr>
  </w:style>
  <w:style w:type="paragraph" w:styleId="a">
    <w:name w:val="List"/>
    <w:basedOn w:val="a0"/>
    <w:uiPriority w:val="99"/>
    <w:unhideWhenUsed/>
    <w:rsid w:val="007463DA"/>
    <w:pPr>
      <w:numPr>
        <w:numId w:val="11"/>
      </w:numPr>
      <w:contextualSpacing/>
    </w:pPr>
  </w:style>
  <w:style w:type="paragraph" w:customStyle="1" w:styleId="ab">
    <w:name w:val="Колонтитул"/>
    <w:basedOn w:val="a0"/>
    <w:qFormat/>
    <w:rsid w:val="0033716C"/>
    <w:pPr>
      <w:jc w:val="center"/>
    </w:pPr>
    <w:rPr>
      <w:sz w:val="22"/>
    </w:rPr>
  </w:style>
  <w:style w:type="table" w:styleId="ac">
    <w:name w:val="Table Grid"/>
    <w:basedOn w:val="a2"/>
    <w:uiPriority w:val="39"/>
    <w:rsid w:val="00781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1"/>
    <w:uiPriority w:val="99"/>
    <w:unhideWhenUsed/>
    <w:rsid w:val="00A976CF"/>
    <w:rPr>
      <w:color w:val="0000FF"/>
      <w:u w:val="single"/>
    </w:rPr>
  </w:style>
  <w:style w:type="character" w:customStyle="1" w:styleId="50">
    <w:name w:val="Заголовок 5 Знак"/>
    <w:basedOn w:val="a1"/>
    <w:link w:val="5"/>
    <w:uiPriority w:val="9"/>
    <w:rsid w:val="00AA5D5F"/>
    <w:rPr>
      <w:rFonts w:asciiTheme="majorHAnsi" w:eastAsiaTheme="majorEastAsia" w:hAnsiTheme="majorHAnsi" w:cstheme="majorBidi"/>
      <w:color w:val="2E74B5" w:themeColor="accent1" w:themeShade="BF"/>
      <w:sz w:val="24"/>
    </w:rPr>
  </w:style>
  <w:style w:type="character" w:customStyle="1" w:styleId="70">
    <w:name w:val="Заголовок 7 Знак"/>
    <w:basedOn w:val="a1"/>
    <w:link w:val="7"/>
    <w:uiPriority w:val="9"/>
    <w:rsid w:val="00AA5D5F"/>
    <w:rPr>
      <w:rFonts w:asciiTheme="majorHAnsi" w:eastAsiaTheme="majorEastAsia" w:hAnsiTheme="majorHAnsi" w:cstheme="majorBidi"/>
      <w:i/>
      <w:iCs/>
      <w:color w:val="1F4D78" w:themeColor="accent1" w:themeShade="7F"/>
      <w:sz w:val="24"/>
    </w:rPr>
  </w:style>
  <w:style w:type="character" w:styleId="ae">
    <w:name w:val="Placeholder Text"/>
    <w:basedOn w:val="a1"/>
    <w:uiPriority w:val="99"/>
    <w:semiHidden/>
    <w:rsid w:val="001A296C"/>
    <w:rPr>
      <w:color w:val="808080"/>
    </w:rPr>
  </w:style>
  <w:style w:type="paragraph" w:styleId="af">
    <w:name w:val="header"/>
    <w:basedOn w:val="a0"/>
    <w:link w:val="af0"/>
    <w:uiPriority w:val="99"/>
    <w:unhideWhenUsed/>
    <w:rsid w:val="00500506"/>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500506"/>
    <w:rPr>
      <w:sz w:val="24"/>
    </w:rPr>
  </w:style>
  <w:style w:type="paragraph" w:styleId="af1">
    <w:name w:val="footer"/>
    <w:basedOn w:val="a0"/>
    <w:link w:val="af2"/>
    <w:uiPriority w:val="99"/>
    <w:unhideWhenUsed/>
    <w:rsid w:val="00500506"/>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500506"/>
    <w:rPr>
      <w:sz w:val="24"/>
    </w:rPr>
  </w:style>
  <w:style w:type="paragraph" w:styleId="af3">
    <w:name w:val="TOC Heading"/>
    <w:basedOn w:val="1"/>
    <w:next w:val="a0"/>
    <w:uiPriority w:val="39"/>
    <w:unhideWhenUsed/>
    <w:qFormat/>
    <w:rsid w:val="00E901B8"/>
    <w:pPr>
      <w:pageBreakBefore w:val="0"/>
      <w:suppressAutoHyphens w:val="0"/>
      <w:spacing w:before="240" w:after="0" w:line="259" w:lineRule="auto"/>
      <w:jc w:val="left"/>
      <w:outlineLvl w:val="9"/>
    </w:pPr>
    <w:rPr>
      <w:b w:val="0"/>
      <w:caps w:val="0"/>
      <w:color w:val="2E74B5" w:themeColor="accent1" w:themeShade="BF"/>
      <w:sz w:val="32"/>
      <w:lang w:eastAsia="ru-RU"/>
    </w:rPr>
  </w:style>
  <w:style w:type="paragraph" w:styleId="11">
    <w:name w:val="toc 1"/>
    <w:basedOn w:val="a0"/>
    <w:next w:val="a0"/>
    <w:autoRedefine/>
    <w:uiPriority w:val="39"/>
    <w:unhideWhenUsed/>
    <w:rsid w:val="00E901B8"/>
    <w:pPr>
      <w:spacing w:after="100"/>
    </w:pPr>
  </w:style>
  <w:style w:type="paragraph" w:styleId="21">
    <w:name w:val="toc 2"/>
    <w:basedOn w:val="a0"/>
    <w:next w:val="a0"/>
    <w:autoRedefine/>
    <w:uiPriority w:val="39"/>
    <w:unhideWhenUsed/>
    <w:rsid w:val="00E901B8"/>
    <w:pPr>
      <w:spacing w:after="100"/>
      <w:ind w:left="240"/>
    </w:pPr>
  </w:style>
  <w:style w:type="character" w:customStyle="1" w:styleId="60">
    <w:name w:val="Заголовок 6 Знак"/>
    <w:basedOn w:val="a1"/>
    <w:link w:val="6"/>
    <w:uiPriority w:val="9"/>
    <w:rsid w:val="00AA5D5F"/>
    <w:rPr>
      <w:rFonts w:asciiTheme="majorHAnsi" w:eastAsiaTheme="majorEastAsia" w:hAnsiTheme="majorHAnsi" w:cstheme="majorBidi"/>
      <w:color w:val="1F4D78" w:themeColor="accent1" w:themeShade="7F"/>
      <w:sz w:val="24"/>
    </w:rPr>
  </w:style>
  <w:style w:type="character" w:customStyle="1" w:styleId="90">
    <w:name w:val="Заголовок 9 Знак"/>
    <w:basedOn w:val="a1"/>
    <w:link w:val="9"/>
    <w:uiPriority w:val="9"/>
    <w:rsid w:val="00AA5D5F"/>
    <w:rPr>
      <w:rFonts w:asciiTheme="majorHAnsi" w:eastAsiaTheme="majorEastAsia" w:hAnsiTheme="majorHAnsi" w:cstheme="majorBidi"/>
      <w:i/>
      <w:iCs/>
      <w:color w:val="272727" w:themeColor="text1" w:themeTint="D8"/>
      <w:sz w:val="21"/>
      <w:szCs w:val="21"/>
    </w:rPr>
  </w:style>
  <w:style w:type="paragraph" w:styleId="af4">
    <w:name w:val="Intense Quote"/>
    <w:basedOn w:val="a0"/>
    <w:next w:val="a0"/>
    <w:link w:val="af5"/>
    <w:uiPriority w:val="30"/>
    <w:qFormat/>
    <w:rsid w:val="00AA5D5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5">
    <w:name w:val="Выделенная цитата Знак"/>
    <w:basedOn w:val="a1"/>
    <w:link w:val="af4"/>
    <w:uiPriority w:val="30"/>
    <w:rsid w:val="00AA5D5F"/>
    <w:rPr>
      <w:i/>
      <w:iCs/>
      <w:color w:val="5B9BD5"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041139">
      <w:bodyDiv w:val="1"/>
      <w:marLeft w:val="0"/>
      <w:marRight w:val="0"/>
      <w:marTop w:val="0"/>
      <w:marBottom w:val="0"/>
      <w:divBdr>
        <w:top w:val="none" w:sz="0" w:space="0" w:color="auto"/>
        <w:left w:val="none" w:sz="0" w:space="0" w:color="auto"/>
        <w:bottom w:val="none" w:sz="0" w:space="0" w:color="auto"/>
        <w:right w:val="none" w:sz="0" w:space="0" w:color="auto"/>
      </w:divBdr>
      <w:divsChild>
        <w:div w:id="1952123405">
          <w:marLeft w:val="-450"/>
          <w:marRight w:val="0"/>
          <w:marTop w:val="0"/>
          <w:marBottom w:val="0"/>
          <w:divBdr>
            <w:top w:val="none" w:sz="0" w:space="0" w:color="auto"/>
            <w:left w:val="none" w:sz="0" w:space="0" w:color="auto"/>
            <w:bottom w:val="none" w:sz="0" w:space="0" w:color="auto"/>
            <w:right w:val="none" w:sz="0" w:space="0" w:color="auto"/>
          </w:divBdr>
          <w:divsChild>
            <w:div w:id="1066145746">
              <w:marLeft w:val="0"/>
              <w:marRight w:val="0"/>
              <w:marTop w:val="0"/>
              <w:marBottom w:val="0"/>
              <w:divBdr>
                <w:top w:val="none" w:sz="0" w:space="0" w:color="auto"/>
                <w:left w:val="none" w:sz="0" w:space="0" w:color="auto"/>
                <w:bottom w:val="none" w:sz="0" w:space="0" w:color="auto"/>
                <w:right w:val="none" w:sz="0" w:space="0" w:color="auto"/>
              </w:divBdr>
            </w:div>
          </w:divsChild>
        </w:div>
        <w:div w:id="1093670596">
          <w:marLeft w:val="-450"/>
          <w:marRight w:val="0"/>
          <w:marTop w:val="0"/>
          <w:marBottom w:val="0"/>
          <w:divBdr>
            <w:top w:val="none" w:sz="0" w:space="0" w:color="auto"/>
            <w:left w:val="none" w:sz="0" w:space="0" w:color="auto"/>
            <w:bottom w:val="none" w:sz="0" w:space="0" w:color="auto"/>
            <w:right w:val="none" w:sz="0" w:space="0" w:color="auto"/>
          </w:divBdr>
          <w:divsChild>
            <w:div w:id="742335372">
              <w:marLeft w:val="0"/>
              <w:marRight w:val="0"/>
              <w:marTop w:val="0"/>
              <w:marBottom w:val="0"/>
              <w:divBdr>
                <w:top w:val="none" w:sz="0" w:space="0" w:color="auto"/>
                <w:left w:val="none" w:sz="0" w:space="0" w:color="auto"/>
                <w:bottom w:val="none" w:sz="0" w:space="0" w:color="auto"/>
                <w:right w:val="none" w:sz="0" w:space="0" w:color="auto"/>
              </w:divBdr>
            </w:div>
          </w:divsChild>
        </w:div>
        <w:div w:id="1376270388">
          <w:marLeft w:val="-450"/>
          <w:marRight w:val="0"/>
          <w:marTop w:val="0"/>
          <w:marBottom w:val="0"/>
          <w:divBdr>
            <w:top w:val="none" w:sz="0" w:space="0" w:color="auto"/>
            <w:left w:val="none" w:sz="0" w:space="0" w:color="auto"/>
            <w:bottom w:val="none" w:sz="0" w:space="0" w:color="auto"/>
            <w:right w:val="none" w:sz="0" w:space="0" w:color="auto"/>
          </w:divBdr>
          <w:divsChild>
            <w:div w:id="1880893218">
              <w:marLeft w:val="0"/>
              <w:marRight w:val="0"/>
              <w:marTop w:val="0"/>
              <w:marBottom w:val="0"/>
              <w:divBdr>
                <w:top w:val="none" w:sz="0" w:space="0" w:color="auto"/>
                <w:left w:val="none" w:sz="0" w:space="0" w:color="auto"/>
                <w:bottom w:val="none" w:sz="0" w:space="0" w:color="auto"/>
                <w:right w:val="none" w:sz="0" w:space="0" w:color="auto"/>
              </w:divBdr>
            </w:div>
          </w:divsChild>
        </w:div>
        <w:div w:id="448939839">
          <w:marLeft w:val="-450"/>
          <w:marRight w:val="0"/>
          <w:marTop w:val="0"/>
          <w:marBottom w:val="0"/>
          <w:divBdr>
            <w:top w:val="none" w:sz="0" w:space="0" w:color="auto"/>
            <w:left w:val="none" w:sz="0" w:space="0" w:color="auto"/>
            <w:bottom w:val="none" w:sz="0" w:space="0" w:color="auto"/>
            <w:right w:val="none" w:sz="0" w:space="0" w:color="auto"/>
          </w:divBdr>
          <w:divsChild>
            <w:div w:id="1289630791">
              <w:marLeft w:val="0"/>
              <w:marRight w:val="0"/>
              <w:marTop w:val="0"/>
              <w:marBottom w:val="0"/>
              <w:divBdr>
                <w:top w:val="none" w:sz="0" w:space="0" w:color="auto"/>
                <w:left w:val="none" w:sz="0" w:space="0" w:color="auto"/>
                <w:bottom w:val="none" w:sz="0" w:space="0" w:color="auto"/>
                <w:right w:val="none" w:sz="0" w:space="0" w:color="auto"/>
              </w:divBdr>
            </w:div>
          </w:divsChild>
        </w:div>
        <w:div w:id="866983941">
          <w:marLeft w:val="-450"/>
          <w:marRight w:val="0"/>
          <w:marTop w:val="0"/>
          <w:marBottom w:val="0"/>
          <w:divBdr>
            <w:top w:val="none" w:sz="0" w:space="0" w:color="auto"/>
            <w:left w:val="none" w:sz="0" w:space="0" w:color="auto"/>
            <w:bottom w:val="none" w:sz="0" w:space="0" w:color="auto"/>
            <w:right w:val="none" w:sz="0" w:space="0" w:color="auto"/>
          </w:divBdr>
          <w:divsChild>
            <w:div w:id="1546142282">
              <w:marLeft w:val="0"/>
              <w:marRight w:val="0"/>
              <w:marTop w:val="0"/>
              <w:marBottom w:val="0"/>
              <w:divBdr>
                <w:top w:val="none" w:sz="0" w:space="0" w:color="auto"/>
                <w:left w:val="none" w:sz="0" w:space="0" w:color="auto"/>
                <w:bottom w:val="none" w:sz="0" w:space="0" w:color="auto"/>
                <w:right w:val="none" w:sz="0" w:space="0" w:color="auto"/>
              </w:divBdr>
            </w:div>
          </w:divsChild>
        </w:div>
        <w:div w:id="1001159273">
          <w:marLeft w:val="-450"/>
          <w:marRight w:val="0"/>
          <w:marTop w:val="0"/>
          <w:marBottom w:val="0"/>
          <w:divBdr>
            <w:top w:val="none" w:sz="0" w:space="0" w:color="auto"/>
            <w:left w:val="none" w:sz="0" w:space="0" w:color="auto"/>
            <w:bottom w:val="none" w:sz="0" w:space="0" w:color="auto"/>
            <w:right w:val="none" w:sz="0" w:space="0" w:color="auto"/>
          </w:divBdr>
          <w:divsChild>
            <w:div w:id="2009747146">
              <w:marLeft w:val="0"/>
              <w:marRight w:val="0"/>
              <w:marTop w:val="0"/>
              <w:marBottom w:val="0"/>
              <w:divBdr>
                <w:top w:val="none" w:sz="0" w:space="0" w:color="auto"/>
                <w:left w:val="none" w:sz="0" w:space="0" w:color="auto"/>
                <w:bottom w:val="none" w:sz="0" w:space="0" w:color="auto"/>
                <w:right w:val="none" w:sz="0" w:space="0" w:color="auto"/>
              </w:divBdr>
            </w:div>
          </w:divsChild>
        </w:div>
        <w:div w:id="1792893874">
          <w:marLeft w:val="-450"/>
          <w:marRight w:val="0"/>
          <w:marTop w:val="0"/>
          <w:marBottom w:val="0"/>
          <w:divBdr>
            <w:top w:val="none" w:sz="0" w:space="0" w:color="auto"/>
            <w:left w:val="none" w:sz="0" w:space="0" w:color="auto"/>
            <w:bottom w:val="none" w:sz="0" w:space="0" w:color="auto"/>
            <w:right w:val="none" w:sz="0" w:space="0" w:color="auto"/>
          </w:divBdr>
          <w:divsChild>
            <w:div w:id="1121726467">
              <w:marLeft w:val="0"/>
              <w:marRight w:val="0"/>
              <w:marTop w:val="0"/>
              <w:marBottom w:val="0"/>
              <w:divBdr>
                <w:top w:val="none" w:sz="0" w:space="0" w:color="auto"/>
                <w:left w:val="none" w:sz="0" w:space="0" w:color="auto"/>
                <w:bottom w:val="none" w:sz="0" w:space="0" w:color="auto"/>
                <w:right w:val="none" w:sz="0" w:space="0" w:color="auto"/>
              </w:divBdr>
            </w:div>
          </w:divsChild>
        </w:div>
        <w:div w:id="1458908370">
          <w:marLeft w:val="-450"/>
          <w:marRight w:val="0"/>
          <w:marTop w:val="0"/>
          <w:marBottom w:val="0"/>
          <w:divBdr>
            <w:top w:val="none" w:sz="0" w:space="0" w:color="auto"/>
            <w:left w:val="none" w:sz="0" w:space="0" w:color="auto"/>
            <w:bottom w:val="none" w:sz="0" w:space="0" w:color="auto"/>
            <w:right w:val="none" w:sz="0" w:space="0" w:color="auto"/>
          </w:divBdr>
          <w:divsChild>
            <w:div w:id="1025716433">
              <w:marLeft w:val="0"/>
              <w:marRight w:val="0"/>
              <w:marTop w:val="0"/>
              <w:marBottom w:val="0"/>
              <w:divBdr>
                <w:top w:val="none" w:sz="0" w:space="0" w:color="auto"/>
                <w:left w:val="none" w:sz="0" w:space="0" w:color="auto"/>
                <w:bottom w:val="none" w:sz="0" w:space="0" w:color="auto"/>
                <w:right w:val="none" w:sz="0" w:space="0" w:color="auto"/>
              </w:divBdr>
            </w:div>
          </w:divsChild>
        </w:div>
        <w:div w:id="1468352913">
          <w:marLeft w:val="-450"/>
          <w:marRight w:val="0"/>
          <w:marTop w:val="0"/>
          <w:marBottom w:val="0"/>
          <w:divBdr>
            <w:top w:val="none" w:sz="0" w:space="0" w:color="auto"/>
            <w:left w:val="none" w:sz="0" w:space="0" w:color="auto"/>
            <w:bottom w:val="none" w:sz="0" w:space="0" w:color="auto"/>
            <w:right w:val="none" w:sz="0" w:space="0" w:color="auto"/>
          </w:divBdr>
          <w:divsChild>
            <w:div w:id="146292329">
              <w:marLeft w:val="0"/>
              <w:marRight w:val="0"/>
              <w:marTop w:val="0"/>
              <w:marBottom w:val="0"/>
              <w:divBdr>
                <w:top w:val="none" w:sz="0" w:space="0" w:color="auto"/>
                <w:left w:val="none" w:sz="0" w:space="0" w:color="auto"/>
                <w:bottom w:val="none" w:sz="0" w:space="0" w:color="auto"/>
                <w:right w:val="none" w:sz="0" w:space="0" w:color="auto"/>
              </w:divBdr>
            </w:div>
          </w:divsChild>
        </w:div>
        <w:div w:id="574820088">
          <w:marLeft w:val="-450"/>
          <w:marRight w:val="0"/>
          <w:marTop w:val="0"/>
          <w:marBottom w:val="0"/>
          <w:divBdr>
            <w:top w:val="none" w:sz="0" w:space="0" w:color="auto"/>
            <w:left w:val="none" w:sz="0" w:space="0" w:color="auto"/>
            <w:bottom w:val="none" w:sz="0" w:space="0" w:color="auto"/>
            <w:right w:val="none" w:sz="0" w:space="0" w:color="auto"/>
          </w:divBdr>
          <w:divsChild>
            <w:div w:id="1561011727">
              <w:marLeft w:val="0"/>
              <w:marRight w:val="0"/>
              <w:marTop w:val="0"/>
              <w:marBottom w:val="0"/>
              <w:divBdr>
                <w:top w:val="none" w:sz="0" w:space="0" w:color="auto"/>
                <w:left w:val="none" w:sz="0" w:space="0" w:color="auto"/>
                <w:bottom w:val="none" w:sz="0" w:space="0" w:color="auto"/>
                <w:right w:val="none" w:sz="0" w:space="0" w:color="auto"/>
              </w:divBdr>
            </w:div>
          </w:divsChild>
        </w:div>
        <w:div w:id="642546503">
          <w:marLeft w:val="-450"/>
          <w:marRight w:val="0"/>
          <w:marTop w:val="0"/>
          <w:marBottom w:val="0"/>
          <w:divBdr>
            <w:top w:val="none" w:sz="0" w:space="0" w:color="auto"/>
            <w:left w:val="none" w:sz="0" w:space="0" w:color="auto"/>
            <w:bottom w:val="none" w:sz="0" w:space="0" w:color="auto"/>
            <w:right w:val="none" w:sz="0" w:space="0" w:color="auto"/>
          </w:divBdr>
          <w:divsChild>
            <w:div w:id="1578325713">
              <w:marLeft w:val="0"/>
              <w:marRight w:val="0"/>
              <w:marTop w:val="0"/>
              <w:marBottom w:val="0"/>
              <w:divBdr>
                <w:top w:val="none" w:sz="0" w:space="0" w:color="auto"/>
                <w:left w:val="none" w:sz="0" w:space="0" w:color="auto"/>
                <w:bottom w:val="none" w:sz="0" w:space="0" w:color="auto"/>
                <w:right w:val="none" w:sz="0" w:space="0" w:color="auto"/>
              </w:divBdr>
            </w:div>
          </w:divsChild>
        </w:div>
        <w:div w:id="292250597">
          <w:marLeft w:val="-450"/>
          <w:marRight w:val="0"/>
          <w:marTop w:val="0"/>
          <w:marBottom w:val="0"/>
          <w:divBdr>
            <w:top w:val="none" w:sz="0" w:space="0" w:color="auto"/>
            <w:left w:val="none" w:sz="0" w:space="0" w:color="auto"/>
            <w:bottom w:val="none" w:sz="0" w:space="0" w:color="auto"/>
            <w:right w:val="none" w:sz="0" w:space="0" w:color="auto"/>
          </w:divBdr>
          <w:divsChild>
            <w:div w:id="22249108">
              <w:marLeft w:val="0"/>
              <w:marRight w:val="0"/>
              <w:marTop w:val="0"/>
              <w:marBottom w:val="0"/>
              <w:divBdr>
                <w:top w:val="none" w:sz="0" w:space="0" w:color="auto"/>
                <w:left w:val="none" w:sz="0" w:space="0" w:color="auto"/>
                <w:bottom w:val="none" w:sz="0" w:space="0" w:color="auto"/>
                <w:right w:val="none" w:sz="0" w:space="0" w:color="auto"/>
              </w:divBdr>
            </w:div>
          </w:divsChild>
        </w:div>
        <w:div w:id="2168073">
          <w:marLeft w:val="-450"/>
          <w:marRight w:val="0"/>
          <w:marTop w:val="0"/>
          <w:marBottom w:val="0"/>
          <w:divBdr>
            <w:top w:val="none" w:sz="0" w:space="0" w:color="auto"/>
            <w:left w:val="none" w:sz="0" w:space="0" w:color="auto"/>
            <w:bottom w:val="none" w:sz="0" w:space="0" w:color="auto"/>
            <w:right w:val="none" w:sz="0" w:space="0" w:color="auto"/>
          </w:divBdr>
          <w:divsChild>
            <w:div w:id="1932934201">
              <w:marLeft w:val="0"/>
              <w:marRight w:val="0"/>
              <w:marTop w:val="0"/>
              <w:marBottom w:val="0"/>
              <w:divBdr>
                <w:top w:val="none" w:sz="0" w:space="0" w:color="auto"/>
                <w:left w:val="none" w:sz="0" w:space="0" w:color="auto"/>
                <w:bottom w:val="none" w:sz="0" w:space="0" w:color="auto"/>
                <w:right w:val="none" w:sz="0" w:space="0" w:color="auto"/>
              </w:divBdr>
            </w:div>
          </w:divsChild>
        </w:div>
        <w:div w:id="719136645">
          <w:marLeft w:val="-450"/>
          <w:marRight w:val="0"/>
          <w:marTop w:val="0"/>
          <w:marBottom w:val="0"/>
          <w:divBdr>
            <w:top w:val="none" w:sz="0" w:space="0" w:color="auto"/>
            <w:left w:val="none" w:sz="0" w:space="0" w:color="auto"/>
            <w:bottom w:val="none" w:sz="0" w:space="0" w:color="auto"/>
            <w:right w:val="none" w:sz="0" w:space="0" w:color="auto"/>
          </w:divBdr>
          <w:divsChild>
            <w:div w:id="78672828">
              <w:marLeft w:val="0"/>
              <w:marRight w:val="0"/>
              <w:marTop w:val="0"/>
              <w:marBottom w:val="0"/>
              <w:divBdr>
                <w:top w:val="none" w:sz="0" w:space="0" w:color="auto"/>
                <w:left w:val="none" w:sz="0" w:space="0" w:color="auto"/>
                <w:bottom w:val="none" w:sz="0" w:space="0" w:color="auto"/>
                <w:right w:val="none" w:sz="0" w:space="0" w:color="auto"/>
              </w:divBdr>
            </w:div>
          </w:divsChild>
        </w:div>
        <w:div w:id="206331760">
          <w:marLeft w:val="-450"/>
          <w:marRight w:val="0"/>
          <w:marTop w:val="0"/>
          <w:marBottom w:val="0"/>
          <w:divBdr>
            <w:top w:val="none" w:sz="0" w:space="0" w:color="auto"/>
            <w:left w:val="none" w:sz="0" w:space="0" w:color="auto"/>
            <w:bottom w:val="none" w:sz="0" w:space="0" w:color="auto"/>
            <w:right w:val="none" w:sz="0" w:space="0" w:color="auto"/>
          </w:divBdr>
          <w:divsChild>
            <w:div w:id="727844795">
              <w:marLeft w:val="0"/>
              <w:marRight w:val="0"/>
              <w:marTop w:val="0"/>
              <w:marBottom w:val="0"/>
              <w:divBdr>
                <w:top w:val="none" w:sz="0" w:space="0" w:color="auto"/>
                <w:left w:val="none" w:sz="0" w:space="0" w:color="auto"/>
                <w:bottom w:val="none" w:sz="0" w:space="0" w:color="auto"/>
                <w:right w:val="none" w:sz="0" w:space="0" w:color="auto"/>
              </w:divBdr>
            </w:div>
          </w:divsChild>
        </w:div>
        <w:div w:id="1093281719">
          <w:marLeft w:val="-450"/>
          <w:marRight w:val="0"/>
          <w:marTop w:val="0"/>
          <w:marBottom w:val="0"/>
          <w:divBdr>
            <w:top w:val="none" w:sz="0" w:space="0" w:color="auto"/>
            <w:left w:val="none" w:sz="0" w:space="0" w:color="auto"/>
            <w:bottom w:val="none" w:sz="0" w:space="0" w:color="auto"/>
            <w:right w:val="none" w:sz="0" w:space="0" w:color="auto"/>
          </w:divBdr>
          <w:divsChild>
            <w:div w:id="2075546708">
              <w:marLeft w:val="0"/>
              <w:marRight w:val="0"/>
              <w:marTop w:val="0"/>
              <w:marBottom w:val="0"/>
              <w:divBdr>
                <w:top w:val="none" w:sz="0" w:space="0" w:color="auto"/>
                <w:left w:val="none" w:sz="0" w:space="0" w:color="auto"/>
                <w:bottom w:val="none" w:sz="0" w:space="0" w:color="auto"/>
                <w:right w:val="none" w:sz="0" w:space="0" w:color="auto"/>
              </w:divBdr>
            </w:div>
          </w:divsChild>
        </w:div>
        <w:div w:id="2067489516">
          <w:marLeft w:val="-450"/>
          <w:marRight w:val="0"/>
          <w:marTop w:val="0"/>
          <w:marBottom w:val="0"/>
          <w:divBdr>
            <w:top w:val="none" w:sz="0" w:space="0" w:color="auto"/>
            <w:left w:val="none" w:sz="0" w:space="0" w:color="auto"/>
            <w:bottom w:val="none" w:sz="0" w:space="0" w:color="auto"/>
            <w:right w:val="none" w:sz="0" w:space="0" w:color="auto"/>
          </w:divBdr>
          <w:divsChild>
            <w:div w:id="683554069">
              <w:marLeft w:val="0"/>
              <w:marRight w:val="0"/>
              <w:marTop w:val="0"/>
              <w:marBottom w:val="0"/>
              <w:divBdr>
                <w:top w:val="none" w:sz="0" w:space="0" w:color="auto"/>
                <w:left w:val="none" w:sz="0" w:space="0" w:color="auto"/>
                <w:bottom w:val="none" w:sz="0" w:space="0" w:color="auto"/>
                <w:right w:val="none" w:sz="0" w:space="0" w:color="auto"/>
              </w:divBdr>
            </w:div>
          </w:divsChild>
        </w:div>
        <w:div w:id="2366972">
          <w:marLeft w:val="-450"/>
          <w:marRight w:val="0"/>
          <w:marTop w:val="0"/>
          <w:marBottom w:val="0"/>
          <w:divBdr>
            <w:top w:val="none" w:sz="0" w:space="0" w:color="auto"/>
            <w:left w:val="none" w:sz="0" w:space="0" w:color="auto"/>
            <w:bottom w:val="none" w:sz="0" w:space="0" w:color="auto"/>
            <w:right w:val="none" w:sz="0" w:space="0" w:color="auto"/>
          </w:divBdr>
          <w:divsChild>
            <w:div w:id="338973245">
              <w:marLeft w:val="0"/>
              <w:marRight w:val="0"/>
              <w:marTop w:val="0"/>
              <w:marBottom w:val="0"/>
              <w:divBdr>
                <w:top w:val="none" w:sz="0" w:space="0" w:color="auto"/>
                <w:left w:val="none" w:sz="0" w:space="0" w:color="auto"/>
                <w:bottom w:val="none" w:sz="0" w:space="0" w:color="auto"/>
                <w:right w:val="none" w:sz="0" w:space="0" w:color="auto"/>
              </w:divBdr>
            </w:div>
          </w:divsChild>
        </w:div>
        <w:div w:id="2122456020">
          <w:marLeft w:val="-450"/>
          <w:marRight w:val="0"/>
          <w:marTop w:val="0"/>
          <w:marBottom w:val="0"/>
          <w:divBdr>
            <w:top w:val="none" w:sz="0" w:space="0" w:color="auto"/>
            <w:left w:val="none" w:sz="0" w:space="0" w:color="auto"/>
            <w:bottom w:val="none" w:sz="0" w:space="0" w:color="auto"/>
            <w:right w:val="none" w:sz="0" w:space="0" w:color="auto"/>
          </w:divBdr>
          <w:divsChild>
            <w:div w:id="1275209754">
              <w:marLeft w:val="0"/>
              <w:marRight w:val="0"/>
              <w:marTop w:val="0"/>
              <w:marBottom w:val="0"/>
              <w:divBdr>
                <w:top w:val="none" w:sz="0" w:space="0" w:color="auto"/>
                <w:left w:val="none" w:sz="0" w:space="0" w:color="auto"/>
                <w:bottom w:val="none" w:sz="0" w:space="0" w:color="auto"/>
                <w:right w:val="none" w:sz="0" w:space="0" w:color="auto"/>
              </w:divBdr>
            </w:div>
          </w:divsChild>
        </w:div>
        <w:div w:id="2009289425">
          <w:marLeft w:val="-450"/>
          <w:marRight w:val="0"/>
          <w:marTop w:val="0"/>
          <w:marBottom w:val="0"/>
          <w:divBdr>
            <w:top w:val="none" w:sz="0" w:space="0" w:color="auto"/>
            <w:left w:val="none" w:sz="0" w:space="0" w:color="auto"/>
            <w:bottom w:val="none" w:sz="0" w:space="0" w:color="auto"/>
            <w:right w:val="none" w:sz="0" w:space="0" w:color="auto"/>
          </w:divBdr>
          <w:divsChild>
            <w:div w:id="708339532">
              <w:marLeft w:val="0"/>
              <w:marRight w:val="0"/>
              <w:marTop w:val="0"/>
              <w:marBottom w:val="0"/>
              <w:divBdr>
                <w:top w:val="none" w:sz="0" w:space="0" w:color="auto"/>
                <w:left w:val="none" w:sz="0" w:space="0" w:color="auto"/>
                <w:bottom w:val="none" w:sz="0" w:space="0" w:color="auto"/>
                <w:right w:val="none" w:sz="0" w:space="0" w:color="auto"/>
              </w:divBdr>
            </w:div>
          </w:divsChild>
        </w:div>
        <w:div w:id="1394502840">
          <w:marLeft w:val="-450"/>
          <w:marRight w:val="0"/>
          <w:marTop w:val="0"/>
          <w:marBottom w:val="0"/>
          <w:divBdr>
            <w:top w:val="none" w:sz="0" w:space="0" w:color="auto"/>
            <w:left w:val="none" w:sz="0" w:space="0" w:color="auto"/>
            <w:bottom w:val="none" w:sz="0" w:space="0" w:color="auto"/>
            <w:right w:val="none" w:sz="0" w:space="0" w:color="auto"/>
          </w:divBdr>
          <w:divsChild>
            <w:div w:id="898981606">
              <w:marLeft w:val="0"/>
              <w:marRight w:val="0"/>
              <w:marTop w:val="0"/>
              <w:marBottom w:val="0"/>
              <w:divBdr>
                <w:top w:val="none" w:sz="0" w:space="0" w:color="auto"/>
                <w:left w:val="none" w:sz="0" w:space="0" w:color="auto"/>
                <w:bottom w:val="none" w:sz="0" w:space="0" w:color="auto"/>
                <w:right w:val="none" w:sz="0" w:space="0" w:color="auto"/>
              </w:divBdr>
            </w:div>
          </w:divsChild>
        </w:div>
        <w:div w:id="1662201527">
          <w:marLeft w:val="-450"/>
          <w:marRight w:val="0"/>
          <w:marTop w:val="0"/>
          <w:marBottom w:val="0"/>
          <w:divBdr>
            <w:top w:val="none" w:sz="0" w:space="0" w:color="auto"/>
            <w:left w:val="none" w:sz="0" w:space="0" w:color="auto"/>
            <w:bottom w:val="none" w:sz="0" w:space="0" w:color="auto"/>
            <w:right w:val="none" w:sz="0" w:space="0" w:color="auto"/>
          </w:divBdr>
          <w:divsChild>
            <w:div w:id="1817407855">
              <w:marLeft w:val="0"/>
              <w:marRight w:val="0"/>
              <w:marTop w:val="0"/>
              <w:marBottom w:val="0"/>
              <w:divBdr>
                <w:top w:val="none" w:sz="0" w:space="0" w:color="auto"/>
                <w:left w:val="none" w:sz="0" w:space="0" w:color="auto"/>
                <w:bottom w:val="none" w:sz="0" w:space="0" w:color="auto"/>
                <w:right w:val="none" w:sz="0" w:space="0" w:color="auto"/>
              </w:divBdr>
            </w:div>
          </w:divsChild>
        </w:div>
        <w:div w:id="1035738486">
          <w:marLeft w:val="-450"/>
          <w:marRight w:val="0"/>
          <w:marTop w:val="0"/>
          <w:marBottom w:val="0"/>
          <w:divBdr>
            <w:top w:val="none" w:sz="0" w:space="0" w:color="auto"/>
            <w:left w:val="none" w:sz="0" w:space="0" w:color="auto"/>
            <w:bottom w:val="none" w:sz="0" w:space="0" w:color="auto"/>
            <w:right w:val="none" w:sz="0" w:space="0" w:color="auto"/>
          </w:divBdr>
          <w:divsChild>
            <w:div w:id="772432557">
              <w:marLeft w:val="0"/>
              <w:marRight w:val="0"/>
              <w:marTop w:val="0"/>
              <w:marBottom w:val="0"/>
              <w:divBdr>
                <w:top w:val="none" w:sz="0" w:space="0" w:color="auto"/>
                <w:left w:val="none" w:sz="0" w:space="0" w:color="auto"/>
                <w:bottom w:val="none" w:sz="0" w:space="0" w:color="auto"/>
                <w:right w:val="none" w:sz="0" w:space="0" w:color="auto"/>
              </w:divBdr>
            </w:div>
          </w:divsChild>
        </w:div>
        <w:div w:id="634412624">
          <w:marLeft w:val="-450"/>
          <w:marRight w:val="0"/>
          <w:marTop w:val="0"/>
          <w:marBottom w:val="0"/>
          <w:divBdr>
            <w:top w:val="none" w:sz="0" w:space="0" w:color="auto"/>
            <w:left w:val="none" w:sz="0" w:space="0" w:color="auto"/>
            <w:bottom w:val="none" w:sz="0" w:space="0" w:color="auto"/>
            <w:right w:val="none" w:sz="0" w:space="0" w:color="auto"/>
          </w:divBdr>
          <w:divsChild>
            <w:div w:id="1079332543">
              <w:marLeft w:val="0"/>
              <w:marRight w:val="0"/>
              <w:marTop w:val="0"/>
              <w:marBottom w:val="0"/>
              <w:divBdr>
                <w:top w:val="none" w:sz="0" w:space="0" w:color="auto"/>
                <w:left w:val="none" w:sz="0" w:space="0" w:color="auto"/>
                <w:bottom w:val="none" w:sz="0" w:space="0" w:color="auto"/>
                <w:right w:val="none" w:sz="0" w:space="0" w:color="auto"/>
              </w:divBdr>
            </w:div>
          </w:divsChild>
        </w:div>
        <w:div w:id="1781757370">
          <w:marLeft w:val="-450"/>
          <w:marRight w:val="0"/>
          <w:marTop w:val="0"/>
          <w:marBottom w:val="0"/>
          <w:divBdr>
            <w:top w:val="none" w:sz="0" w:space="0" w:color="auto"/>
            <w:left w:val="none" w:sz="0" w:space="0" w:color="auto"/>
            <w:bottom w:val="none" w:sz="0" w:space="0" w:color="auto"/>
            <w:right w:val="none" w:sz="0" w:space="0" w:color="auto"/>
          </w:divBdr>
          <w:divsChild>
            <w:div w:id="1106656239">
              <w:marLeft w:val="0"/>
              <w:marRight w:val="0"/>
              <w:marTop w:val="0"/>
              <w:marBottom w:val="0"/>
              <w:divBdr>
                <w:top w:val="none" w:sz="0" w:space="0" w:color="auto"/>
                <w:left w:val="none" w:sz="0" w:space="0" w:color="auto"/>
                <w:bottom w:val="none" w:sz="0" w:space="0" w:color="auto"/>
                <w:right w:val="none" w:sz="0" w:space="0" w:color="auto"/>
              </w:divBdr>
            </w:div>
          </w:divsChild>
        </w:div>
        <w:div w:id="136343340">
          <w:marLeft w:val="-450"/>
          <w:marRight w:val="0"/>
          <w:marTop w:val="0"/>
          <w:marBottom w:val="0"/>
          <w:divBdr>
            <w:top w:val="none" w:sz="0" w:space="0" w:color="auto"/>
            <w:left w:val="none" w:sz="0" w:space="0" w:color="auto"/>
            <w:bottom w:val="none" w:sz="0" w:space="0" w:color="auto"/>
            <w:right w:val="none" w:sz="0" w:space="0" w:color="auto"/>
          </w:divBdr>
          <w:divsChild>
            <w:div w:id="288174287">
              <w:marLeft w:val="0"/>
              <w:marRight w:val="0"/>
              <w:marTop w:val="0"/>
              <w:marBottom w:val="0"/>
              <w:divBdr>
                <w:top w:val="none" w:sz="0" w:space="0" w:color="auto"/>
                <w:left w:val="none" w:sz="0" w:space="0" w:color="auto"/>
                <w:bottom w:val="none" w:sz="0" w:space="0" w:color="auto"/>
                <w:right w:val="none" w:sz="0" w:space="0" w:color="auto"/>
              </w:divBdr>
            </w:div>
          </w:divsChild>
        </w:div>
        <w:div w:id="428896397">
          <w:marLeft w:val="-450"/>
          <w:marRight w:val="0"/>
          <w:marTop w:val="0"/>
          <w:marBottom w:val="0"/>
          <w:divBdr>
            <w:top w:val="none" w:sz="0" w:space="0" w:color="auto"/>
            <w:left w:val="none" w:sz="0" w:space="0" w:color="auto"/>
            <w:bottom w:val="none" w:sz="0" w:space="0" w:color="auto"/>
            <w:right w:val="none" w:sz="0" w:space="0" w:color="auto"/>
          </w:divBdr>
          <w:divsChild>
            <w:div w:id="645738957">
              <w:marLeft w:val="0"/>
              <w:marRight w:val="0"/>
              <w:marTop w:val="0"/>
              <w:marBottom w:val="0"/>
              <w:divBdr>
                <w:top w:val="none" w:sz="0" w:space="0" w:color="auto"/>
                <w:left w:val="none" w:sz="0" w:space="0" w:color="auto"/>
                <w:bottom w:val="none" w:sz="0" w:space="0" w:color="auto"/>
                <w:right w:val="none" w:sz="0" w:space="0" w:color="auto"/>
              </w:divBdr>
            </w:div>
          </w:divsChild>
        </w:div>
        <w:div w:id="445275286">
          <w:marLeft w:val="-450"/>
          <w:marRight w:val="0"/>
          <w:marTop w:val="0"/>
          <w:marBottom w:val="0"/>
          <w:divBdr>
            <w:top w:val="none" w:sz="0" w:space="0" w:color="auto"/>
            <w:left w:val="none" w:sz="0" w:space="0" w:color="auto"/>
            <w:bottom w:val="none" w:sz="0" w:space="0" w:color="auto"/>
            <w:right w:val="none" w:sz="0" w:space="0" w:color="auto"/>
          </w:divBdr>
          <w:divsChild>
            <w:div w:id="21211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79947">
      <w:bodyDiv w:val="1"/>
      <w:marLeft w:val="0"/>
      <w:marRight w:val="0"/>
      <w:marTop w:val="0"/>
      <w:marBottom w:val="0"/>
      <w:divBdr>
        <w:top w:val="none" w:sz="0" w:space="0" w:color="auto"/>
        <w:left w:val="none" w:sz="0" w:space="0" w:color="auto"/>
        <w:bottom w:val="none" w:sz="0" w:space="0" w:color="auto"/>
        <w:right w:val="none" w:sz="0" w:space="0" w:color="auto"/>
      </w:divBdr>
      <w:divsChild>
        <w:div w:id="399980421">
          <w:marLeft w:val="0"/>
          <w:marRight w:val="0"/>
          <w:marTop w:val="195"/>
          <w:marBottom w:val="0"/>
          <w:divBdr>
            <w:top w:val="none" w:sz="0" w:space="0" w:color="auto"/>
            <w:left w:val="none" w:sz="0" w:space="0" w:color="auto"/>
            <w:bottom w:val="none" w:sz="0" w:space="0" w:color="auto"/>
            <w:right w:val="none" w:sz="0" w:space="0" w:color="auto"/>
          </w:divBdr>
          <w:divsChild>
            <w:div w:id="634289328">
              <w:marLeft w:val="690"/>
              <w:marRight w:val="0"/>
              <w:marTop w:val="0"/>
              <w:marBottom w:val="0"/>
              <w:divBdr>
                <w:top w:val="none" w:sz="0" w:space="0" w:color="auto"/>
                <w:left w:val="none" w:sz="0" w:space="0" w:color="auto"/>
                <w:bottom w:val="none" w:sz="0" w:space="0" w:color="auto"/>
                <w:right w:val="none" w:sz="0" w:space="0" w:color="auto"/>
              </w:divBdr>
            </w:div>
          </w:divsChild>
        </w:div>
      </w:divsChild>
    </w:div>
    <w:div w:id="1030103132">
      <w:bodyDiv w:val="1"/>
      <w:marLeft w:val="0"/>
      <w:marRight w:val="0"/>
      <w:marTop w:val="0"/>
      <w:marBottom w:val="0"/>
      <w:divBdr>
        <w:top w:val="none" w:sz="0" w:space="0" w:color="auto"/>
        <w:left w:val="none" w:sz="0" w:space="0" w:color="auto"/>
        <w:bottom w:val="none" w:sz="0" w:space="0" w:color="auto"/>
        <w:right w:val="none" w:sz="0" w:space="0" w:color="auto"/>
      </w:divBdr>
      <w:divsChild>
        <w:div w:id="647443584">
          <w:marLeft w:val="0"/>
          <w:marRight w:val="0"/>
          <w:marTop w:val="0"/>
          <w:marBottom w:val="0"/>
          <w:divBdr>
            <w:top w:val="none" w:sz="0" w:space="0" w:color="auto"/>
            <w:left w:val="none" w:sz="0" w:space="0" w:color="auto"/>
            <w:bottom w:val="none" w:sz="0" w:space="0" w:color="auto"/>
            <w:right w:val="none" w:sz="0" w:space="0" w:color="auto"/>
          </w:divBdr>
        </w:div>
        <w:div w:id="69891873">
          <w:marLeft w:val="0"/>
          <w:marRight w:val="0"/>
          <w:marTop w:val="0"/>
          <w:marBottom w:val="0"/>
          <w:divBdr>
            <w:top w:val="none" w:sz="0" w:space="0" w:color="auto"/>
            <w:left w:val="none" w:sz="0" w:space="0" w:color="auto"/>
            <w:bottom w:val="none" w:sz="0" w:space="0" w:color="auto"/>
            <w:right w:val="none" w:sz="0" w:space="0" w:color="auto"/>
          </w:divBdr>
        </w:div>
        <w:div w:id="20985350">
          <w:marLeft w:val="0"/>
          <w:marRight w:val="0"/>
          <w:marTop w:val="0"/>
          <w:marBottom w:val="0"/>
          <w:divBdr>
            <w:top w:val="none" w:sz="0" w:space="0" w:color="auto"/>
            <w:left w:val="none" w:sz="0" w:space="0" w:color="auto"/>
            <w:bottom w:val="none" w:sz="0" w:space="0" w:color="auto"/>
            <w:right w:val="none" w:sz="0" w:space="0" w:color="auto"/>
          </w:divBdr>
        </w:div>
        <w:div w:id="319818364">
          <w:marLeft w:val="0"/>
          <w:marRight w:val="0"/>
          <w:marTop w:val="0"/>
          <w:marBottom w:val="0"/>
          <w:divBdr>
            <w:top w:val="none" w:sz="0" w:space="0" w:color="auto"/>
            <w:left w:val="none" w:sz="0" w:space="0" w:color="auto"/>
            <w:bottom w:val="none" w:sz="0" w:space="0" w:color="auto"/>
            <w:right w:val="none" w:sz="0" w:space="0" w:color="auto"/>
          </w:divBdr>
        </w:div>
        <w:div w:id="630523679">
          <w:marLeft w:val="0"/>
          <w:marRight w:val="0"/>
          <w:marTop w:val="0"/>
          <w:marBottom w:val="0"/>
          <w:divBdr>
            <w:top w:val="none" w:sz="0" w:space="0" w:color="auto"/>
            <w:left w:val="none" w:sz="0" w:space="0" w:color="auto"/>
            <w:bottom w:val="none" w:sz="0" w:space="0" w:color="auto"/>
            <w:right w:val="none" w:sz="0" w:space="0" w:color="auto"/>
          </w:divBdr>
        </w:div>
        <w:div w:id="904878720">
          <w:marLeft w:val="0"/>
          <w:marRight w:val="0"/>
          <w:marTop w:val="0"/>
          <w:marBottom w:val="0"/>
          <w:divBdr>
            <w:top w:val="none" w:sz="0" w:space="0" w:color="auto"/>
            <w:left w:val="none" w:sz="0" w:space="0" w:color="auto"/>
            <w:bottom w:val="none" w:sz="0" w:space="0" w:color="auto"/>
            <w:right w:val="none" w:sz="0" w:space="0" w:color="auto"/>
          </w:divBdr>
        </w:div>
        <w:div w:id="1679036277">
          <w:marLeft w:val="0"/>
          <w:marRight w:val="0"/>
          <w:marTop w:val="0"/>
          <w:marBottom w:val="0"/>
          <w:divBdr>
            <w:top w:val="none" w:sz="0" w:space="0" w:color="auto"/>
            <w:left w:val="none" w:sz="0" w:space="0" w:color="auto"/>
            <w:bottom w:val="none" w:sz="0" w:space="0" w:color="auto"/>
            <w:right w:val="none" w:sz="0" w:space="0" w:color="auto"/>
          </w:divBdr>
        </w:div>
        <w:div w:id="1611038651">
          <w:marLeft w:val="0"/>
          <w:marRight w:val="0"/>
          <w:marTop w:val="0"/>
          <w:marBottom w:val="0"/>
          <w:divBdr>
            <w:top w:val="none" w:sz="0" w:space="0" w:color="auto"/>
            <w:left w:val="none" w:sz="0" w:space="0" w:color="auto"/>
            <w:bottom w:val="none" w:sz="0" w:space="0" w:color="auto"/>
            <w:right w:val="none" w:sz="0" w:space="0" w:color="auto"/>
          </w:divBdr>
        </w:div>
        <w:div w:id="1186290352">
          <w:marLeft w:val="0"/>
          <w:marRight w:val="0"/>
          <w:marTop w:val="0"/>
          <w:marBottom w:val="0"/>
          <w:divBdr>
            <w:top w:val="none" w:sz="0" w:space="0" w:color="auto"/>
            <w:left w:val="none" w:sz="0" w:space="0" w:color="auto"/>
            <w:bottom w:val="none" w:sz="0" w:space="0" w:color="auto"/>
            <w:right w:val="none" w:sz="0" w:space="0" w:color="auto"/>
          </w:divBdr>
        </w:div>
        <w:div w:id="613560056">
          <w:marLeft w:val="0"/>
          <w:marRight w:val="0"/>
          <w:marTop w:val="0"/>
          <w:marBottom w:val="0"/>
          <w:divBdr>
            <w:top w:val="none" w:sz="0" w:space="0" w:color="auto"/>
            <w:left w:val="none" w:sz="0" w:space="0" w:color="auto"/>
            <w:bottom w:val="none" w:sz="0" w:space="0" w:color="auto"/>
            <w:right w:val="none" w:sz="0" w:space="0" w:color="auto"/>
          </w:divBdr>
        </w:div>
        <w:div w:id="1976057808">
          <w:marLeft w:val="0"/>
          <w:marRight w:val="0"/>
          <w:marTop w:val="0"/>
          <w:marBottom w:val="0"/>
          <w:divBdr>
            <w:top w:val="none" w:sz="0" w:space="0" w:color="auto"/>
            <w:left w:val="none" w:sz="0" w:space="0" w:color="auto"/>
            <w:bottom w:val="none" w:sz="0" w:space="0" w:color="auto"/>
            <w:right w:val="none" w:sz="0" w:space="0" w:color="auto"/>
          </w:divBdr>
        </w:div>
        <w:div w:id="1051920412">
          <w:marLeft w:val="0"/>
          <w:marRight w:val="0"/>
          <w:marTop w:val="0"/>
          <w:marBottom w:val="0"/>
          <w:divBdr>
            <w:top w:val="none" w:sz="0" w:space="0" w:color="auto"/>
            <w:left w:val="none" w:sz="0" w:space="0" w:color="auto"/>
            <w:bottom w:val="none" w:sz="0" w:space="0" w:color="auto"/>
            <w:right w:val="none" w:sz="0" w:space="0" w:color="auto"/>
          </w:divBdr>
        </w:div>
        <w:div w:id="1600067756">
          <w:marLeft w:val="0"/>
          <w:marRight w:val="0"/>
          <w:marTop w:val="0"/>
          <w:marBottom w:val="0"/>
          <w:divBdr>
            <w:top w:val="none" w:sz="0" w:space="0" w:color="auto"/>
            <w:left w:val="none" w:sz="0" w:space="0" w:color="auto"/>
            <w:bottom w:val="none" w:sz="0" w:space="0" w:color="auto"/>
            <w:right w:val="none" w:sz="0" w:space="0" w:color="auto"/>
          </w:divBdr>
        </w:div>
        <w:div w:id="379980043">
          <w:marLeft w:val="0"/>
          <w:marRight w:val="0"/>
          <w:marTop w:val="0"/>
          <w:marBottom w:val="0"/>
          <w:divBdr>
            <w:top w:val="none" w:sz="0" w:space="0" w:color="auto"/>
            <w:left w:val="none" w:sz="0" w:space="0" w:color="auto"/>
            <w:bottom w:val="none" w:sz="0" w:space="0" w:color="auto"/>
            <w:right w:val="none" w:sz="0" w:space="0" w:color="auto"/>
          </w:divBdr>
        </w:div>
        <w:div w:id="1390105481">
          <w:marLeft w:val="0"/>
          <w:marRight w:val="0"/>
          <w:marTop w:val="0"/>
          <w:marBottom w:val="0"/>
          <w:divBdr>
            <w:top w:val="none" w:sz="0" w:space="0" w:color="auto"/>
            <w:left w:val="none" w:sz="0" w:space="0" w:color="auto"/>
            <w:bottom w:val="none" w:sz="0" w:space="0" w:color="auto"/>
            <w:right w:val="none" w:sz="0" w:space="0" w:color="auto"/>
          </w:divBdr>
        </w:div>
        <w:div w:id="987516850">
          <w:marLeft w:val="0"/>
          <w:marRight w:val="0"/>
          <w:marTop w:val="0"/>
          <w:marBottom w:val="0"/>
          <w:divBdr>
            <w:top w:val="none" w:sz="0" w:space="0" w:color="auto"/>
            <w:left w:val="none" w:sz="0" w:space="0" w:color="auto"/>
            <w:bottom w:val="none" w:sz="0" w:space="0" w:color="auto"/>
            <w:right w:val="none" w:sz="0" w:space="0" w:color="auto"/>
          </w:divBdr>
        </w:div>
        <w:div w:id="359286419">
          <w:marLeft w:val="0"/>
          <w:marRight w:val="0"/>
          <w:marTop w:val="0"/>
          <w:marBottom w:val="0"/>
          <w:divBdr>
            <w:top w:val="none" w:sz="0" w:space="0" w:color="auto"/>
            <w:left w:val="none" w:sz="0" w:space="0" w:color="auto"/>
            <w:bottom w:val="none" w:sz="0" w:space="0" w:color="auto"/>
            <w:right w:val="none" w:sz="0" w:space="0" w:color="auto"/>
          </w:divBdr>
        </w:div>
        <w:div w:id="577636414">
          <w:marLeft w:val="0"/>
          <w:marRight w:val="0"/>
          <w:marTop w:val="0"/>
          <w:marBottom w:val="0"/>
          <w:divBdr>
            <w:top w:val="none" w:sz="0" w:space="0" w:color="auto"/>
            <w:left w:val="none" w:sz="0" w:space="0" w:color="auto"/>
            <w:bottom w:val="none" w:sz="0" w:space="0" w:color="auto"/>
            <w:right w:val="none" w:sz="0" w:space="0" w:color="auto"/>
          </w:divBdr>
        </w:div>
        <w:div w:id="603003735">
          <w:marLeft w:val="0"/>
          <w:marRight w:val="0"/>
          <w:marTop w:val="0"/>
          <w:marBottom w:val="0"/>
          <w:divBdr>
            <w:top w:val="none" w:sz="0" w:space="0" w:color="auto"/>
            <w:left w:val="none" w:sz="0" w:space="0" w:color="auto"/>
            <w:bottom w:val="none" w:sz="0" w:space="0" w:color="auto"/>
            <w:right w:val="none" w:sz="0" w:space="0" w:color="auto"/>
          </w:divBdr>
        </w:div>
        <w:div w:id="546574319">
          <w:marLeft w:val="0"/>
          <w:marRight w:val="0"/>
          <w:marTop w:val="0"/>
          <w:marBottom w:val="0"/>
          <w:divBdr>
            <w:top w:val="none" w:sz="0" w:space="0" w:color="auto"/>
            <w:left w:val="none" w:sz="0" w:space="0" w:color="auto"/>
            <w:bottom w:val="none" w:sz="0" w:space="0" w:color="auto"/>
            <w:right w:val="none" w:sz="0" w:space="0" w:color="auto"/>
          </w:divBdr>
        </w:div>
      </w:divsChild>
    </w:div>
    <w:div w:id="1257052294">
      <w:bodyDiv w:val="1"/>
      <w:marLeft w:val="0"/>
      <w:marRight w:val="0"/>
      <w:marTop w:val="0"/>
      <w:marBottom w:val="0"/>
      <w:divBdr>
        <w:top w:val="none" w:sz="0" w:space="0" w:color="auto"/>
        <w:left w:val="none" w:sz="0" w:space="0" w:color="auto"/>
        <w:bottom w:val="none" w:sz="0" w:space="0" w:color="auto"/>
        <w:right w:val="none" w:sz="0" w:space="0" w:color="auto"/>
      </w:divBdr>
    </w:div>
    <w:div w:id="1333221026">
      <w:bodyDiv w:val="1"/>
      <w:marLeft w:val="0"/>
      <w:marRight w:val="0"/>
      <w:marTop w:val="0"/>
      <w:marBottom w:val="0"/>
      <w:divBdr>
        <w:top w:val="none" w:sz="0" w:space="0" w:color="auto"/>
        <w:left w:val="none" w:sz="0" w:space="0" w:color="auto"/>
        <w:bottom w:val="none" w:sz="0" w:space="0" w:color="auto"/>
        <w:right w:val="none" w:sz="0" w:space="0" w:color="auto"/>
      </w:divBdr>
      <w:divsChild>
        <w:div w:id="372774261">
          <w:marLeft w:val="0"/>
          <w:marRight w:val="0"/>
          <w:marTop w:val="0"/>
          <w:marBottom w:val="0"/>
          <w:divBdr>
            <w:top w:val="none" w:sz="0" w:space="0" w:color="auto"/>
            <w:left w:val="none" w:sz="0" w:space="0" w:color="auto"/>
            <w:bottom w:val="none" w:sz="0" w:space="0" w:color="auto"/>
            <w:right w:val="none" w:sz="0" w:space="0" w:color="auto"/>
          </w:divBdr>
        </w:div>
        <w:div w:id="351418930">
          <w:marLeft w:val="0"/>
          <w:marRight w:val="0"/>
          <w:marTop w:val="0"/>
          <w:marBottom w:val="0"/>
          <w:divBdr>
            <w:top w:val="none" w:sz="0" w:space="0" w:color="auto"/>
            <w:left w:val="none" w:sz="0" w:space="0" w:color="auto"/>
            <w:bottom w:val="none" w:sz="0" w:space="0" w:color="auto"/>
            <w:right w:val="none" w:sz="0" w:space="0" w:color="auto"/>
          </w:divBdr>
        </w:div>
        <w:div w:id="1186290410">
          <w:marLeft w:val="0"/>
          <w:marRight w:val="0"/>
          <w:marTop w:val="0"/>
          <w:marBottom w:val="0"/>
          <w:divBdr>
            <w:top w:val="none" w:sz="0" w:space="0" w:color="auto"/>
            <w:left w:val="none" w:sz="0" w:space="0" w:color="auto"/>
            <w:bottom w:val="none" w:sz="0" w:space="0" w:color="auto"/>
            <w:right w:val="none" w:sz="0" w:space="0" w:color="auto"/>
          </w:divBdr>
        </w:div>
        <w:div w:id="1192493882">
          <w:marLeft w:val="0"/>
          <w:marRight w:val="0"/>
          <w:marTop w:val="0"/>
          <w:marBottom w:val="0"/>
          <w:divBdr>
            <w:top w:val="none" w:sz="0" w:space="0" w:color="auto"/>
            <w:left w:val="none" w:sz="0" w:space="0" w:color="auto"/>
            <w:bottom w:val="none" w:sz="0" w:space="0" w:color="auto"/>
            <w:right w:val="none" w:sz="0" w:space="0" w:color="auto"/>
          </w:divBdr>
        </w:div>
        <w:div w:id="763499104">
          <w:marLeft w:val="0"/>
          <w:marRight w:val="0"/>
          <w:marTop w:val="0"/>
          <w:marBottom w:val="0"/>
          <w:divBdr>
            <w:top w:val="none" w:sz="0" w:space="0" w:color="auto"/>
            <w:left w:val="none" w:sz="0" w:space="0" w:color="auto"/>
            <w:bottom w:val="none" w:sz="0" w:space="0" w:color="auto"/>
            <w:right w:val="none" w:sz="0" w:space="0" w:color="auto"/>
          </w:divBdr>
        </w:div>
        <w:div w:id="224992592">
          <w:marLeft w:val="0"/>
          <w:marRight w:val="0"/>
          <w:marTop w:val="0"/>
          <w:marBottom w:val="0"/>
          <w:divBdr>
            <w:top w:val="none" w:sz="0" w:space="0" w:color="auto"/>
            <w:left w:val="none" w:sz="0" w:space="0" w:color="auto"/>
            <w:bottom w:val="none" w:sz="0" w:space="0" w:color="auto"/>
            <w:right w:val="none" w:sz="0" w:space="0" w:color="auto"/>
          </w:divBdr>
        </w:div>
        <w:div w:id="1175191970">
          <w:marLeft w:val="0"/>
          <w:marRight w:val="0"/>
          <w:marTop w:val="0"/>
          <w:marBottom w:val="0"/>
          <w:divBdr>
            <w:top w:val="none" w:sz="0" w:space="0" w:color="auto"/>
            <w:left w:val="none" w:sz="0" w:space="0" w:color="auto"/>
            <w:bottom w:val="none" w:sz="0" w:space="0" w:color="auto"/>
            <w:right w:val="none" w:sz="0" w:space="0" w:color="auto"/>
          </w:divBdr>
        </w:div>
        <w:div w:id="1149858624">
          <w:marLeft w:val="0"/>
          <w:marRight w:val="0"/>
          <w:marTop w:val="0"/>
          <w:marBottom w:val="0"/>
          <w:divBdr>
            <w:top w:val="none" w:sz="0" w:space="0" w:color="auto"/>
            <w:left w:val="none" w:sz="0" w:space="0" w:color="auto"/>
            <w:bottom w:val="none" w:sz="0" w:space="0" w:color="auto"/>
            <w:right w:val="none" w:sz="0" w:space="0" w:color="auto"/>
          </w:divBdr>
        </w:div>
        <w:div w:id="1977370413">
          <w:marLeft w:val="0"/>
          <w:marRight w:val="0"/>
          <w:marTop w:val="0"/>
          <w:marBottom w:val="0"/>
          <w:divBdr>
            <w:top w:val="none" w:sz="0" w:space="0" w:color="auto"/>
            <w:left w:val="none" w:sz="0" w:space="0" w:color="auto"/>
            <w:bottom w:val="none" w:sz="0" w:space="0" w:color="auto"/>
            <w:right w:val="none" w:sz="0" w:space="0" w:color="auto"/>
          </w:divBdr>
        </w:div>
        <w:div w:id="1712267538">
          <w:marLeft w:val="0"/>
          <w:marRight w:val="0"/>
          <w:marTop w:val="0"/>
          <w:marBottom w:val="0"/>
          <w:divBdr>
            <w:top w:val="none" w:sz="0" w:space="0" w:color="auto"/>
            <w:left w:val="none" w:sz="0" w:space="0" w:color="auto"/>
            <w:bottom w:val="none" w:sz="0" w:space="0" w:color="auto"/>
            <w:right w:val="none" w:sz="0" w:space="0" w:color="auto"/>
          </w:divBdr>
        </w:div>
        <w:div w:id="2049143411">
          <w:marLeft w:val="0"/>
          <w:marRight w:val="0"/>
          <w:marTop w:val="0"/>
          <w:marBottom w:val="0"/>
          <w:divBdr>
            <w:top w:val="none" w:sz="0" w:space="0" w:color="auto"/>
            <w:left w:val="none" w:sz="0" w:space="0" w:color="auto"/>
            <w:bottom w:val="none" w:sz="0" w:space="0" w:color="auto"/>
            <w:right w:val="none" w:sz="0" w:space="0" w:color="auto"/>
          </w:divBdr>
        </w:div>
        <w:div w:id="1910117335">
          <w:marLeft w:val="0"/>
          <w:marRight w:val="0"/>
          <w:marTop w:val="0"/>
          <w:marBottom w:val="0"/>
          <w:divBdr>
            <w:top w:val="none" w:sz="0" w:space="0" w:color="auto"/>
            <w:left w:val="none" w:sz="0" w:space="0" w:color="auto"/>
            <w:bottom w:val="none" w:sz="0" w:space="0" w:color="auto"/>
            <w:right w:val="none" w:sz="0" w:space="0" w:color="auto"/>
          </w:divBdr>
        </w:div>
        <w:div w:id="1032153315">
          <w:marLeft w:val="0"/>
          <w:marRight w:val="0"/>
          <w:marTop w:val="0"/>
          <w:marBottom w:val="0"/>
          <w:divBdr>
            <w:top w:val="none" w:sz="0" w:space="0" w:color="auto"/>
            <w:left w:val="none" w:sz="0" w:space="0" w:color="auto"/>
            <w:bottom w:val="none" w:sz="0" w:space="0" w:color="auto"/>
            <w:right w:val="none" w:sz="0" w:space="0" w:color="auto"/>
          </w:divBdr>
        </w:div>
        <w:div w:id="270936208">
          <w:marLeft w:val="0"/>
          <w:marRight w:val="0"/>
          <w:marTop w:val="0"/>
          <w:marBottom w:val="0"/>
          <w:divBdr>
            <w:top w:val="none" w:sz="0" w:space="0" w:color="auto"/>
            <w:left w:val="none" w:sz="0" w:space="0" w:color="auto"/>
            <w:bottom w:val="none" w:sz="0" w:space="0" w:color="auto"/>
            <w:right w:val="none" w:sz="0" w:space="0" w:color="auto"/>
          </w:divBdr>
        </w:div>
        <w:div w:id="476339263">
          <w:marLeft w:val="0"/>
          <w:marRight w:val="0"/>
          <w:marTop w:val="0"/>
          <w:marBottom w:val="0"/>
          <w:divBdr>
            <w:top w:val="none" w:sz="0" w:space="0" w:color="auto"/>
            <w:left w:val="none" w:sz="0" w:space="0" w:color="auto"/>
            <w:bottom w:val="none" w:sz="0" w:space="0" w:color="auto"/>
            <w:right w:val="none" w:sz="0" w:space="0" w:color="auto"/>
          </w:divBdr>
        </w:div>
        <w:div w:id="515508594">
          <w:marLeft w:val="0"/>
          <w:marRight w:val="0"/>
          <w:marTop w:val="0"/>
          <w:marBottom w:val="0"/>
          <w:divBdr>
            <w:top w:val="none" w:sz="0" w:space="0" w:color="auto"/>
            <w:left w:val="none" w:sz="0" w:space="0" w:color="auto"/>
            <w:bottom w:val="none" w:sz="0" w:space="0" w:color="auto"/>
            <w:right w:val="none" w:sz="0" w:space="0" w:color="auto"/>
          </w:divBdr>
        </w:div>
        <w:div w:id="250509493">
          <w:marLeft w:val="0"/>
          <w:marRight w:val="0"/>
          <w:marTop w:val="0"/>
          <w:marBottom w:val="0"/>
          <w:divBdr>
            <w:top w:val="none" w:sz="0" w:space="0" w:color="auto"/>
            <w:left w:val="none" w:sz="0" w:space="0" w:color="auto"/>
            <w:bottom w:val="none" w:sz="0" w:space="0" w:color="auto"/>
            <w:right w:val="none" w:sz="0" w:space="0" w:color="auto"/>
          </w:divBdr>
        </w:div>
        <w:div w:id="1270042449">
          <w:marLeft w:val="0"/>
          <w:marRight w:val="0"/>
          <w:marTop w:val="0"/>
          <w:marBottom w:val="0"/>
          <w:divBdr>
            <w:top w:val="none" w:sz="0" w:space="0" w:color="auto"/>
            <w:left w:val="none" w:sz="0" w:space="0" w:color="auto"/>
            <w:bottom w:val="none" w:sz="0" w:space="0" w:color="auto"/>
            <w:right w:val="none" w:sz="0" w:space="0" w:color="auto"/>
          </w:divBdr>
        </w:div>
        <w:div w:id="1377700904">
          <w:marLeft w:val="0"/>
          <w:marRight w:val="0"/>
          <w:marTop w:val="0"/>
          <w:marBottom w:val="0"/>
          <w:divBdr>
            <w:top w:val="none" w:sz="0" w:space="0" w:color="auto"/>
            <w:left w:val="none" w:sz="0" w:space="0" w:color="auto"/>
            <w:bottom w:val="none" w:sz="0" w:space="0" w:color="auto"/>
            <w:right w:val="none" w:sz="0" w:space="0" w:color="auto"/>
          </w:divBdr>
        </w:div>
        <w:div w:id="1058746977">
          <w:marLeft w:val="0"/>
          <w:marRight w:val="0"/>
          <w:marTop w:val="0"/>
          <w:marBottom w:val="0"/>
          <w:divBdr>
            <w:top w:val="none" w:sz="0" w:space="0" w:color="auto"/>
            <w:left w:val="none" w:sz="0" w:space="0" w:color="auto"/>
            <w:bottom w:val="none" w:sz="0" w:space="0" w:color="auto"/>
            <w:right w:val="none" w:sz="0" w:space="0" w:color="auto"/>
          </w:divBdr>
        </w:div>
        <w:div w:id="1782216991">
          <w:marLeft w:val="0"/>
          <w:marRight w:val="0"/>
          <w:marTop w:val="0"/>
          <w:marBottom w:val="0"/>
          <w:divBdr>
            <w:top w:val="none" w:sz="0" w:space="0" w:color="auto"/>
            <w:left w:val="none" w:sz="0" w:space="0" w:color="auto"/>
            <w:bottom w:val="none" w:sz="0" w:space="0" w:color="auto"/>
            <w:right w:val="none" w:sz="0" w:space="0" w:color="auto"/>
          </w:divBdr>
        </w:div>
        <w:div w:id="718019390">
          <w:marLeft w:val="0"/>
          <w:marRight w:val="0"/>
          <w:marTop w:val="0"/>
          <w:marBottom w:val="0"/>
          <w:divBdr>
            <w:top w:val="none" w:sz="0" w:space="0" w:color="auto"/>
            <w:left w:val="none" w:sz="0" w:space="0" w:color="auto"/>
            <w:bottom w:val="none" w:sz="0" w:space="0" w:color="auto"/>
            <w:right w:val="none" w:sz="0" w:space="0" w:color="auto"/>
          </w:divBdr>
        </w:div>
        <w:div w:id="494956937">
          <w:marLeft w:val="0"/>
          <w:marRight w:val="0"/>
          <w:marTop w:val="0"/>
          <w:marBottom w:val="0"/>
          <w:divBdr>
            <w:top w:val="none" w:sz="0" w:space="0" w:color="auto"/>
            <w:left w:val="none" w:sz="0" w:space="0" w:color="auto"/>
            <w:bottom w:val="none" w:sz="0" w:space="0" w:color="auto"/>
            <w:right w:val="none" w:sz="0" w:space="0" w:color="auto"/>
          </w:divBdr>
        </w:div>
        <w:div w:id="426777657">
          <w:marLeft w:val="0"/>
          <w:marRight w:val="0"/>
          <w:marTop w:val="0"/>
          <w:marBottom w:val="0"/>
          <w:divBdr>
            <w:top w:val="none" w:sz="0" w:space="0" w:color="auto"/>
            <w:left w:val="none" w:sz="0" w:space="0" w:color="auto"/>
            <w:bottom w:val="none" w:sz="0" w:space="0" w:color="auto"/>
            <w:right w:val="none" w:sz="0" w:space="0" w:color="auto"/>
          </w:divBdr>
        </w:div>
        <w:div w:id="1356542236">
          <w:marLeft w:val="0"/>
          <w:marRight w:val="0"/>
          <w:marTop w:val="0"/>
          <w:marBottom w:val="0"/>
          <w:divBdr>
            <w:top w:val="none" w:sz="0" w:space="0" w:color="auto"/>
            <w:left w:val="none" w:sz="0" w:space="0" w:color="auto"/>
            <w:bottom w:val="none" w:sz="0" w:space="0" w:color="auto"/>
            <w:right w:val="none" w:sz="0" w:space="0" w:color="auto"/>
          </w:divBdr>
        </w:div>
        <w:div w:id="431324322">
          <w:marLeft w:val="0"/>
          <w:marRight w:val="0"/>
          <w:marTop w:val="0"/>
          <w:marBottom w:val="0"/>
          <w:divBdr>
            <w:top w:val="none" w:sz="0" w:space="0" w:color="auto"/>
            <w:left w:val="none" w:sz="0" w:space="0" w:color="auto"/>
            <w:bottom w:val="none" w:sz="0" w:space="0" w:color="auto"/>
            <w:right w:val="none" w:sz="0" w:space="0" w:color="auto"/>
          </w:divBdr>
        </w:div>
        <w:div w:id="1891963482">
          <w:marLeft w:val="0"/>
          <w:marRight w:val="0"/>
          <w:marTop w:val="0"/>
          <w:marBottom w:val="0"/>
          <w:divBdr>
            <w:top w:val="none" w:sz="0" w:space="0" w:color="auto"/>
            <w:left w:val="none" w:sz="0" w:space="0" w:color="auto"/>
            <w:bottom w:val="none" w:sz="0" w:space="0" w:color="auto"/>
            <w:right w:val="none" w:sz="0" w:space="0" w:color="auto"/>
          </w:divBdr>
        </w:div>
        <w:div w:id="2013989912">
          <w:marLeft w:val="0"/>
          <w:marRight w:val="0"/>
          <w:marTop w:val="0"/>
          <w:marBottom w:val="0"/>
          <w:divBdr>
            <w:top w:val="none" w:sz="0" w:space="0" w:color="auto"/>
            <w:left w:val="none" w:sz="0" w:space="0" w:color="auto"/>
            <w:bottom w:val="none" w:sz="0" w:space="0" w:color="auto"/>
            <w:right w:val="none" w:sz="0" w:space="0" w:color="auto"/>
          </w:divBdr>
        </w:div>
        <w:div w:id="2072388330">
          <w:marLeft w:val="0"/>
          <w:marRight w:val="0"/>
          <w:marTop w:val="0"/>
          <w:marBottom w:val="0"/>
          <w:divBdr>
            <w:top w:val="none" w:sz="0" w:space="0" w:color="auto"/>
            <w:left w:val="none" w:sz="0" w:space="0" w:color="auto"/>
            <w:bottom w:val="none" w:sz="0" w:space="0" w:color="auto"/>
            <w:right w:val="none" w:sz="0" w:space="0" w:color="auto"/>
          </w:divBdr>
        </w:div>
        <w:div w:id="1746343828">
          <w:marLeft w:val="0"/>
          <w:marRight w:val="0"/>
          <w:marTop w:val="0"/>
          <w:marBottom w:val="0"/>
          <w:divBdr>
            <w:top w:val="none" w:sz="0" w:space="0" w:color="auto"/>
            <w:left w:val="none" w:sz="0" w:space="0" w:color="auto"/>
            <w:bottom w:val="none" w:sz="0" w:space="0" w:color="auto"/>
            <w:right w:val="none" w:sz="0" w:space="0" w:color="auto"/>
          </w:divBdr>
        </w:div>
        <w:div w:id="979849085">
          <w:marLeft w:val="0"/>
          <w:marRight w:val="0"/>
          <w:marTop w:val="0"/>
          <w:marBottom w:val="0"/>
          <w:divBdr>
            <w:top w:val="none" w:sz="0" w:space="0" w:color="auto"/>
            <w:left w:val="none" w:sz="0" w:space="0" w:color="auto"/>
            <w:bottom w:val="none" w:sz="0" w:space="0" w:color="auto"/>
            <w:right w:val="none" w:sz="0" w:space="0" w:color="auto"/>
          </w:divBdr>
        </w:div>
        <w:div w:id="1897275469">
          <w:marLeft w:val="0"/>
          <w:marRight w:val="0"/>
          <w:marTop w:val="0"/>
          <w:marBottom w:val="0"/>
          <w:divBdr>
            <w:top w:val="none" w:sz="0" w:space="0" w:color="auto"/>
            <w:left w:val="none" w:sz="0" w:space="0" w:color="auto"/>
            <w:bottom w:val="none" w:sz="0" w:space="0" w:color="auto"/>
            <w:right w:val="none" w:sz="0" w:space="0" w:color="auto"/>
          </w:divBdr>
        </w:div>
        <w:div w:id="1741706299">
          <w:marLeft w:val="0"/>
          <w:marRight w:val="0"/>
          <w:marTop w:val="0"/>
          <w:marBottom w:val="0"/>
          <w:divBdr>
            <w:top w:val="none" w:sz="0" w:space="0" w:color="auto"/>
            <w:left w:val="none" w:sz="0" w:space="0" w:color="auto"/>
            <w:bottom w:val="none" w:sz="0" w:space="0" w:color="auto"/>
            <w:right w:val="none" w:sz="0" w:space="0" w:color="auto"/>
          </w:divBdr>
        </w:div>
        <w:div w:id="1726953668">
          <w:marLeft w:val="0"/>
          <w:marRight w:val="0"/>
          <w:marTop w:val="0"/>
          <w:marBottom w:val="0"/>
          <w:divBdr>
            <w:top w:val="none" w:sz="0" w:space="0" w:color="auto"/>
            <w:left w:val="none" w:sz="0" w:space="0" w:color="auto"/>
            <w:bottom w:val="none" w:sz="0" w:space="0" w:color="auto"/>
            <w:right w:val="none" w:sz="0" w:space="0" w:color="auto"/>
          </w:divBdr>
        </w:div>
      </w:divsChild>
    </w:div>
    <w:div w:id="1343238161">
      <w:bodyDiv w:val="1"/>
      <w:marLeft w:val="0"/>
      <w:marRight w:val="0"/>
      <w:marTop w:val="0"/>
      <w:marBottom w:val="0"/>
      <w:divBdr>
        <w:top w:val="none" w:sz="0" w:space="0" w:color="auto"/>
        <w:left w:val="none" w:sz="0" w:space="0" w:color="auto"/>
        <w:bottom w:val="none" w:sz="0" w:space="0" w:color="auto"/>
        <w:right w:val="none" w:sz="0" w:space="0" w:color="auto"/>
      </w:divBdr>
    </w:div>
    <w:div w:id="2080127242">
      <w:bodyDiv w:val="1"/>
      <w:marLeft w:val="0"/>
      <w:marRight w:val="0"/>
      <w:marTop w:val="0"/>
      <w:marBottom w:val="0"/>
      <w:divBdr>
        <w:top w:val="none" w:sz="0" w:space="0" w:color="auto"/>
        <w:left w:val="none" w:sz="0" w:space="0" w:color="auto"/>
        <w:bottom w:val="none" w:sz="0" w:space="0" w:color="auto"/>
        <w:right w:val="none" w:sz="0" w:space="0" w:color="auto"/>
      </w:divBdr>
      <w:divsChild>
        <w:div w:id="1987977970">
          <w:marLeft w:val="0"/>
          <w:marRight w:val="0"/>
          <w:marTop w:val="0"/>
          <w:marBottom w:val="0"/>
          <w:divBdr>
            <w:top w:val="none" w:sz="0" w:space="0" w:color="auto"/>
            <w:left w:val="none" w:sz="0" w:space="0" w:color="auto"/>
            <w:bottom w:val="none" w:sz="0" w:space="0" w:color="auto"/>
            <w:right w:val="none" w:sz="0" w:space="0" w:color="auto"/>
          </w:divBdr>
        </w:div>
        <w:div w:id="1666931667">
          <w:marLeft w:val="0"/>
          <w:marRight w:val="0"/>
          <w:marTop w:val="0"/>
          <w:marBottom w:val="0"/>
          <w:divBdr>
            <w:top w:val="none" w:sz="0" w:space="0" w:color="auto"/>
            <w:left w:val="none" w:sz="0" w:space="0" w:color="auto"/>
            <w:bottom w:val="none" w:sz="0" w:space="0" w:color="auto"/>
            <w:right w:val="none" w:sz="0" w:space="0" w:color="auto"/>
          </w:divBdr>
        </w:div>
        <w:div w:id="1201474739">
          <w:marLeft w:val="0"/>
          <w:marRight w:val="0"/>
          <w:marTop w:val="0"/>
          <w:marBottom w:val="0"/>
          <w:divBdr>
            <w:top w:val="none" w:sz="0" w:space="0" w:color="auto"/>
            <w:left w:val="none" w:sz="0" w:space="0" w:color="auto"/>
            <w:bottom w:val="none" w:sz="0" w:space="0" w:color="auto"/>
            <w:right w:val="none" w:sz="0" w:space="0" w:color="auto"/>
          </w:divBdr>
        </w:div>
        <w:div w:id="934247735">
          <w:marLeft w:val="0"/>
          <w:marRight w:val="0"/>
          <w:marTop w:val="0"/>
          <w:marBottom w:val="0"/>
          <w:divBdr>
            <w:top w:val="none" w:sz="0" w:space="0" w:color="auto"/>
            <w:left w:val="none" w:sz="0" w:space="0" w:color="auto"/>
            <w:bottom w:val="none" w:sz="0" w:space="0" w:color="auto"/>
            <w:right w:val="none" w:sz="0" w:space="0" w:color="auto"/>
          </w:divBdr>
        </w:div>
        <w:div w:id="1002010803">
          <w:marLeft w:val="0"/>
          <w:marRight w:val="0"/>
          <w:marTop w:val="0"/>
          <w:marBottom w:val="0"/>
          <w:divBdr>
            <w:top w:val="none" w:sz="0" w:space="0" w:color="auto"/>
            <w:left w:val="none" w:sz="0" w:space="0" w:color="auto"/>
            <w:bottom w:val="none" w:sz="0" w:space="0" w:color="auto"/>
            <w:right w:val="none" w:sz="0" w:space="0" w:color="auto"/>
          </w:divBdr>
        </w:div>
        <w:div w:id="1693143098">
          <w:marLeft w:val="0"/>
          <w:marRight w:val="0"/>
          <w:marTop w:val="0"/>
          <w:marBottom w:val="0"/>
          <w:divBdr>
            <w:top w:val="none" w:sz="0" w:space="0" w:color="auto"/>
            <w:left w:val="none" w:sz="0" w:space="0" w:color="auto"/>
            <w:bottom w:val="none" w:sz="0" w:space="0" w:color="auto"/>
            <w:right w:val="none" w:sz="0" w:space="0" w:color="auto"/>
          </w:divBdr>
        </w:div>
        <w:div w:id="555628115">
          <w:marLeft w:val="0"/>
          <w:marRight w:val="0"/>
          <w:marTop w:val="0"/>
          <w:marBottom w:val="0"/>
          <w:divBdr>
            <w:top w:val="none" w:sz="0" w:space="0" w:color="auto"/>
            <w:left w:val="none" w:sz="0" w:space="0" w:color="auto"/>
            <w:bottom w:val="none" w:sz="0" w:space="0" w:color="auto"/>
            <w:right w:val="none" w:sz="0" w:space="0" w:color="auto"/>
          </w:divBdr>
        </w:div>
        <w:div w:id="1133135579">
          <w:marLeft w:val="0"/>
          <w:marRight w:val="0"/>
          <w:marTop w:val="0"/>
          <w:marBottom w:val="0"/>
          <w:divBdr>
            <w:top w:val="none" w:sz="0" w:space="0" w:color="auto"/>
            <w:left w:val="none" w:sz="0" w:space="0" w:color="auto"/>
            <w:bottom w:val="none" w:sz="0" w:space="0" w:color="auto"/>
            <w:right w:val="none" w:sz="0" w:space="0" w:color="auto"/>
          </w:divBdr>
        </w:div>
        <w:div w:id="182399207">
          <w:marLeft w:val="0"/>
          <w:marRight w:val="0"/>
          <w:marTop w:val="0"/>
          <w:marBottom w:val="0"/>
          <w:divBdr>
            <w:top w:val="none" w:sz="0" w:space="0" w:color="auto"/>
            <w:left w:val="none" w:sz="0" w:space="0" w:color="auto"/>
            <w:bottom w:val="none" w:sz="0" w:space="0" w:color="auto"/>
            <w:right w:val="none" w:sz="0" w:space="0" w:color="auto"/>
          </w:divBdr>
        </w:div>
        <w:div w:id="1032992975">
          <w:marLeft w:val="0"/>
          <w:marRight w:val="0"/>
          <w:marTop w:val="0"/>
          <w:marBottom w:val="0"/>
          <w:divBdr>
            <w:top w:val="none" w:sz="0" w:space="0" w:color="auto"/>
            <w:left w:val="none" w:sz="0" w:space="0" w:color="auto"/>
            <w:bottom w:val="none" w:sz="0" w:space="0" w:color="auto"/>
            <w:right w:val="none" w:sz="0" w:space="0" w:color="auto"/>
          </w:divBdr>
        </w:div>
        <w:div w:id="783232492">
          <w:marLeft w:val="0"/>
          <w:marRight w:val="0"/>
          <w:marTop w:val="0"/>
          <w:marBottom w:val="0"/>
          <w:divBdr>
            <w:top w:val="none" w:sz="0" w:space="0" w:color="auto"/>
            <w:left w:val="none" w:sz="0" w:space="0" w:color="auto"/>
            <w:bottom w:val="none" w:sz="0" w:space="0" w:color="auto"/>
            <w:right w:val="none" w:sz="0" w:space="0" w:color="auto"/>
          </w:divBdr>
        </w:div>
        <w:div w:id="9526327">
          <w:marLeft w:val="0"/>
          <w:marRight w:val="0"/>
          <w:marTop w:val="0"/>
          <w:marBottom w:val="0"/>
          <w:divBdr>
            <w:top w:val="none" w:sz="0" w:space="0" w:color="auto"/>
            <w:left w:val="none" w:sz="0" w:space="0" w:color="auto"/>
            <w:bottom w:val="none" w:sz="0" w:space="0" w:color="auto"/>
            <w:right w:val="none" w:sz="0" w:space="0" w:color="auto"/>
          </w:divBdr>
        </w:div>
        <w:div w:id="656229380">
          <w:marLeft w:val="0"/>
          <w:marRight w:val="0"/>
          <w:marTop w:val="0"/>
          <w:marBottom w:val="0"/>
          <w:divBdr>
            <w:top w:val="none" w:sz="0" w:space="0" w:color="auto"/>
            <w:left w:val="none" w:sz="0" w:space="0" w:color="auto"/>
            <w:bottom w:val="none" w:sz="0" w:space="0" w:color="auto"/>
            <w:right w:val="none" w:sz="0" w:space="0" w:color="auto"/>
          </w:divBdr>
        </w:div>
        <w:div w:id="1214972912">
          <w:marLeft w:val="0"/>
          <w:marRight w:val="0"/>
          <w:marTop w:val="0"/>
          <w:marBottom w:val="0"/>
          <w:divBdr>
            <w:top w:val="none" w:sz="0" w:space="0" w:color="auto"/>
            <w:left w:val="none" w:sz="0" w:space="0" w:color="auto"/>
            <w:bottom w:val="none" w:sz="0" w:space="0" w:color="auto"/>
            <w:right w:val="none" w:sz="0" w:space="0" w:color="auto"/>
          </w:divBdr>
        </w:div>
        <w:div w:id="1451119965">
          <w:marLeft w:val="0"/>
          <w:marRight w:val="0"/>
          <w:marTop w:val="0"/>
          <w:marBottom w:val="0"/>
          <w:divBdr>
            <w:top w:val="none" w:sz="0" w:space="0" w:color="auto"/>
            <w:left w:val="none" w:sz="0" w:space="0" w:color="auto"/>
            <w:bottom w:val="none" w:sz="0" w:space="0" w:color="auto"/>
            <w:right w:val="none" w:sz="0" w:space="0" w:color="auto"/>
          </w:divBdr>
        </w:div>
        <w:div w:id="1782652812">
          <w:marLeft w:val="0"/>
          <w:marRight w:val="0"/>
          <w:marTop w:val="0"/>
          <w:marBottom w:val="0"/>
          <w:divBdr>
            <w:top w:val="none" w:sz="0" w:space="0" w:color="auto"/>
            <w:left w:val="none" w:sz="0" w:space="0" w:color="auto"/>
            <w:bottom w:val="none" w:sz="0" w:space="0" w:color="auto"/>
            <w:right w:val="none" w:sz="0" w:space="0" w:color="auto"/>
          </w:divBdr>
        </w:div>
        <w:div w:id="749500307">
          <w:marLeft w:val="0"/>
          <w:marRight w:val="0"/>
          <w:marTop w:val="0"/>
          <w:marBottom w:val="0"/>
          <w:divBdr>
            <w:top w:val="none" w:sz="0" w:space="0" w:color="auto"/>
            <w:left w:val="none" w:sz="0" w:space="0" w:color="auto"/>
            <w:bottom w:val="none" w:sz="0" w:space="0" w:color="auto"/>
            <w:right w:val="none" w:sz="0" w:space="0" w:color="auto"/>
          </w:divBdr>
        </w:div>
        <w:div w:id="53821424">
          <w:marLeft w:val="0"/>
          <w:marRight w:val="0"/>
          <w:marTop w:val="0"/>
          <w:marBottom w:val="0"/>
          <w:divBdr>
            <w:top w:val="none" w:sz="0" w:space="0" w:color="auto"/>
            <w:left w:val="none" w:sz="0" w:space="0" w:color="auto"/>
            <w:bottom w:val="none" w:sz="0" w:space="0" w:color="auto"/>
            <w:right w:val="none" w:sz="0" w:space="0" w:color="auto"/>
          </w:divBdr>
        </w:div>
        <w:div w:id="1615018897">
          <w:marLeft w:val="0"/>
          <w:marRight w:val="0"/>
          <w:marTop w:val="0"/>
          <w:marBottom w:val="0"/>
          <w:divBdr>
            <w:top w:val="none" w:sz="0" w:space="0" w:color="auto"/>
            <w:left w:val="none" w:sz="0" w:space="0" w:color="auto"/>
            <w:bottom w:val="none" w:sz="0" w:space="0" w:color="auto"/>
            <w:right w:val="none" w:sz="0" w:space="0" w:color="auto"/>
          </w:divBdr>
        </w:div>
        <w:div w:id="881096269">
          <w:marLeft w:val="0"/>
          <w:marRight w:val="0"/>
          <w:marTop w:val="0"/>
          <w:marBottom w:val="0"/>
          <w:divBdr>
            <w:top w:val="none" w:sz="0" w:space="0" w:color="auto"/>
            <w:left w:val="none" w:sz="0" w:space="0" w:color="auto"/>
            <w:bottom w:val="none" w:sz="0" w:space="0" w:color="auto"/>
            <w:right w:val="none" w:sz="0" w:space="0" w:color="auto"/>
          </w:divBdr>
        </w:div>
        <w:div w:id="2051419330">
          <w:marLeft w:val="0"/>
          <w:marRight w:val="0"/>
          <w:marTop w:val="0"/>
          <w:marBottom w:val="0"/>
          <w:divBdr>
            <w:top w:val="none" w:sz="0" w:space="0" w:color="auto"/>
            <w:left w:val="none" w:sz="0" w:space="0" w:color="auto"/>
            <w:bottom w:val="none" w:sz="0" w:space="0" w:color="auto"/>
            <w:right w:val="none" w:sz="0" w:space="0" w:color="auto"/>
          </w:divBdr>
        </w:div>
        <w:div w:id="723261686">
          <w:marLeft w:val="0"/>
          <w:marRight w:val="0"/>
          <w:marTop w:val="0"/>
          <w:marBottom w:val="0"/>
          <w:divBdr>
            <w:top w:val="none" w:sz="0" w:space="0" w:color="auto"/>
            <w:left w:val="none" w:sz="0" w:space="0" w:color="auto"/>
            <w:bottom w:val="none" w:sz="0" w:space="0" w:color="auto"/>
            <w:right w:val="none" w:sz="0" w:space="0" w:color="auto"/>
          </w:divBdr>
        </w:div>
        <w:div w:id="517432831">
          <w:marLeft w:val="0"/>
          <w:marRight w:val="0"/>
          <w:marTop w:val="0"/>
          <w:marBottom w:val="0"/>
          <w:divBdr>
            <w:top w:val="none" w:sz="0" w:space="0" w:color="auto"/>
            <w:left w:val="none" w:sz="0" w:space="0" w:color="auto"/>
            <w:bottom w:val="none" w:sz="0" w:space="0" w:color="auto"/>
            <w:right w:val="none" w:sz="0" w:space="0" w:color="auto"/>
          </w:divBdr>
        </w:div>
        <w:div w:id="620379669">
          <w:marLeft w:val="0"/>
          <w:marRight w:val="0"/>
          <w:marTop w:val="0"/>
          <w:marBottom w:val="0"/>
          <w:divBdr>
            <w:top w:val="none" w:sz="0" w:space="0" w:color="auto"/>
            <w:left w:val="none" w:sz="0" w:space="0" w:color="auto"/>
            <w:bottom w:val="none" w:sz="0" w:space="0" w:color="auto"/>
            <w:right w:val="none" w:sz="0" w:space="0" w:color="auto"/>
          </w:divBdr>
        </w:div>
        <w:div w:id="1926961750">
          <w:marLeft w:val="0"/>
          <w:marRight w:val="0"/>
          <w:marTop w:val="0"/>
          <w:marBottom w:val="0"/>
          <w:divBdr>
            <w:top w:val="none" w:sz="0" w:space="0" w:color="auto"/>
            <w:left w:val="none" w:sz="0" w:space="0" w:color="auto"/>
            <w:bottom w:val="none" w:sz="0" w:space="0" w:color="auto"/>
            <w:right w:val="none" w:sz="0" w:space="0" w:color="auto"/>
          </w:divBdr>
        </w:div>
        <w:div w:id="845022015">
          <w:marLeft w:val="0"/>
          <w:marRight w:val="0"/>
          <w:marTop w:val="0"/>
          <w:marBottom w:val="0"/>
          <w:divBdr>
            <w:top w:val="none" w:sz="0" w:space="0" w:color="auto"/>
            <w:left w:val="none" w:sz="0" w:space="0" w:color="auto"/>
            <w:bottom w:val="none" w:sz="0" w:space="0" w:color="auto"/>
            <w:right w:val="none" w:sz="0" w:space="0" w:color="auto"/>
          </w:divBdr>
        </w:div>
        <w:div w:id="764350492">
          <w:marLeft w:val="0"/>
          <w:marRight w:val="0"/>
          <w:marTop w:val="0"/>
          <w:marBottom w:val="0"/>
          <w:divBdr>
            <w:top w:val="none" w:sz="0" w:space="0" w:color="auto"/>
            <w:left w:val="none" w:sz="0" w:space="0" w:color="auto"/>
            <w:bottom w:val="none" w:sz="0" w:space="0" w:color="auto"/>
            <w:right w:val="none" w:sz="0" w:space="0" w:color="auto"/>
          </w:divBdr>
        </w:div>
        <w:div w:id="1046635502">
          <w:marLeft w:val="0"/>
          <w:marRight w:val="0"/>
          <w:marTop w:val="0"/>
          <w:marBottom w:val="0"/>
          <w:divBdr>
            <w:top w:val="none" w:sz="0" w:space="0" w:color="auto"/>
            <w:left w:val="none" w:sz="0" w:space="0" w:color="auto"/>
            <w:bottom w:val="none" w:sz="0" w:space="0" w:color="auto"/>
            <w:right w:val="none" w:sz="0" w:space="0" w:color="auto"/>
          </w:divBdr>
        </w:div>
        <w:div w:id="437064875">
          <w:marLeft w:val="0"/>
          <w:marRight w:val="0"/>
          <w:marTop w:val="0"/>
          <w:marBottom w:val="0"/>
          <w:divBdr>
            <w:top w:val="none" w:sz="0" w:space="0" w:color="auto"/>
            <w:left w:val="none" w:sz="0" w:space="0" w:color="auto"/>
            <w:bottom w:val="none" w:sz="0" w:space="0" w:color="auto"/>
            <w:right w:val="none" w:sz="0" w:space="0" w:color="auto"/>
          </w:divBdr>
        </w:div>
        <w:div w:id="2008511412">
          <w:marLeft w:val="0"/>
          <w:marRight w:val="0"/>
          <w:marTop w:val="0"/>
          <w:marBottom w:val="0"/>
          <w:divBdr>
            <w:top w:val="none" w:sz="0" w:space="0" w:color="auto"/>
            <w:left w:val="none" w:sz="0" w:space="0" w:color="auto"/>
            <w:bottom w:val="none" w:sz="0" w:space="0" w:color="auto"/>
            <w:right w:val="none" w:sz="0" w:space="0" w:color="auto"/>
          </w:divBdr>
        </w:div>
        <w:div w:id="2118719405">
          <w:marLeft w:val="0"/>
          <w:marRight w:val="0"/>
          <w:marTop w:val="0"/>
          <w:marBottom w:val="0"/>
          <w:divBdr>
            <w:top w:val="none" w:sz="0" w:space="0" w:color="auto"/>
            <w:left w:val="none" w:sz="0" w:space="0" w:color="auto"/>
            <w:bottom w:val="none" w:sz="0" w:space="0" w:color="auto"/>
            <w:right w:val="none" w:sz="0" w:space="0" w:color="auto"/>
          </w:divBdr>
        </w:div>
        <w:div w:id="1790972655">
          <w:marLeft w:val="0"/>
          <w:marRight w:val="0"/>
          <w:marTop w:val="0"/>
          <w:marBottom w:val="0"/>
          <w:divBdr>
            <w:top w:val="none" w:sz="0" w:space="0" w:color="auto"/>
            <w:left w:val="none" w:sz="0" w:space="0" w:color="auto"/>
            <w:bottom w:val="none" w:sz="0" w:space="0" w:color="auto"/>
            <w:right w:val="none" w:sz="0" w:space="0" w:color="auto"/>
          </w:divBdr>
        </w:div>
        <w:div w:id="2006475042">
          <w:marLeft w:val="0"/>
          <w:marRight w:val="0"/>
          <w:marTop w:val="0"/>
          <w:marBottom w:val="0"/>
          <w:divBdr>
            <w:top w:val="none" w:sz="0" w:space="0" w:color="auto"/>
            <w:left w:val="none" w:sz="0" w:space="0" w:color="auto"/>
            <w:bottom w:val="none" w:sz="0" w:space="0" w:color="auto"/>
            <w:right w:val="none" w:sz="0" w:space="0" w:color="auto"/>
          </w:divBdr>
        </w:div>
        <w:div w:id="71312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4;&#1080;&#1084;&#1072;\Documents\&#1053;&#1072;&#1089;&#1090;&#1088;&#1072;&#1080;&#1074;&#1072;&#1077;&#1084;&#1099;&#1077;%20&#1096;&#1072;&#1073;&#1083;&#1086;&#1085;&#1099;%20Office\&#1056;&#1072;&#1073;&#1086;&#1090;&#1072;_&#1058;&#1080;&#1093;&#1086;&#1084;&#1080;&#1088;&#1086;&#1074;_&#1044;&#1084;&#1080;&#1090;&#1088;&#1080;&#108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B31FF2-E4A2-454C-BC80-61F3AFF7799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B2C2E62B-F239-4E88-880A-B90CD41E6409}">
      <dgm:prSet phldrT="[Текст]"/>
      <dgm:spPr/>
      <dgm:t>
        <a:bodyPr/>
        <a:lstStyle/>
        <a:p>
          <a:r>
            <a:rPr lang="ru-RU"/>
            <a:t>Дерево</a:t>
          </a:r>
        </a:p>
      </dgm:t>
    </dgm:pt>
    <dgm:pt modelId="{1974B95B-C50F-4898-B98A-C70628C5AE1A}" type="parTrans" cxnId="{1C6586CD-2952-482E-B23A-131CD4FB5BE1}">
      <dgm:prSet/>
      <dgm:spPr/>
      <dgm:t>
        <a:bodyPr/>
        <a:lstStyle/>
        <a:p>
          <a:endParaRPr lang="ru-RU"/>
        </a:p>
      </dgm:t>
    </dgm:pt>
    <dgm:pt modelId="{CDA260FD-D2A7-43CB-A208-CBB74AA173A2}" type="sibTrans" cxnId="{1C6586CD-2952-482E-B23A-131CD4FB5BE1}">
      <dgm:prSet/>
      <dgm:spPr/>
      <dgm:t>
        <a:bodyPr/>
        <a:lstStyle/>
        <a:p>
          <a:endParaRPr lang="ru-RU"/>
        </a:p>
      </dgm:t>
    </dgm:pt>
    <dgm:pt modelId="{9F397BE6-DD0B-4D4F-9C15-F46A57F686D1}" type="asst">
      <dgm:prSet phldrT="[Текст]"/>
      <dgm:spPr/>
      <dgm:t>
        <a:bodyPr/>
        <a:lstStyle/>
        <a:p>
          <a:r>
            <a:rPr lang="ru-RU"/>
            <a:t>0</a:t>
          </a:r>
        </a:p>
      </dgm:t>
    </dgm:pt>
    <dgm:pt modelId="{AD162C5C-47B9-418D-800E-86050DEDF016}" type="parTrans" cxnId="{83B453B9-DB80-4A41-92AA-75FAFD8A6811}">
      <dgm:prSet/>
      <dgm:spPr/>
      <dgm:t>
        <a:bodyPr/>
        <a:lstStyle/>
        <a:p>
          <a:endParaRPr lang="ru-RU"/>
        </a:p>
      </dgm:t>
    </dgm:pt>
    <dgm:pt modelId="{1843149A-099C-4767-8106-7A71F9DCA97A}" type="sibTrans" cxnId="{83B453B9-DB80-4A41-92AA-75FAFD8A6811}">
      <dgm:prSet/>
      <dgm:spPr/>
      <dgm:t>
        <a:bodyPr/>
        <a:lstStyle/>
        <a:p>
          <a:endParaRPr lang="ru-RU"/>
        </a:p>
      </dgm:t>
    </dgm:pt>
    <dgm:pt modelId="{F09A1526-BADE-432E-9668-B30E8C0660EC}" type="asst">
      <dgm:prSet phldrT="[Текст]"/>
      <dgm:spPr/>
      <dgm:t>
        <a:bodyPr/>
        <a:lstStyle/>
        <a:p>
          <a:r>
            <a:rPr lang="ru-RU"/>
            <a:t>1</a:t>
          </a:r>
        </a:p>
      </dgm:t>
    </dgm:pt>
    <dgm:pt modelId="{E6F5F81B-2367-4F65-9FC6-A60896CAD6A9}" type="parTrans" cxnId="{BB7F0531-C79F-4011-9B08-E21E11A80B63}">
      <dgm:prSet/>
      <dgm:spPr/>
      <dgm:t>
        <a:bodyPr/>
        <a:lstStyle/>
        <a:p>
          <a:endParaRPr lang="ru-RU"/>
        </a:p>
      </dgm:t>
    </dgm:pt>
    <dgm:pt modelId="{02753297-5CAC-47D3-BCA3-613F22D2433C}" type="sibTrans" cxnId="{BB7F0531-C79F-4011-9B08-E21E11A80B63}">
      <dgm:prSet/>
      <dgm:spPr/>
      <dgm:t>
        <a:bodyPr/>
        <a:lstStyle/>
        <a:p>
          <a:endParaRPr lang="ru-RU"/>
        </a:p>
      </dgm:t>
    </dgm:pt>
    <dgm:pt modelId="{43ADAF0A-9D9C-4D00-ABC5-5696342EA2AC}" type="asst">
      <dgm:prSet phldrT="[Текст]"/>
      <dgm:spPr/>
      <dgm:t>
        <a:bodyPr/>
        <a:lstStyle/>
        <a:p>
          <a:r>
            <a:rPr lang="ru-RU"/>
            <a:t>0</a:t>
          </a:r>
          <a:r>
            <a:rPr lang="en-US"/>
            <a:t>0</a:t>
          </a:r>
          <a:endParaRPr lang="ru-RU"/>
        </a:p>
      </dgm:t>
    </dgm:pt>
    <dgm:pt modelId="{D6E3586A-1968-4D6C-BA29-CB427BF191A4}" type="parTrans" cxnId="{D1087333-DD22-4CAA-B93D-AA1F242CF368}">
      <dgm:prSet/>
      <dgm:spPr/>
      <dgm:t>
        <a:bodyPr/>
        <a:lstStyle/>
        <a:p>
          <a:endParaRPr lang="ru-RU"/>
        </a:p>
      </dgm:t>
    </dgm:pt>
    <dgm:pt modelId="{C411F269-B528-42A6-A169-393C09064652}" type="sibTrans" cxnId="{D1087333-DD22-4CAA-B93D-AA1F242CF368}">
      <dgm:prSet/>
      <dgm:spPr/>
      <dgm:t>
        <a:bodyPr/>
        <a:lstStyle/>
        <a:p>
          <a:endParaRPr lang="ru-RU"/>
        </a:p>
      </dgm:t>
    </dgm:pt>
    <dgm:pt modelId="{F9B2AD6B-E427-4DF3-82C5-B5A7427F9073}" type="asst">
      <dgm:prSet phldrT="[Текст]"/>
      <dgm:spPr/>
      <dgm:t>
        <a:bodyPr/>
        <a:lstStyle/>
        <a:p>
          <a:r>
            <a:rPr lang="ru-RU"/>
            <a:t>0</a:t>
          </a:r>
          <a:r>
            <a:rPr lang="en-US"/>
            <a:t>0</a:t>
          </a:r>
          <a:r>
            <a:rPr lang="ru-RU"/>
            <a:t> (140)</a:t>
          </a:r>
        </a:p>
      </dgm:t>
    </dgm:pt>
    <dgm:pt modelId="{0E4F26A1-6A35-43F8-89B7-A7E107DDCE80}" type="parTrans" cxnId="{0618A365-A279-47A6-BDFE-B1403D6AB0DC}">
      <dgm:prSet/>
      <dgm:spPr/>
      <dgm:t>
        <a:bodyPr/>
        <a:lstStyle/>
        <a:p>
          <a:endParaRPr lang="ru-RU"/>
        </a:p>
      </dgm:t>
    </dgm:pt>
    <dgm:pt modelId="{A287B946-4B78-4042-9405-DFE4236F449E}" type="sibTrans" cxnId="{0618A365-A279-47A6-BDFE-B1403D6AB0DC}">
      <dgm:prSet/>
      <dgm:spPr/>
      <dgm:t>
        <a:bodyPr/>
        <a:lstStyle/>
        <a:p>
          <a:endParaRPr lang="ru-RU"/>
        </a:p>
      </dgm:t>
    </dgm:pt>
    <dgm:pt modelId="{11B3AAD6-DDA1-4EBA-99CC-CFCB30AEDEDA}" type="asst">
      <dgm:prSet phldrT="[Текст]"/>
      <dgm:spPr/>
      <dgm:t>
        <a:bodyPr/>
        <a:lstStyle/>
        <a:p>
          <a:r>
            <a:rPr lang="ru-RU"/>
            <a:t>0</a:t>
          </a:r>
          <a:r>
            <a:rPr lang="en-US"/>
            <a:t>11</a:t>
          </a:r>
          <a:r>
            <a:rPr lang="ru-RU"/>
            <a:t> (180)</a:t>
          </a:r>
        </a:p>
      </dgm:t>
    </dgm:pt>
    <dgm:pt modelId="{7DCA9EF1-5418-45F8-9372-4E0742EE847A}" type="parTrans" cxnId="{825A83DD-2C76-4238-90CF-2EBA53F4C0A9}">
      <dgm:prSet/>
      <dgm:spPr/>
      <dgm:t>
        <a:bodyPr/>
        <a:lstStyle/>
        <a:p>
          <a:endParaRPr lang="ru-RU"/>
        </a:p>
      </dgm:t>
    </dgm:pt>
    <dgm:pt modelId="{19F56C4F-026C-430E-AB80-615DF75FA185}" type="sibTrans" cxnId="{825A83DD-2C76-4238-90CF-2EBA53F4C0A9}">
      <dgm:prSet/>
      <dgm:spPr/>
      <dgm:t>
        <a:bodyPr/>
        <a:lstStyle/>
        <a:p>
          <a:endParaRPr lang="ru-RU"/>
        </a:p>
      </dgm:t>
    </dgm:pt>
    <dgm:pt modelId="{4379D9E8-AAAE-48C8-810F-FF78B2D66A94}" type="asst">
      <dgm:prSet phldrT="[Текст]"/>
      <dgm:spPr/>
      <dgm:t>
        <a:bodyPr/>
        <a:lstStyle/>
        <a:p>
          <a:r>
            <a:rPr lang="ru-RU"/>
            <a:t>10</a:t>
          </a:r>
        </a:p>
      </dgm:t>
    </dgm:pt>
    <dgm:pt modelId="{7C935EB2-8E5B-4E5F-A246-7A3641DCF31A}" type="parTrans" cxnId="{C549E7C0-C11B-459C-80C8-1AF52F2D3713}">
      <dgm:prSet/>
      <dgm:spPr/>
      <dgm:t>
        <a:bodyPr/>
        <a:lstStyle/>
        <a:p>
          <a:endParaRPr lang="ru-RU"/>
        </a:p>
      </dgm:t>
    </dgm:pt>
    <dgm:pt modelId="{69D2747E-1E8D-409C-996B-A09DADE4C729}" type="sibTrans" cxnId="{C549E7C0-C11B-459C-80C8-1AF52F2D3713}">
      <dgm:prSet/>
      <dgm:spPr/>
      <dgm:t>
        <a:bodyPr/>
        <a:lstStyle/>
        <a:p>
          <a:endParaRPr lang="ru-RU"/>
        </a:p>
      </dgm:t>
    </dgm:pt>
    <dgm:pt modelId="{94E8ADE8-2176-42C1-B8CD-B89B65808718}" type="asst">
      <dgm:prSet phldrT="[Текст]"/>
      <dgm:spPr/>
      <dgm:t>
        <a:bodyPr/>
        <a:lstStyle/>
        <a:p>
          <a:r>
            <a:rPr lang="ru-RU"/>
            <a:t>10</a:t>
          </a:r>
          <a:r>
            <a:rPr lang="en-US"/>
            <a:t>0</a:t>
          </a:r>
          <a:r>
            <a:rPr lang="ru-RU"/>
            <a:t> (200)</a:t>
          </a:r>
        </a:p>
      </dgm:t>
    </dgm:pt>
    <dgm:pt modelId="{61798818-6BAC-448B-AF19-58BD66EA3B83}" type="parTrans" cxnId="{F962A3C9-1916-43A9-B135-552B21EF4B3A}">
      <dgm:prSet/>
      <dgm:spPr/>
      <dgm:t>
        <a:bodyPr/>
        <a:lstStyle/>
        <a:p>
          <a:endParaRPr lang="ru-RU"/>
        </a:p>
      </dgm:t>
    </dgm:pt>
    <dgm:pt modelId="{ECFF0F6D-15FC-498A-AA36-4E303FFAE681}" type="sibTrans" cxnId="{F962A3C9-1916-43A9-B135-552B21EF4B3A}">
      <dgm:prSet/>
      <dgm:spPr/>
      <dgm:t>
        <a:bodyPr/>
        <a:lstStyle/>
        <a:p>
          <a:endParaRPr lang="ru-RU"/>
        </a:p>
      </dgm:t>
    </dgm:pt>
    <dgm:pt modelId="{5CC6AA49-14A7-4755-87D1-BEB5B5365AF2}" type="asst">
      <dgm:prSet phldrT="[Текст]"/>
      <dgm:spPr/>
      <dgm:t>
        <a:bodyPr/>
        <a:lstStyle/>
        <a:p>
          <a:r>
            <a:rPr lang="ru-RU"/>
            <a:t>11</a:t>
          </a:r>
        </a:p>
      </dgm:t>
    </dgm:pt>
    <dgm:pt modelId="{D666B3F7-E64F-4887-A201-1D9578D2266B}" type="parTrans" cxnId="{4C04C5C7-74AA-4F2C-AF2E-6068C8DF60E1}">
      <dgm:prSet/>
      <dgm:spPr/>
      <dgm:t>
        <a:bodyPr/>
        <a:lstStyle/>
        <a:p>
          <a:endParaRPr lang="ru-RU"/>
        </a:p>
      </dgm:t>
    </dgm:pt>
    <dgm:pt modelId="{4E1EA2AD-6F72-4B43-A586-4273C94060BC}" type="sibTrans" cxnId="{4C04C5C7-74AA-4F2C-AF2E-6068C8DF60E1}">
      <dgm:prSet/>
      <dgm:spPr/>
      <dgm:t>
        <a:bodyPr/>
        <a:lstStyle/>
        <a:p>
          <a:endParaRPr lang="ru-RU"/>
        </a:p>
      </dgm:t>
    </dgm:pt>
    <dgm:pt modelId="{CC5795C7-98A1-4342-A799-2C567CD930BD}" type="asst">
      <dgm:prSet phldrT="[Текст]"/>
      <dgm:spPr/>
      <dgm:t>
        <a:bodyPr/>
        <a:lstStyle/>
        <a:p>
          <a:r>
            <a:rPr lang="ru-RU"/>
            <a:t>110</a:t>
          </a:r>
        </a:p>
      </dgm:t>
    </dgm:pt>
    <dgm:pt modelId="{6FD6A09A-6981-4DA3-83CA-D0DBA15C8DA6}" type="parTrans" cxnId="{9A31900D-0553-418D-8BD6-7D5BFCDFF06D}">
      <dgm:prSet/>
      <dgm:spPr/>
      <dgm:t>
        <a:bodyPr/>
        <a:lstStyle/>
        <a:p>
          <a:endParaRPr lang="ru-RU"/>
        </a:p>
      </dgm:t>
    </dgm:pt>
    <dgm:pt modelId="{18127787-D057-4219-901E-E78F00CCEB98}" type="sibTrans" cxnId="{9A31900D-0553-418D-8BD6-7D5BFCDFF06D}">
      <dgm:prSet/>
      <dgm:spPr/>
      <dgm:t>
        <a:bodyPr/>
        <a:lstStyle/>
        <a:p>
          <a:endParaRPr lang="ru-RU"/>
        </a:p>
      </dgm:t>
    </dgm:pt>
    <dgm:pt modelId="{826C7D8C-FFC9-4F30-9254-4FDC078E507B}" type="asst">
      <dgm:prSet phldrT="[Текст]"/>
      <dgm:spPr/>
      <dgm:t>
        <a:bodyPr/>
        <a:lstStyle/>
        <a:p>
          <a:r>
            <a:rPr lang="ru-RU"/>
            <a:t>111</a:t>
          </a:r>
        </a:p>
      </dgm:t>
    </dgm:pt>
    <dgm:pt modelId="{AA157213-1EAB-43C8-9244-2327F1127ED6}" type="parTrans" cxnId="{8A827FFB-69B0-4412-8DE5-E470922EB8A8}">
      <dgm:prSet/>
      <dgm:spPr/>
      <dgm:t>
        <a:bodyPr/>
        <a:lstStyle/>
        <a:p>
          <a:endParaRPr lang="ru-RU"/>
        </a:p>
      </dgm:t>
    </dgm:pt>
    <dgm:pt modelId="{FAF195AE-44C8-4F4A-A47D-0208EED071E2}" type="sibTrans" cxnId="{8A827FFB-69B0-4412-8DE5-E470922EB8A8}">
      <dgm:prSet/>
      <dgm:spPr/>
      <dgm:t>
        <a:bodyPr/>
        <a:lstStyle/>
        <a:p>
          <a:endParaRPr lang="ru-RU"/>
        </a:p>
      </dgm:t>
    </dgm:pt>
    <dgm:pt modelId="{D208BF09-A3E2-4654-9BA9-364CEDF2E658}" type="asst">
      <dgm:prSet phldrT="[Текст]"/>
      <dgm:spPr/>
      <dgm:t>
        <a:bodyPr/>
        <a:lstStyle/>
        <a:p>
          <a:r>
            <a:rPr lang="ru-RU"/>
            <a:t>1100 (100)</a:t>
          </a:r>
        </a:p>
      </dgm:t>
    </dgm:pt>
    <dgm:pt modelId="{2008DD23-3478-444E-8D3D-07E66A864999}" type="parTrans" cxnId="{2FCB01EF-A5F3-42A7-9444-761EDE7BB616}">
      <dgm:prSet/>
      <dgm:spPr/>
      <dgm:t>
        <a:bodyPr/>
        <a:lstStyle/>
        <a:p>
          <a:endParaRPr lang="ru-RU"/>
        </a:p>
      </dgm:t>
    </dgm:pt>
    <dgm:pt modelId="{53F7DAB6-C852-4388-9C8F-391AA7386406}" type="sibTrans" cxnId="{2FCB01EF-A5F3-42A7-9444-761EDE7BB616}">
      <dgm:prSet/>
      <dgm:spPr/>
      <dgm:t>
        <a:bodyPr/>
        <a:lstStyle/>
        <a:p>
          <a:endParaRPr lang="ru-RU"/>
        </a:p>
      </dgm:t>
    </dgm:pt>
    <dgm:pt modelId="{F8C74790-F197-44BB-96E2-1869B1E463F4}" type="asst">
      <dgm:prSet phldrT="[Текст]"/>
      <dgm:spPr/>
      <dgm:t>
        <a:bodyPr/>
        <a:lstStyle/>
        <a:p>
          <a:r>
            <a:rPr lang="ru-RU"/>
            <a:t>1101 (60)</a:t>
          </a:r>
        </a:p>
      </dgm:t>
    </dgm:pt>
    <dgm:pt modelId="{57EC7B51-B9A4-448E-B642-318F480D25E1}" type="parTrans" cxnId="{28D1CE72-37BF-4CE1-B1AF-073A4A760095}">
      <dgm:prSet/>
      <dgm:spPr/>
      <dgm:t>
        <a:bodyPr/>
        <a:lstStyle/>
        <a:p>
          <a:endParaRPr lang="ru-RU"/>
        </a:p>
      </dgm:t>
    </dgm:pt>
    <dgm:pt modelId="{9E06A5D8-D700-4A5F-8040-31D955080A50}" type="sibTrans" cxnId="{28D1CE72-37BF-4CE1-B1AF-073A4A760095}">
      <dgm:prSet/>
      <dgm:spPr/>
      <dgm:t>
        <a:bodyPr/>
        <a:lstStyle/>
        <a:p>
          <a:endParaRPr lang="ru-RU"/>
        </a:p>
      </dgm:t>
    </dgm:pt>
    <dgm:pt modelId="{B482CD59-00F9-4BDB-9C7B-7B96EC157269}" type="asst">
      <dgm:prSet phldrT="[Текст]"/>
      <dgm:spPr/>
      <dgm:t>
        <a:bodyPr/>
        <a:lstStyle/>
        <a:p>
          <a:r>
            <a:rPr lang="ru-RU"/>
            <a:t>1111</a:t>
          </a:r>
        </a:p>
      </dgm:t>
    </dgm:pt>
    <dgm:pt modelId="{F85B23E5-795B-4F39-9119-F3050BF1DB5D}" type="parTrans" cxnId="{38795CCC-F6F7-4EF1-B679-29FDA2B908D2}">
      <dgm:prSet/>
      <dgm:spPr/>
      <dgm:t>
        <a:bodyPr/>
        <a:lstStyle/>
        <a:p>
          <a:endParaRPr lang="ru-RU"/>
        </a:p>
      </dgm:t>
    </dgm:pt>
    <dgm:pt modelId="{53563B14-8324-42D2-BA5C-71EA63262A0D}" type="sibTrans" cxnId="{38795CCC-F6F7-4EF1-B679-29FDA2B908D2}">
      <dgm:prSet/>
      <dgm:spPr/>
      <dgm:t>
        <a:bodyPr/>
        <a:lstStyle/>
        <a:p>
          <a:endParaRPr lang="ru-RU"/>
        </a:p>
      </dgm:t>
    </dgm:pt>
    <dgm:pt modelId="{E9860922-3C5A-4676-AEC9-947188D70588}" type="asst">
      <dgm:prSet phldrT="[Текст]"/>
      <dgm:spPr/>
      <dgm:t>
        <a:bodyPr/>
        <a:lstStyle/>
        <a:p>
          <a:r>
            <a:rPr lang="ru-RU"/>
            <a:t>1110</a:t>
          </a:r>
        </a:p>
      </dgm:t>
    </dgm:pt>
    <dgm:pt modelId="{4A1BCE8C-FBE1-47CF-8AB9-6E889363F626}" type="parTrans" cxnId="{D641C6A8-4F43-4519-BDCB-789B062423E8}">
      <dgm:prSet/>
      <dgm:spPr/>
      <dgm:t>
        <a:bodyPr/>
        <a:lstStyle/>
        <a:p>
          <a:endParaRPr lang="ru-RU"/>
        </a:p>
      </dgm:t>
    </dgm:pt>
    <dgm:pt modelId="{7C24F5BE-7BA2-44CC-98BA-0742251135E5}" type="sibTrans" cxnId="{D641C6A8-4F43-4519-BDCB-789B062423E8}">
      <dgm:prSet/>
      <dgm:spPr/>
      <dgm:t>
        <a:bodyPr/>
        <a:lstStyle/>
        <a:p>
          <a:endParaRPr lang="ru-RU"/>
        </a:p>
      </dgm:t>
    </dgm:pt>
    <dgm:pt modelId="{1B27D85E-DFF2-4A99-B440-4E3ED46FB76D}" type="asst">
      <dgm:prSet phldrT="[Текст]"/>
      <dgm:spPr/>
      <dgm:t>
        <a:bodyPr/>
        <a:lstStyle/>
        <a:p>
          <a:r>
            <a:rPr lang="ru-RU"/>
            <a:t>11101 (40)</a:t>
          </a:r>
        </a:p>
      </dgm:t>
    </dgm:pt>
    <dgm:pt modelId="{747C1BAF-1607-4AC7-8A66-2191CCE98810}" type="parTrans" cxnId="{554A41F0-A906-4285-92C6-84BBFC20ACC8}">
      <dgm:prSet/>
      <dgm:spPr/>
      <dgm:t>
        <a:bodyPr/>
        <a:lstStyle/>
        <a:p>
          <a:endParaRPr lang="ru-RU"/>
        </a:p>
      </dgm:t>
    </dgm:pt>
    <dgm:pt modelId="{4EA1CE1E-AA5B-4F0D-AA2C-706AD38F4AB2}" type="sibTrans" cxnId="{554A41F0-A906-4285-92C6-84BBFC20ACC8}">
      <dgm:prSet/>
      <dgm:spPr/>
      <dgm:t>
        <a:bodyPr/>
        <a:lstStyle/>
        <a:p>
          <a:endParaRPr lang="ru-RU"/>
        </a:p>
      </dgm:t>
    </dgm:pt>
    <dgm:pt modelId="{951826EF-DBE0-43EB-B409-AA78687B9E14}" type="asst">
      <dgm:prSet phldrT="[Текст]"/>
      <dgm:spPr/>
      <dgm:t>
        <a:bodyPr/>
        <a:lstStyle/>
        <a:p>
          <a:r>
            <a:rPr lang="ru-RU"/>
            <a:t>11100 (20)</a:t>
          </a:r>
        </a:p>
      </dgm:t>
    </dgm:pt>
    <dgm:pt modelId="{BED20E50-30D5-41AD-99F5-C09342C7C8BD}" type="parTrans" cxnId="{AA99CAA8-DCA5-4384-8E85-909591349ACA}">
      <dgm:prSet/>
      <dgm:spPr/>
      <dgm:t>
        <a:bodyPr/>
        <a:lstStyle/>
        <a:p>
          <a:endParaRPr lang="ru-RU"/>
        </a:p>
      </dgm:t>
    </dgm:pt>
    <dgm:pt modelId="{3E80B953-E20F-43A0-A963-731196C2085E}" type="sibTrans" cxnId="{AA99CAA8-DCA5-4384-8E85-909591349ACA}">
      <dgm:prSet/>
      <dgm:spPr/>
      <dgm:t>
        <a:bodyPr/>
        <a:lstStyle/>
        <a:p>
          <a:endParaRPr lang="ru-RU"/>
        </a:p>
      </dgm:t>
    </dgm:pt>
    <dgm:pt modelId="{19B6F211-9567-4D93-8B97-43409081F129}" type="asst">
      <dgm:prSet phldrT="[Текст]"/>
      <dgm:spPr/>
      <dgm:t>
        <a:bodyPr/>
        <a:lstStyle/>
        <a:p>
          <a:r>
            <a:rPr lang="ru-RU"/>
            <a:t>11111</a:t>
          </a:r>
        </a:p>
      </dgm:t>
    </dgm:pt>
    <dgm:pt modelId="{C47377DD-FC38-4435-AD10-D385A80B7C08}" type="parTrans" cxnId="{8D3699C9-4234-427A-ADDD-A8E92B48AA48}">
      <dgm:prSet/>
      <dgm:spPr/>
      <dgm:t>
        <a:bodyPr/>
        <a:lstStyle/>
        <a:p>
          <a:endParaRPr lang="ru-RU"/>
        </a:p>
      </dgm:t>
    </dgm:pt>
    <dgm:pt modelId="{E23C8C70-4453-4A07-975C-F4AFDC13E5CD}" type="sibTrans" cxnId="{8D3699C9-4234-427A-ADDD-A8E92B48AA48}">
      <dgm:prSet/>
      <dgm:spPr/>
      <dgm:t>
        <a:bodyPr/>
        <a:lstStyle/>
        <a:p>
          <a:endParaRPr lang="ru-RU"/>
        </a:p>
      </dgm:t>
    </dgm:pt>
    <dgm:pt modelId="{70A3E51F-AEB2-4840-AED0-96D232D9705E}" type="asst">
      <dgm:prSet phldrT="[Текст]"/>
      <dgm:spPr/>
      <dgm:t>
        <a:bodyPr/>
        <a:lstStyle/>
        <a:p>
          <a:r>
            <a:rPr lang="ru-RU"/>
            <a:t>11110</a:t>
          </a:r>
          <a:r>
            <a:rPr lang="en-US"/>
            <a:t> (220)</a:t>
          </a:r>
          <a:endParaRPr lang="ru-RU"/>
        </a:p>
      </dgm:t>
    </dgm:pt>
    <dgm:pt modelId="{D1E43ACD-EF22-49E1-B199-DF6F27EE1CF6}" type="parTrans" cxnId="{2BE26EC1-0DCD-412F-B323-368BDF19C95D}">
      <dgm:prSet/>
      <dgm:spPr/>
      <dgm:t>
        <a:bodyPr/>
        <a:lstStyle/>
        <a:p>
          <a:endParaRPr lang="ru-RU"/>
        </a:p>
      </dgm:t>
    </dgm:pt>
    <dgm:pt modelId="{B7F7BB03-EF56-42FC-9124-D301EDB7048D}" type="sibTrans" cxnId="{2BE26EC1-0DCD-412F-B323-368BDF19C95D}">
      <dgm:prSet/>
      <dgm:spPr/>
      <dgm:t>
        <a:bodyPr/>
        <a:lstStyle/>
        <a:p>
          <a:endParaRPr lang="ru-RU"/>
        </a:p>
      </dgm:t>
    </dgm:pt>
    <dgm:pt modelId="{E7745209-A779-4E79-B359-D4204AC58DA8}" type="asst">
      <dgm:prSet phldrT="[Текст]"/>
      <dgm:spPr/>
      <dgm:t>
        <a:bodyPr/>
        <a:lstStyle/>
        <a:p>
          <a:r>
            <a:rPr lang="ru-RU"/>
            <a:t>111111</a:t>
          </a:r>
        </a:p>
      </dgm:t>
    </dgm:pt>
    <dgm:pt modelId="{7977C3D2-9C6A-4C93-B874-CB2E5B173BBB}" type="parTrans" cxnId="{0341F399-E54D-4213-A997-2A777F415668}">
      <dgm:prSet/>
      <dgm:spPr/>
      <dgm:t>
        <a:bodyPr/>
        <a:lstStyle/>
        <a:p>
          <a:endParaRPr lang="ru-RU"/>
        </a:p>
      </dgm:t>
    </dgm:pt>
    <dgm:pt modelId="{A66341DA-E33F-41F1-8ED0-D9AEB2602613}" type="sibTrans" cxnId="{0341F399-E54D-4213-A997-2A777F415668}">
      <dgm:prSet/>
      <dgm:spPr/>
      <dgm:t>
        <a:bodyPr/>
        <a:lstStyle/>
        <a:p>
          <a:endParaRPr lang="ru-RU"/>
        </a:p>
      </dgm:t>
    </dgm:pt>
    <dgm:pt modelId="{60D5ABD4-AF0B-45A1-9F8D-DDAF9CC9897C}" type="asst">
      <dgm:prSet phldrT="[Текст]"/>
      <dgm:spPr/>
      <dgm:t>
        <a:bodyPr/>
        <a:lstStyle/>
        <a:p>
          <a:r>
            <a:rPr lang="ru-RU"/>
            <a:t>111110 (240)</a:t>
          </a:r>
        </a:p>
      </dgm:t>
    </dgm:pt>
    <dgm:pt modelId="{E9A88699-344B-4AAA-B834-66EF6916024A}" type="parTrans" cxnId="{73470CC9-5C1D-44DA-ABB4-202E1DA10D38}">
      <dgm:prSet/>
      <dgm:spPr/>
      <dgm:t>
        <a:bodyPr/>
        <a:lstStyle/>
        <a:p>
          <a:endParaRPr lang="ru-RU"/>
        </a:p>
      </dgm:t>
    </dgm:pt>
    <dgm:pt modelId="{1B720D1F-3328-4DB1-9B1B-9A2E3648CC23}" type="sibTrans" cxnId="{73470CC9-5C1D-44DA-ABB4-202E1DA10D38}">
      <dgm:prSet/>
      <dgm:spPr/>
      <dgm:t>
        <a:bodyPr/>
        <a:lstStyle/>
        <a:p>
          <a:endParaRPr lang="ru-RU"/>
        </a:p>
      </dgm:t>
    </dgm:pt>
    <dgm:pt modelId="{2BFB1F49-7D95-4853-B8FC-42BA4C4792C1}" type="asst">
      <dgm:prSet phldrT="[Текст]"/>
      <dgm:spPr/>
      <dgm:t>
        <a:bodyPr/>
        <a:lstStyle/>
        <a:p>
          <a:r>
            <a:rPr lang="ru-RU"/>
            <a:t>01</a:t>
          </a:r>
          <a:r>
            <a:rPr lang="en-US"/>
            <a:t>0</a:t>
          </a:r>
          <a:r>
            <a:rPr lang="ru-RU"/>
            <a:t> (160)</a:t>
          </a:r>
        </a:p>
      </dgm:t>
    </dgm:pt>
    <dgm:pt modelId="{275F27CD-1E72-449C-8339-E7A7A731990E}" type="parTrans" cxnId="{B948AF63-7AF3-4C9D-A279-4642D71838EE}">
      <dgm:prSet/>
      <dgm:spPr/>
    </dgm:pt>
    <dgm:pt modelId="{48F55061-C4DF-458F-8DB7-30AA6321F332}" type="sibTrans" cxnId="{B948AF63-7AF3-4C9D-A279-4642D71838EE}">
      <dgm:prSet/>
      <dgm:spPr/>
    </dgm:pt>
    <dgm:pt modelId="{07E7511B-46B6-403C-9F48-941950AC719F}" type="asst">
      <dgm:prSet phldrT="[Текст]"/>
      <dgm:spPr/>
      <dgm:t>
        <a:bodyPr/>
        <a:lstStyle/>
        <a:p>
          <a:r>
            <a:rPr lang="en-US"/>
            <a:t>01</a:t>
          </a:r>
          <a:endParaRPr lang="ru-RU"/>
        </a:p>
      </dgm:t>
    </dgm:pt>
    <dgm:pt modelId="{EC0F6360-DFC9-41D7-B759-62F145BF9771}" type="parTrans" cxnId="{DA1E3FE7-612C-4320-99F3-DBF60B17EED7}">
      <dgm:prSet/>
      <dgm:spPr/>
    </dgm:pt>
    <dgm:pt modelId="{6F7221C0-0FAD-4BB2-B369-A7E2B53E5C21}" type="sibTrans" cxnId="{DA1E3FE7-612C-4320-99F3-DBF60B17EED7}">
      <dgm:prSet/>
      <dgm:spPr/>
    </dgm:pt>
    <dgm:pt modelId="{58AD50EE-688D-4DD0-92B7-0232F1CD8AA9}" type="asst">
      <dgm:prSet phldrT="[Текст]"/>
      <dgm:spPr/>
      <dgm:t>
        <a:bodyPr/>
        <a:lstStyle/>
        <a:p>
          <a:r>
            <a:rPr lang="en-US"/>
            <a:t>101</a:t>
          </a:r>
          <a:endParaRPr lang="ru-RU"/>
        </a:p>
      </dgm:t>
    </dgm:pt>
    <dgm:pt modelId="{A71C8CFB-13F6-4184-92A6-BF32B43EE7AB}" type="parTrans" cxnId="{20245496-963C-454A-9361-E2F9B6D6E60B}">
      <dgm:prSet/>
      <dgm:spPr/>
    </dgm:pt>
    <dgm:pt modelId="{54C22D43-90D8-41C0-9EE7-74A4557FFC31}" type="sibTrans" cxnId="{20245496-963C-454A-9361-E2F9B6D6E60B}">
      <dgm:prSet/>
      <dgm:spPr/>
    </dgm:pt>
    <dgm:pt modelId="{F51A9492-6E77-477C-9656-75543E809F0C}" type="asst">
      <dgm:prSet phldrT="[Текст]"/>
      <dgm:spPr/>
      <dgm:t>
        <a:bodyPr/>
        <a:lstStyle/>
        <a:p>
          <a:r>
            <a:rPr lang="en-US"/>
            <a:t>1010 (120)</a:t>
          </a:r>
          <a:endParaRPr lang="ru-RU"/>
        </a:p>
      </dgm:t>
    </dgm:pt>
    <dgm:pt modelId="{82F771B7-D40D-4174-8E5F-71FEEFAB3878}" type="parTrans" cxnId="{EEFA62A0-7F62-4EC4-B1EE-BF67FECCAA82}">
      <dgm:prSet/>
      <dgm:spPr/>
    </dgm:pt>
    <dgm:pt modelId="{8B7E80D5-07AF-4448-904C-33012FB6D821}" type="sibTrans" cxnId="{EEFA62A0-7F62-4EC4-B1EE-BF67FECCAA82}">
      <dgm:prSet/>
      <dgm:spPr/>
    </dgm:pt>
    <dgm:pt modelId="{B4D21E7A-440D-4A4D-BF3D-7DAAB88DFB24}" type="asst">
      <dgm:prSet phldrT="[Текст]"/>
      <dgm:spPr/>
      <dgm:t>
        <a:bodyPr/>
        <a:lstStyle/>
        <a:p>
          <a:r>
            <a:rPr lang="en-US"/>
            <a:t>1011 (80)</a:t>
          </a:r>
          <a:endParaRPr lang="ru-RU"/>
        </a:p>
      </dgm:t>
    </dgm:pt>
    <dgm:pt modelId="{F9BF0422-B21E-4DE7-99F7-A076B2146071}" type="parTrans" cxnId="{346E9ED2-D15F-4EC9-AC74-69B96F3F3ED3}">
      <dgm:prSet/>
      <dgm:spPr/>
    </dgm:pt>
    <dgm:pt modelId="{AA2EA2D4-7C5A-43C7-85E9-2D48CDAB3D33}" type="sibTrans" cxnId="{346E9ED2-D15F-4EC9-AC74-69B96F3F3ED3}">
      <dgm:prSet/>
      <dgm:spPr/>
    </dgm:pt>
    <dgm:pt modelId="{A0E1C19C-3522-447C-9A13-01B6D81BADBF}" type="asst">
      <dgm:prSet phldrT="[Текст]"/>
      <dgm:spPr/>
      <dgm:t>
        <a:bodyPr/>
        <a:lstStyle/>
        <a:p>
          <a:r>
            <a:rPr lang="en-US"/>
            <a:t>1111111 (0)</a:t>
          </a:r>
          <a:endParaRPr lang="ru-RU"/>
        </a:p>
      </dgm:t>
    </dgm:pt>
    <dgm:pt modelId="{9FD514F6-8A05-444B-8190-D0AE54C6C737}" type="parTrans" cxnId="{8BAF8624-04A1-423E-BAD9-A09A4719CB10}">
      <dgm:prSet/>
      <dgm:spPr/>
    </dgm:pt>
    <dgm:pt modelId="{81041814-4F19-4C39-AAA4-77CEB265DEB8}" type="sibTrans" cxnId="{8BAF8624-04A1-423E-BAD9-A09A4719CB10}">
      <dgm:prSet/>
      <dgm:spPr/>
    </dgm:pt>
    <dgm:pt modelId="{10E4854B-4308-4890-8D7C-122DF2AFF85A}" type="asst">
      <dgm:prSet phldrT="[Текст]"/>
      <dgm:spPr/>
      <dgm:t>
        <a:bodyPr/>
        <a:lstStyle/>
        <a:p>
          <a:r>
            <a:rPr lang="en-US"/>
            <a:t>1111110 (260)</a:t>
          </a:r>
          <a:endParaRPr lang="ru-RU"/>
        </a:p>
      </dgm:t>
    </dgm:pt>
    <dgm:pt modelId="{9EA92319-B4AC-495B-BFDE-5B21428A4B14}" type="parTrans" cxnId="{5389C017-CC6C-4F06-89D2-0A9FD0D25A79}">
      <dgm:prSet/>
      <dgm:spPr/>
    </dgm:pt>
    <dgm:pt modelId="{CB328642-1E98-4C60-BBAB-9ECB92123FBA}" type="sibTrans" cxnId="{5389C017-CC6C-4F06-89D2-0A9FD0D25A79}">
      <dgm:prSet/>
      <dgm:spPr/>
    </dgm:pt>
    <dgm:pt modelId="{54B38180-CF7C-4D5E-8DC9-87BD45D93634}" type="pres">
      <dgm:prSet presAssocID="{67B31FF2-E4A2-454C-BC80-61F3AFF77995}" presName="hierChild1" presStyleCnt="0">
        <dgm:presLayoutVars>
          <dgm:orgChart val="1"/>
          <dgm:chPref val="1"/>
          <dgm:dir/>
          <dgm:animOne val="branch"/>
          <dgm:animLvl val="lvl"/>
          <dgm:resizeHandles/>
        </dgm:presLayoutVars>
      </dgm:prSet>
      <dgm:spPr/>
    </dgm:pt>
    <dgm:pt modelId="{8D71F6F8-2B20-4BA1-A5DA-D92F4FFB7C63}" type="pres">
      <dgm:prSet presAssocID="{B2C2E62B-F239-4E88-880A-B90CD41E6409}" presName="hierRoot1" presStyleCnt="0">
        <dgm:presLayoutVars>
          <dgm:hierBranch val="init"/>
        </dgm:presLayoutVars>
      </dgm:prSet>
      <dgm:spPr/>
    </dgm:pt>
    <dgm:pt modelId="{4A18DE40-FBF0-40FA-BE86-05699FCE8FC6}" type="pres">
      <dgm:prSet presAssocID="{B2C2E62B-F239-4E88-880A-B90CD41E6409}" presName="rootComposite1" presStyleCnt="0"/>
      <dgm:spPr/>
    </dgm:pt>
    <dgm:pt modelId="{E3483B71-F411-4A60-8F22-B60EC67CBD20}" type="pres">
      <dgm:prSet presAssocID="{B2C2E62B-F239-4E88-880A-B90CD41E6409}" presName="rootText1" presStyleLbl="node0" presStyleIdx="0" presStyleCnt="1">
        <dgm:presLayoutVars>
          <dgm:chPref val="3"/>
        </dgm:presLayoutVars>
      </dgm:prSet>
      <dgm:spPr/>
    </dgm:pt>
    <dgm:pt modelId="{869A477F-D41C-4D8C-BD5E-8ABE7D3E4A5A}" type="pres">
      <dgm:prSet presAssocID="{B2C2E62B-F239-4E88-880A-B90CD41E6409}" presName="rootConnector1" presStyleLbl="node1" presStyleIdx="0" presStyleCnt="0"/>
      <dgm:spPr/>
    </dgm:pt>
    <dgm:pt modelId="{712C30AD-12A3-46FA-BA60-8BA1A4887248}" type="pres">
      <dgm:prSet presAssocID="{B2C2E62B-F239-4E88-880A-B90CD41E6409}" presName="hierChild2" presStyleCnt="0"/>
      <dgm:spPr/>
    </dgm:pt>
    <dgm:pt modelId="{6DBFD14C-88A2-479B-B892-378DDA61EB23}" type="pres">
      <dgm:prSet presAssocID="{B2C2E62B-F239-4E88-880A-B90CD41E6409}" presName="hierChild3" presStyleCnt="0"/>
      <dgm:spPr/>
    </dgm:pt>
    <dgm:pt modelId="{B6A596E3-FA0E-4CC2-819A-DFE1931DA587}" type="pres">
      <dgm:prSet presAssocID="{AD162C5C-47B9-418D-800E-86050DEDF016}" presName="Name111" presStyleLbl="parChTrans1D2" presStyleIdx="0" presStyleCnt="2"/>
      <dgm:spPr/>
    </dgm:pt>
    <dgm:pt modelId="{2D0E0FBA-F9AA-44C5-8FB2-EA2B7627847B}" type="pres">
      <dgm:prSet presAssocID="{9F397BE6-DD0B-4D4F-9C15-F46A57F686D1}" presName="hierRoot3" presStyleCnt="0">
        <dgm:presLayoutVars>
          <dgm:hierBranch val="init"/>
        </dgm:presLayoutVars>
      </dgm:prSet>
      <dgm:spPr/>
    </dgm:pt>
    <dgm:pt modelId="{ED8DF0E0-8700-47F0-9354-31C4FAC7D24D}" type="pres">
      <dgm:prSet presAssocID="{9F397BE6-DD0B-4D4F-9C15-F46A57F686D1}" presName="rootComposite3" presStyleCnt="0"/>
      <dgm:spPr/>
    </dgm:pt>
    <dgm:pt modelId="{80037468-A6F6-4838-B75A-1167EC28AE79}" type="pres">
      <dgm:prSet presAssocID="{9F397BE6-DD0B-4D4F-9C15-F46A57F686D1}" presName="rootText3" presStyleLbl="asst1" presStyleIdx="0" presStyleCnt="27">
        <dgm:presLayoutVars>
          <dgm:chPref val="3"/>
        </dgm:presLayoutVars>
      </dgm:prSet>
      <dgm:spPr/>
    </dgm:pt>
    <dgm:pt modelId="{2A2E8881-5ED6-4856-BBEA-00C9E052A3A0}" type="pres">
      <dgm:prSet presAssocID="{9F397BE6-DD0B-4D4F-9C15-F46A57F686D1}" presName="rootConnector3" presStyleLbl="asst1" presStyleIdx="0" presStyleCnt="27"/>
      <dgm:spPr/>
    </dgm:pt>
    <dgm:pt modelId="{6BDE7AFF-56FB-4F20-8741-7E3A3ABFF6E8}" type="pres">
      <dgm:prSet presAssocID="{9F397BE6-DD0B-4D4F-9C15-F46A57F686D1}" presName="hierChild6" presStyleCnt="0"/>
      <dgm:spPr/>
    </dgm:pt>
    <dgm:pt modelId="{DD084C83-35A4-4A4D-B247-8675D48EAD5A}" type="pres">
      <dgm:prSet presAssocID="{9F397BE6-DD0B-4D4F-9C15-F46A57F686D1}" presName="hierChild7" presStyleCnt="0"/>
      <dgm:spPr/>
    </dgm:pt>
    <dgm:pt modelId="{235F00B2-E020-4187-AEF5-06AD1D961C8D}" type="pres">
      <dgm:prSet presAssocID="{D6E3586A-1968-4D6C-BA29-CB427BF191A4}" presName="Name111" presStyleLbl="parChTrans1D3" presStyleIdx="0" presStyleCnt="4"/>
      <dgm:spPr/>
    </dgm:pt>
    <dgm:pt modelId="{03873334-7D92-4C77-87F6-055D400D5CC6}" type="pres">
      <dgm:prSet presAssocID="{43ADAF0A-9D9C-4D00-ABC5-5696342EA2AC}" presName="hierRoot3" presStyleCnt="0">
        <dgm:presLayoutVars>
          <dgm:hierBranch val="init"/>
        </dgm:presLayoutVars>
      </dgm:prSet>
      <dgm:spPr/>
    </dgm:pt>
    <dgm:pt modelId="{BA9ECC4E-4974-4E3C-B7CD-2F9ABD56B54C}" type="pres">
      <dgm:prSet presAssocID="{43ADAF0A-9D9C-4D00-ABC5-5696342EA2AC}" presName="rootComposite3" presStyleCnt="0"/>
      <dgm:spPr/>
    </dgm:pt>
    <dgm:pt modelId="{D8E03EC2-49E1-4CFA-B98D-BF47CE22BB6F}" type="pres">
      <dgm:prSet presAssocID="{43ADAF0A-9D9C-4D00-ABC5-5696342EA2AC}" presName="rootText3" presStyleLbl="asst1" presStyleIdx="1" presStyleCnt="27">
        <dgm:presLayoutVars>
          <dgm:chPref val="3"/>
        </dgm:presLayoutVars>
      </dgm:prSet>
      <dgm:spPr/>
    </dgm:pt>
    <dgm:pt modelId="{9E30119E-38DE-413A-826D-3224832AEA4E}" type="pres">
      <dgm:prSet presAssocID="{43ADAF0A-9D9C-4D00-ABC5-5696342EA2AC}" presName="rootConnector3" presStyleLbl="asst1" presStyleIdx="1" presStyleCnt="27"/>
      <dgm:spPr/>
    </dgm:pt>
    <dgm:pt modelId="{156C093E-27EE-4B71-A8A7-CE4E8C6B61FC}" type="pres">
      <dgm:prSet presAssocID="{43ADAF0A-9D9C-4D00-ABC5-5696342EA2AC}" presName="hierChild6" presStyleCnt="0"/>
      <dgm:spPr/>
    </dgm:pt>
    <dgm:pt modelId="{515AA8D4-D46F-456F-BD5D-0817F065C830}" type="pres">
      <dgm:prSet presAssocID="{43ADAF0A-9D9C-4D00-ABC5-5696342EA2AC}" presName="hierChild7" presStyleCnt="0"/>
      <dgm:spPr/>
    </dgm:pt>
    <dgm:pt modelId="{3D799672-82FE-4C45-93E5-BBC21C7564FD}" type="pres">
      <dgm:prSet presAssocID="{0E4F26A1-6A35-43F8-89B7-A7E107DDCE80}" presName="Name111" presStyleLbl="parChTrans1D4" presStyleIdx="0" presStyleCnt="21"/>
      <dgm:spPr/>
    </dgm:pt>
    <dgm:pt modelId="{1C944FAD-4E8F-4E4D-AF23-44D286D31D5F}" type="pres">
      <dgm:prSet presAssocID="{F9B2AD6B-E427-4DF3-82C5-B5A7427F9073}" presName="hierRoot3" presStyleCnt="0">
        <dgm:presLayoutVars>
          <dgm:hierBranch val="init"/>
        </dgm:presLayoutVars>
      </dgm:prSet>
      <dgm:spPr/>
    </dgm:pt>
    <dgm:pt modelId="{71969653-A2A3-4611-8995-29A010584FCA}" type="pres">
      <dgm:prSet presAssocID="{F9B2AD6B-E427-4DF3-82C5-B5A7427F9073}" presName="rootComposite3" presStyleCnt="0"/>
      <dgm:spPr/>
    </dgm:pt>
    <dgm:pt modelId="{0A5D5885-7B95-454C-9C57-7FA10EA1E862}" type="pres">
      <dgm:prSet presAssocID="{F9B2AD6B-E427-4DF3-82C5-B5A7427F9073}" presName="rootText3" presStyleLbl="asst1" presStyleIdx="2" presStyleCnt="27">
        <dgm:presLayoutVars>
          <dgm:chPref val="3"/>
        </dgm:presLayoutVars>
      </dgm:prSet>
      <dgm:spPr/>
    </dgm:pt>
    <dgm:pt modelId="{1EC17365-085D-4D34-A7DA-3B652968EE18}" type="pres">
      <dgm:prSet presAssocID="{F9B2AD6B-E427-4DF3-82C5-B5A7427F9073}" presName="rootConnector3" presStyleLbl="asst1" presStyleIdx="2" presStyleCnt="27"/>
      <dgm:spPr/>
    </dgm:pt>
    <dgm:pt modelId="{4530B7D9-244C-477E-A355-82D0FD05CF48}" type="pres">
      <dgm:prSet presAssocID="{F9B2AD6B-E427-4DF3-82C5-B5A7427F9073}" presName="hierChild6" presStyleCnt="0"/>
      <dgm:spPr/>
    </dgm:pt>
    <dgm:pt modelId="{F2410CF3-A240-49BA-B8CB-88559F35A940}" type="pres">
      <dgm:prSet presAssocID="{F9B2AD6B-E427-4DF3-82C5-B5A7427F9073}" presName="hierChild7" presStyleCnt="0"/>
      <dgm:spPr/>
    </dgm:pt>
    <dgm:pt modelId="{D13E892D-B6D3-47BE-A979-363A28D9964E}" type="pres">
      <dgm:prSet presAssocID="{EC0F6360-DFC9-41D7-B759-62F145BF9771}" presName="Name111" presStyleLbl="parChTrans1D3" presStyleIdx="1" presStyleCnt="4"/>
      <dgm:spPr/>
    </dgm:pt>
    <dgm:pt modelId="{F55960BD-77A9-4FD5-BCF0-44C15A38A2C9}" type="pres">
      <dgm:prSet presAssocID="{07E7511B-46B6-403C-9F48-941950AC719F}" presName="hierRoot3" presStyleCnt="0">
        <dgm:presLayoutVars>
          <dgm:hierBranch val="init"/>
        </dgm:presLayoutVars>
      </dgm:prSet>
      <dgm:spPr/>
    </dgm:pt>
    <dgm:pt modelId="{49D56917-FC75-4000-A7EA-098D2C3AFE9C}" type="pres">
      <dgm:prSet presAssocID="{07E7511B-46B6-403C-9F48-941950AC719F}" presName="rootComposite3" presStyleCnt="0"/>
      <dgm:spPr/>
    </dgm:pt>
    <dgm:pt modelId="{8BD19ACD-94E6-4E2C-A826-F68F72D99DAE}" type="pres">
      <dgm:prSet presAssocID="{07E7511B-46B6-403C-9F48-941950AC719F}" presName="rootText3" presStyleLbl="asst1" presStyleIdx="3" presStyleCnt="27">
        <dgm:presLayoutVars>
          <dgm:chPref val="3"/>
        </dgm:presLayoutVars>
      </dgm:prSet>
      <dgm:spPr/>
    </dgm:pt>
    <dgm:pt modelId="{8BD073D3-C9DD-4BA1-8EBD-B867965F744B}" type="pres">
      <dgm:prSet presAssocID="{07E7511B-46B6-403C-9F48-941950AC719F}" presName="rootConnector3" presStyleLbl="asst1" presStyleIdx="3" presStyleCnt="27"/>
      <dgm:spPr/>
    </dgm:pt>
    <dgm:pt modelId="{9D2DB3FF-E7EA-4A91-AA4F-D6E3A2919D0C}" type="pres">
      <dgm:prSet presAssocID="{07E7511B-46B6-403C-9F48-941950AC719F}" presName="hierChild6" presStyleCnt="0"/>
      <dgm:spPr/>
    </dgm:pt>
    <dgm:pt modelId="{039E78AD-D337-4071-A966-D33F3358E18B}" type="pres">
      <dgm:prSet presAssocID="{07E7511B-46B6-403C-9F48-941950AC719F}" presName="hierChild7" presStyleCnt="0"/>
      <dgm:spPr/>
    </dgm:pt>
    <dgm:pt modelId="{46D9F15E-333D-420E-9446-42C20946DE05}" type="pres">
      <dgm:prSet presAssocID="{275F27CD-1E72-449C-8339-E7A7A731990E}" presName="Name111" presStyleLbl="parChTrans1D4" presStyleIdx="1" presStyleCnt="21"/>
      <dgm:spPr/>
    </dgm:pt>
    <dgm:pt modelId="{E9A204D5-E0C1-4C0A-98D6-756D17FBBCC1}" type="pres">
      <dgm:prSet presAssocID="{2BFB1F49-7D95-4853-B8FC-42BA4C4792C1}" presName="hierRoot3" presStyleCnt="0">
        <dgm:presLayoutVars>
          <dgm:hierBranch val="init"/>
        </dgm:presLayoutVars>
      </dgm:prSet>
      <dgm:spPr/>
    </dgm:pt>
    <dgm:pt modelId="{7AE00BB9-117C-4D7B-A963-947CCC42EBB2}" type="pres">
      <dgm:prSet presAssocID="{2BFB1F49-7D95-4853-B8FC-42BA4C4792C1}" presName="rootComposite3" presStyleCnt="0"/>
      <dgm:spPr/>
    </dgm:pt>
    <dgm:pt modelId="{9FF2B366-53AD-4985-913B-6008603C5061}" type="pres">
      <dgm:prSet presAssocID="{2BFB1F49-7D95-4853-B8FC-42BA4C4792C1}" presName="rootText3" presStyleLbl="asst1" presStyleIdx="4" presStyleCnt="27">
        <dgm:presLayoutVars>
          <dgm:chPref val="3"/>
        </dgm:presLayoutVars>
      </dgm:prSet>
      <dgm:spPr/>
    </dgm:pt>
    <dgm:pt modelId="{F8CF246A-4F0A-4755-A222-50B1E6CE9C99}" type="pres">
      <dgm:prSet presAssocID="{2BFB1F49-7D95-4853-B8FC-42BA4C4792C1}" presName="rootConnector3" presStyleLbl="asst1" presStyleIdx="4" presStyleCnt="27"/>
      <dgm:spPr/>
    </dgm:pt>
    <dgm:pt modelId="{FC300D89-1D89-440F-8E20-0B0370220ED6}" type="pres">
      <dgm:prSet presAssocID="{2BFB1F49-7D95-4853-B8FC-42BA4C4792C1}" presName="hierChild6" presStyleCnt="0"/>
      <dgm:spPr/>
    </dgm:pt>
    <dgm:pt modelId="{EDC8CB12-9B51-4136-A227-1AD05FD56BB1}" type="pres">
      <dgm:prSet presAssocID="{2BFB1F49-7D95-4853-B8FC-42BA4C4792C1}" presName="hierChild7" presStyleCnt="0"/>
      <dgm:spPr/>
    </dgm:pt>
    <dgm:pt modelId="{3C8CA589-CCB8-4B9B-8D18-51169F07E838}" type="pres">
      <dgm:prSet presAssocID="{7DCA9EF1-5418-45F8-9372-4E0742EE847A}" presName="Name111" presStyleLbl="parChTrans1D4" presStyleIdx="2" presStyleCnt="21"/>
      <dgm:spPr/>
    </dgm:pt>
    <dgm:pt modelId="{2C4F8166-AA49-48F5-90DF-8CD41F2017B8}" type="pres">
      <dgm:prSet presAssocID="{11B3AAD6-DDA1-4EBA-99CC-CFCB30AEDEDA}" presName="hierRoot3" presStyleCnt="0">
        <dgm:presLayoutVars>
          <dgm:hierBranch val="init"/>
        </dgm:presLayoutVars>
      </dgm:prSet>
      <dgm:spPr/>
    </dgm:pt>
    <dgm:pt modelId="{5E6C19AA-0F6C-4472-B20C-2F0CC65160E1}" type="pres">
      <dgm:prSet presAssocID="{11B3AAD6-DDA1-4EBA-99CC-CFCB30AEDEDA}" presName="rootComposite3" presStyleCnt="0"/>
      <dgm:spPr/>
    </dgm:pt>
    <dgm:pt modelId="{82A92272-76D0-4BBF-89C7-AB6DA6D4F3EA}" type="pres">
      <dgm:prSet presAssocID="{11B3AAD6-DDA1-4EBA-99CC-CFCB30AEDEDA}" presName="rootText3" presStyleLbl="asst1" presStyleIdx="5" presStyleCnt="27">
        <dgm:presLayoutVars>
          <dgm:chPref val="3"/>
        </dgm:presLayoutVars>
      </dgm:prSet>
      <dgm:spPr/>
    </dgm:pt>
    <dgm:pt modelId="{9EB34845-334F-4E3F-988B-51A82A410F2B}" type="pres">
      <dgm:prSet presAssocID="{11B3AAD6-DDA1-4EBA-99CC-CFCB30AEDEDA}" presName="rootConnector3" presStyleLbl="asst1" presStyleIdx="5" presStyleCnt="27"/>
      <dgm:spPr/>
    </dgm:pt>
    <dgm:pt modelId="{2941C20A-41C3-4E3F-9D84-FF9F912D9923}" type="pres">
      <dgm:prSet presAssocID="{11B3AAD6-DDA1-4EBA-99CC-CFCB30AEDEDA}" presName="hierChild6" presStyleCnt="0"/>
      <dgm:spPr/>
    </dgm:pt>
    <dgm:pt modelId="{6E2A87B7-69D4-462A-9DE1-1C5E9CED3159}" type="pres">
      <dgm:prSet presAssocID="{11B3AAD6-DDA1-4EBA-99CC-CFCB30AEDEDA}" presName="hierChild7" presStyleCnt="0"/>
      <dgm:spPr/>
    </dgm:pt>
    <dgm:pt modelId="{C72265F7-73DD-4D56-ACC7-1021C8BE4A3C}" type="pres">
      <dgm:prSet presAssocID="{E6F5F81B-2367-4F65-9FC6-A60896CAD6A9}" presName="Name111" presStyleLbl="parChTrans1D2" presStyleIdx="1" presStyleCnt="2"/>
      <dgm:spPr/>
    </dgm:pt>
    <dgm:pt modelId="{BCEE31E6-E712-44CA-9870-D3CA941F061D}" type="pres">
      <dgm:prSet presAssocID="{F09A1526-BADE-432E-9668-B30E8C0660EC}" presName="hierRoot3" presStyleCnt="0">
        <dgm:presLayoutVars>
          <dgm:hierBranch val="init"/>
        </dgm:presLayoutVars>
      </dgm:prSet>
      <dgm:spPr/>
    </dgm:pt>
    <dgm:pt modelId="{5791E55E-731A-4C22-A1ED-5B4B64632155}" type="pres">
      <dgm:prSet presAssocID="{F09A1526-BADE-432E-9668-B30E8C0660EC}" presName="rootComposite3" presStyleCnt="0"/>
      <dgm:spPr/>
    </dgm:pt>
    <dgm:pt modelId="{154FA733-163D-4014-B2CE-456BEBF267CC}" type="pres">
      <dgm:prSet presAssocID="{F09A1526-BADE-432E-9668-B30E8C0660EC}" presName="rootText3" presStyleLbl="asst1" presStyleIdx="6" presStyleCnt="27">
        <dgm:presLayoutVars>
          <dgm:chPref val="3"/>
        </dgm:presLayoutVars>
      </dgm:prSet>
      <dgm:spPr/>
    </dgm:pt>
    <dgm:pt modelId="{C21F502C-CB8A-4399-A927-36781F6C4073}" type="pres">
      <dgm:prSet presAssocID="{F09A1526-BADE-432E-9668-B30E8C0660EC}" presName="rootConnector3" presStyleLbl="asst1" presStyleIdx="6" presStyleCnt="27"/>
      <dgm:spPr/>
    </dgm:pt>
    <dgm:pt modelId="{547DA655-621D-4313-9072-D48CB4A13934}" type="pres">
      <dgm:prSet presAssocID="{F09A1526-BADE-432E-9668-B30E8C0660EC}" presName="hierChild6" presStyleCnt="0"/>
      <dgm:spPr/>
    </dgm:pt>
    <dgm:pt modelId="{B7AED04D-3FCA-4930-A3CC-2F17C576E021}" type="pres">
      <dgm:prSet presAssocID="{F09A1526-BADE-432E-9668-B30E8C0660EC}" presName="hierChild7" presStyleCnt="0"/>
      <dgm:spPr/>
    </dgm:pt>
    <dgm:pt modelId="{59D2A822-C8B3-421C-87A6-B9293C2844DB}" type="pres">
      <dgm:prSet presAssocID="{7C935EB2-8E5B-4E5F-A246-7A3641DCF31A}" presName="Name111" presStyleLbl="parChTrans1D3" presStyleIdx="2" presStyleCnt="4"/>
      <dgm:spPr/>
    </dgm:pt>
    <dgm:pt modelId="{C8CBED06-F9FB-456F-9718-48515D4D5FCC}" type="pres">
      <dgm:prSet presAssocID="{4379D9E8-AAAE-48C8-810F-FF78B2D66A94}" presName="hierRoot3" presStyleCnt="0">
        <dgm:presLayoutVars>
          <dgm:hierBranch val="init"/>
        </dgm:presLayoutVars>
      </dgm:prSet>
      <dgm:spPr/>
    </dgm:pt>
    <dgm:pt modelId="{69ED7BB9-E3C4-4A29-AF47-0BC79E34DB42}" type="pres">
      <dgm:prSet presAssocID="{4379D9E8-AAAE-48C8-810F-FF78B2D66A94}" presName="rootComposite3" presStyleCnt="0"/>
      <dgm:spPr/>
    </dgm:pt>
    <dgm:pt modelId="{B0CDB3E1-8B56-4F9C-95C6-4A7813BF3B5D}" type="pres">
      <dgm:prSet presAssocID="{4379D9E8-AAAE-48C8-810F-FF78B2D66A94}" presName="rootText3" presStyleLbl="asst1" presStyleIdx="7" presStyleCnt="27">
        <dgm:presLayoutVars>
          <dgm:chPref val="3"/>
        </dgm:presLayoutVars>
      </dgm:prSet>
      <dgm:spPr/>
    </dgm:pt>
    <dgm:pt modelId="{3C808985-78CB-4CA9-B6F0-2F2E3D2F5E06}" type="pres">
      <dgm:prSet presAssocID="{4379D9E8-AAAE-48C8-810F-FF78B2D66A94}" presName="rootConnector3" presStyleLbl="asst1" presStyleIdx="7" presStyleCnt="27"/>
      <dgm:spPr/>
    </dgm:pt>
    <dgm:pt modelId="{1EEB80CB-D287-4BDD-8799-27A8768CBC30}" type="pres">
      <dgm:prSet presAssocID="{4379D9E8-AAAE-48C8-810F-FF78B2D66A94}" presName="hierChild6" presStyleCnt="0"/>
      <dgm:spPr/>
    </dgm:pt>
    <dgm:pt modelId="{BD9A4AD5-C7F8-4F80-B892-1B421F4C057A}" type="pres">
      <dgm:prSet presAssocID="{4379D9E8-AAAE-48C8-810F-FF78B2D66A94}" presName="hierChild7" presStyleCnt="0"/>
      <dgm:spPr/>
    </dgm:pt>
    <dgm:pt modelId="{94BD18D6-003B-4414-89F3-D3D8F1455E29}" type="pres">
      <dgm:prSet presAssocID="{61798818-6BAC-448B-AF19-58BD66EA3B83}" presName="Name111" presStyleLbl="parChTrans1D4" presStyleIdx="3" presStyleCnt="21"/>
      <dgm:spPr/>
    </dgm:pt>
    <dgm:pt modelId="{CBA61931-F984-427E-8560-8D59C90481B2}" type="pres">
      <dgm:prSet presAssocID="{94E8ADE8-2176-42C1-B8CD-B89B65808718}" presName="hierRoot3" presStyleCnt="0">
        <dgm:presLayoutVars>
          <dgm:hierBranch val="init"/>
        </dgm:presLayoutVars>
      </dgm:prSet>
      <dgm:spPr/>
    </dgm:pt>
    <dgm:pt modelId="{88A642B5-BCE9-44DD-B22B-F3F60755765E}" type="pres">
      <dgm:prSet presAssocID="{94E8ADE8-2176-42C1-B8CD-B89B65808718}" presName="rootComposite3" presStyleCnt="0"/>
      <dgm:spPr/>
    </dgm:pt>
    <dgm:pt modelId="{723CF10B-8238-4DA5-9395-ED9A96D79D3D}" type="pres">
      <dgm:prSet presAssocID="{94E8ADE8-2176-42C1-B8CD-B89B65808718}" presName="rootText3" presStyleLbl="asst1" presStyleIdx="8" presStyleCnt="27">
        <dgm:presLayoutVars>
          <dgm:chPref val="3"/>
        </dgm:presLayoutVars>
      </dgm:prSet>
      <dgm:spPr/>
    </dgm:pt>
    <dgm:pt modelId="{F13DBB0B-98D9-4900-BFEF-5186926C7F6F}" type="pres">
      <dgm:prSet presAssocID="{94E8ADE8-2176-42C1-B8CD-B89B65808718}" presName="rootConnector3" presStyleLbl="asst1" presStyleIdx="8" presStyleCnt="27"/>
      <dgm:spPr/>
    </dgm:pt>
    <dgm:pt modelId="{790B1B22-01A3-4941-B40D-4F5AE6DAFCD2}" type="pres">
      <dgm:prSet presAssocID="{94E8ADE8-2176-42C1-B8CD-B89B65808718}" presName="hierChild6" presStyleCnt="0"/>
      <dgm:spPr/>
    </dgm:pt>
    <dgm:pt modelId="{70FA10D8-FB28-4D84-BC89-50E60A0CBA4B}" type="pres">
      <dgm:prSet presAssocID="{94E8ADE8-2176-42C1-B8CD-B89B65808718}" presName="hierChild7" presStyleCnt="0"/>
      <dgm:spPr/>
    </dgm:pt>
    <dgm:pt modelId="{ADA1DDF9-619B-481E-88B1-FFD3729DF341}" type="pres">
      <dgm:prSet presAssocID="{A71C8CFB-13F6-4184-92A6-BF32B43EE7AB}" presName="Name111" presStyleLbl="parChTrans1D4" presStyleIdx="4" presStyleCnt="21"/>
      <dgm:spPr/>
    </dgm:pt>
    <dgm:pt modelId="{7BC2AC46-094C-4D9F-BC2E-2C55CFF81B89}" type="pres">
      <dgm:prSet presAssocID="{58AD50EE-688D-4DD0-92B7-0232F1CD8AA9}" presName="hierRoot3" presStyleCnt="0">
        <dgm:presLayoutVars>
          <dgm:hierBranch val="init"/>
        </dgm:presLayoutVars>
      </dgm:prSet>
      <dgm:spPr/>
    </dgm:pt>
    <dgm:pt modelId="{1A7818AD-2357-48A4-8B56-63D154DE30F2}" type="pres">
      <dgm:prSet presAssocID="{58AD50EE-688D-4DD0-92B7-0232F1CD8AA9}" presName="rootComposite3" presStyleCnt="0"/>
      <dgm:spPr/>
    </dgm:pt>
    <dgm:pt modelId="{DC52D1EB-48BC-43B2-8090-53F6FC3F25CF}" type="pres">
      <dgm:prSet presAssocID="{58AD50EE-688D-4DD0-92B7-0232F1CD8AA9}" presName="rootText3" presStyleLbl="asst1" presStyleIdx="9" presStyleCnt="27">
        <dgm:presLayoutVars>
          <dgm:chPref val="3"/>
        </dgm:presLayoutVars>
      </dgm:prSet>
      <dgm:spPr/>
    </dgm:pt>
    <dgm:pt modelId="{5C2992D6-A416-4B5E-9CD9-E0A5C7C233DC}" type="pres">
      <dgm:prSet presAssocID="{58AD50EE-688D-4DD0-92B7-0232F1CD8AA9}" presName="rootConnector3" presStyleLbl="asst1" presStyleIdx="9" presStyleCnt="27"/>
      <dgm:spPr/>
    </dgm:pt>
    <dgm:pt modelId="{684D991C-D4CA-4EAE-9702-973EFE384C6E}" type="pres">
      <dgm:prSet presAssocID="{58AD50EE-688D-4DD0-92B7-0232F1CD8AA9}" presName="hierChild6" presStyleCnt="0"/>
      <dgm:spPr/>
    </dgm:pt>
    <dgm:pt modelId="{13634EBF-A59F-4597-8D08-4A0B4E867389}" type="pres">
      <dgm:prSet presAssocID="{58AD50EE-688D-4DD0-92B7-0232F1CD8AA9}" presName="hierChild7" presStyleCnt="0"/>
      <dgm:spPr/>
    </dgm:pt>
    <dgm:pt modelId="{12260E91-7AAA-4117-995F-C35E45A5D200}" type="pres">
      <dgm:prSet presAssocID="{82F771B7-D40D-4174-8E5F-71FEEFAB3878}" presName="Name111" presStyleLbl="parChTrans1D4" presStyleIdx="5" presStyleCnt="21"/>
      <dgm:spPr/>
    </dgm:pt>
    <dgm:pt modelId="{678F0D61-9185-4ACB-8509-6234FBECD6C0}" type="pres">
      <dgm:prSet presAssocID="{F51A9492-6E77-477C-9656-75543E809F0C}" presName="hierRoot3" presStyleCnt="0">
        <dgm:presLayoutVars>
          <dgm:hierBranch val="init"/>
        </dgm:presLayoutVars>
      </dgm:prSet>
      <dgm:spPr/>
    </dgm:pt>
    <dgm:pt modelId="{18057ADE-1841-4935-925F-F7FED3883254}" type="pres">
      <dgm:prSet presAssocID="{F51A9492-6E77-477C-9656-75543E809F0C}" presName="rootComposite3" presStyleCnt="0"/>
      <dgm:spPr/>
    </dgm:pt>
    <dgm:pt modelId="{40C01A8A-5692-455A-AB81-3F670E4D8D4A}" type="pres">
      <dgm:prSet presAssocID="{F51A9492-6E77-477C-9656-75543E809F0C}" presName="rootText3" presStyleLbl="asst1" presStyleIdx="10" presStyleCnt="27">
        <dgm:presLayoutVars>
          <dgm:chPref val="3"/>
        </dgm:presLayoutVars>
      </dgm:prSet>
      <dgm:spPr/>
    </dgm:pt>
    <dgm:pt modelId="{644965C7-7DC1-4161-9CA9-852A124FAFAE}" type="pres">
      <dgm:prSet presAssocID="{F51A9492-6E77-477C-9656-75543E809F0C}" presName="rootConnector3" presStyleLbl="asst1" presStyleIdx="10" presStyleCnt="27"/>
      <dgm:spPr/>
    </dgm:pt>
    <dgm:pt modelId="{9EDCA780-A252-4483-BF71-9E199C91F4A3}" type="pres">
      <dgm:prSet presAssocID="{F51A9492-6E77-477C-9656-75543E809F0C}" presName="hierChild6" presStyleCnt="0"/>
      <dgm:spPr/>
    </dgm:pt>
    <dgm:pt modelId="{C4CEC239-36C6-4D52-B6E5-A311F001989E}" type="pres">
      <dgm:prSet presAssocID="{F51A9492-6E77-477C-9656-75543E809F0C}" presName="hierChild7" presStyleCnt="0"/>
      <dgm:spPr/>
    </dgm:pt>
    <dgm:pt modelId="{B2745B36-03E8-4E0F-943B-3B057A409BAE}" type="pres">
      <dgm:prSet presAssocID="{F9BF0422-B21E-4DE7-99F7-A076B2146071}" presName="Name111" presStyleLbl="parChTrans1D4" presStyleIdx="6" presStyleCnt="21"/>
      <dgm:spPr/>
    </dgm:pt>
    <dgm:pt modelId="{75CFC55A-8CCB-4C0D-85F8-6128B9E6E4D3}" type="pres">
      <dgm:prSet presAssocID="{B4D21E7A-440D-4A4D-BF3D-7DAAB88DFB24}" presName="hierRoot3" presStyleCnt="0">
        <dgm:presLayoutVars>
          <dgm:hierBranch val="init"/>
        </dgm:presLayoutVars>
      </dgm:prSet>
      <dgm:spPr/>
    </dgm:pt>
    <dgm:pt modelId="{B0835C67-490F-470B-81DE-ED1ECEDA43B6}" type="pres">
      <dgm:prSet presAssocID="{B4D21E7A-440D-4A4D-BF3D-7DAAB88DFB24}" presName="rootComposite3" presStyleCnt="0"/>
      <dgm:spPr/>
    </dgm:pt>
    <dgm:pt modelId="{5D06274B-DF7B-4962-B340-1D1309F2AA05}" type="pres">
      <dgm:prSet presAssocID="{B4D21E7A-440D-4A4D-BF3D-7DAAB88DFB24}" presName="rootText3" presStyleLbl="asst1" presStyleIdx="11" presStyleCnt="27">
        <dgm:presLayoutVars>
          <dgm:chPref val="3"/>
        </dgm:presLayoutVars>
      </dgm:prSet>
      <dgm:spPr/>
    </dgm:pt>
    <dgm:pt modelId="{C3FD86CC-B2AF-4959-AD1B-4F5E4C61B916}" type="pres">
      <dgm:prSet presAssocID="{B4D21E7A-440D-4A4D-BF3D-7DAAB88DFB24}" presName="rootConnector3" presStyleLbl="asst1" presStyleIdx="11" presStyleCnt="27"/>
      <dgm:spPr/>
    </dgm:pt>
    <dgm:pt modelId="{51C819E6-FBCA-4F0F-9454-F99C47FB9391}" type="pres">
      <dgm:prSet presAssocID="{B4D21E7A-440D-4A4D-BF3D-7DAAB88DFB24}" presName="hierChild6" presStyleCnt="0"/>
      <dgm:spPr/>
    </dgm:pt>
    <dgm:pt modelId="{BB7FDFBF-F80A-49CF-BF0C-07D6CE2C3F85}" type="pres">
      <dgm:prSet presAssocID="{B4D21E7A-440D-4A4D-BF3D-7DAAB88DFB24}" presName="hierChild7" presStyleCnt="0"/>
      <dgm:spPr/>
    </dgm:pt>
    <dgm:pt modelId="{8F2DC541-BD20-4BE1-9713-271769AEEC3C}" type="pres">
      <dgm:prSet presAssocID="{D666B3F7-E64F-4887-A201-1D9578D2266B}" presName="Name111" presStyleLbl="parChTrans1D3" presStyleIdx="3" presStyleCnt="4"/>
      <dgm:spPr/>
    </dgm:pt>
    <dgm:pt modelId="{14AB13FA-57B2-4883-ADA2-7C93781BC06C}" type="pres">
      <dgm:prSet presAssocID="{5CC6AA49-14A7-4755-87D1-BEB5B5365AF2}" presName="hierRoot3" presStyleCnt="0">
        <dgm:presLayoutVars>
          <dgm:hierBranch val="init"/>
        </dgm:presLayoutVars>
      </dgm:prSet>
      <dgm:spPr/>
    </dgm:pt>
    <dgm:pt modelId="{2004F2BA-050C-41BC-8E59-696185DAACF2}" type="pres">
      <dgm:prSet presAssocID="{5CC6AA49-14A7-4755-87D1-BEB5B5365AF2}" presName="rootComposite3" presStyleCnt="0"/>
      <dgm:spPr/>
    </dgm:pt>
    <dgm:pt modelId="{798BEB0F-C192-4125-B383-86016386195F}" type="pres">
      <dgm:prSet presAssocID="{5CC6AA49-14A7-4755-87D1-BEB5B5365AF2}" presName="rootText3" presStyleLbl="asst1" presStyleIdx="12" presStyleCnt="27">
        <dgm:presLayoutVars>
          <dgm:chPref val="3"/>
        </dgm:presLayoutVars>
      </dgm:prSet>
      <dgm:spPr/>
    </dgm:pt>
    <dgm:pt modelId="{0D3DD1C9-ACDB-46C3-89B9-E7E55E44583A}" type="pres">
      <dgm:prSet presAssocID="{5CC6AA49-14A7-4755-87D1-BEB5B5365AF2}" presName="rootConnector3" presStyleLbl="asst1" presStyleIdx="12" presStyleCnt="27"/>
      <dgm:spPr/>
    </dgm:pt>
    <dgm:pt modelId="{0EC702E1-4107-4D17-A6BA-9006EFC5DBDF}" type="pres">
      <dgm:prSet presAssocID="{5CC6AA49-14A7-4755-87D1-BEB5B5365AF2}" presName="hierChild6" presStyleCnt="0"/>
      <dgm:spPr/>
    </dgm:pt>
    <dgm:pt modelId="{5ED04C46-E5D2-4CD5-B004-E80382102226}" type="pres">
      <dgm:prSet presAssocID="{5CC6AA49-14A7-4755-87D1-BEB5B5365AF2}" presName="hierChild7" presStyleCnt="0"/>
      <dgm:spPr/>
    </dgm:pt>
    <dgm:pt modelId="{819626C7-D105-427C-82FE-7CED4BFDAB24}" type="pres">
      <dgm:prSet presAssocID="{6FD6A09A-6981-4DA3-83CA-D0DBA15C8DA6}" presName="Name111" presStyleLbl="parChTrans1D4" presStyleIdx="7" presStyleCnt="21"/>
      <dgm:spPr/>
    </dgm:pt>
    <dgm:pt modelId="{4BD270AF-5995-4870-8FDF-74308C33A6EC}" type="pres">
      <dgm:prSet presAssocID="{CC5795C7-98A1-4342-A799-2C567CD930BD}" presName="hierRoot3" presStyleCnt="0">
        <dgm:presLayoutVars>
          <dgm:hierBranch val="init"/>
        </dgm:presLayoutVars>
      </dgm:prSet>
      <dgm:spPr/>
    </dgm:pt>
    <dgm:pt modelId="{A9B3497C-0917-4119-A4C1-357ECB9EC943}" type="pres">
      <dgm:prSet presAssocID="{CC5795C7-98A1-4342-A799-2C567CD930BD}" presName="rootComposite3" presStyleCnt="0"/>
      <dgm:spPr/>
    </dgm:pt>
    <dgm:pt modelId="{B984057C-720D-4C2D-9192-CEDB0226D062}" type="pres">
      <dgm:prSet presAssocID="{CC5795C7-98A1-4342-A799-2C567CD930BD}" presName="rootText3" presStyleLbl="asst1" presStyleIdx="13" presStyleCnt="27">
        <dgm:presLayoutVars>
          <dgm:chPref val="3"/>
        </dgm:presLayoutVars>
      </dgm:prSet>
      <dgm:spPr/>
    </dgm:pt>
    <dgm:pt modelId="{610A70EB-A040-43C4-9DC2-11A8AC4F2EF0}" type="pres">
      <dgm:prSet presAssocID="{CC5795C7-98A1-4342-A799-2C567CD930BD}" presName="rootConnector3" presStyleLbl="asst1" presStyleIdx="13" presStyleCnt="27"/>
      <dgm:spPr/>
    </dgm:pt>
    <dgm:pt modelId="{2617EBA3-2F51-4603-9A80-8507371B37AC}" type="pres">
      <dgm:prSet presAssocID="{CC5795C7-98A1-4342-A799-2C567CD930BD}" presName="hierChild6" presStyleCnt="0"/>
      <dgm:spPr/>
    </dgm:pt>
    <dgm:pt modelId="{9F237E05-C813-44CF-98A9-F8059163C5EE}" type="pres">
      <dgm:prSet presAssocID="{CC5795C7-98A1-4342-A799-2C567CD930BD}" presName="hierChild7" presStyleCnt="0"/>
      <dgm:spPr/>
    </dgm:pt>
    <dgm:pt modelId="{414B0329-47B7-4241-9AB9-55AF7881656A}" type="pres">
      <dgm:prSet presAssocID="{57EC7B51-B9A4-448E-B642-318F480D25E1}" presName="Name111" presStyleLbl="parChTrans1D4" presStyleIdx="8" presStyleCnt="21"/>
      <dgm:spPr/>
    </dgm:pt>
    <dgm:pt modelId="{DDBDA46D-AE7B-4C0E-AFCF-010B5A4460FE}" type="pres">
      <dgm:prSet presAssocID="{F8C74790-F197-44BB-96E2-1869B1E463F4}" presName="hierRoot3" presStyleCnt="0">
        <dgm:presLayoutVars>
          <dgm:hierBranch val="init"/>
        </dgm:presLayoutVars>
      </dgm:prSet>
      <dgm:spPr/>
    </dgm:pt>
    <dgm:pt modelId="{87B3CB40-DD00-4942-ABDE-7653670BD023}" type="pres">
      <dgm:prSet presAssocID="{F8C74790-F197-44BB-96E2-1869B1E463F4}" presName="rootComposite3" presStyleCnt="0"/>
      <dgm:spPr/>
    </dgm:pt>
    <dgm:pt modelId="{AA9691DF-D734-4360-A9D2-34737F215E37}" type="pres">
      <dgm:prSet presAssocID="{F8C74790-F197-44BB-96E2-1869B1E463F4}" presName="rootText3" presStyleLbl="asst1" presStyleIdx="14" presStyleCnt="27">
        <dgm:presLayoutVars>
          <dgm:chPref val="3"/>
        </dgm:presLayoutVars>
      </dgm:prSet>
      <dgm:spPr/>
    </dgm:pt>
    <dgm:pt modelId="{06AF3A91-4705-483F-B5C6-E654CEB49547}" type="pres">
      <dgm:prSet presAssocID="{F8C74790-F197-44BB-96E2-1869B1E463F4}" presName="rootConnector3" presStyleLbl="asst1" presStyleIdx="14" presStyleCnt="27"/>
      <dgm:spPr/>
    </dgm:pt>
    <dgm:pt modelId="{CE89DD80-89FD-43F3-B083-D37818869D25}" type="pres">
      <dgm:prSet presAssocID="{F8C74790-F197-44BB-96E2-1869B1E463F4}" presName="hierChild6" presStyleCnt="0"/>
      <dgm:spPr/>
    </dgm:pt>
    <dgm:pt modelId="{37C40CDD-F4ED-45CA-A357-43E1CF0D8885}" type="pres">
      <dgm:prSet presAssocID="{F8C74790-F197-44BB-96E2-1869B1E463F4}" presName="hierChild7" presStyleCnt="0"/>
      <dgm:spPr/>
    </dgm:pt>
    <dgm:pt modelId="{3B7E7B9E-B24B-4751-A91B-3FF12A2C6118}" type="pres">
      <dgm:prSet presAssocID="{2008DD23-3478-444E-8D3D-07E66A864999}" presName="Name111" presStyleLbl="parChTrans1D4" presStyleIdx="9" presStyleCnt="21"/>
      <dgm:spPr/>
    </dgm:pt>
    <dgm:pt modelId="{9F7022AC-1FA2-4DB7-B664-40EA6DE754F2}" type="pres">
      <dgm:prSet presAssocID="{D208BF09-A3E2-4654-9BA9-364CEDF2E658}" presName="hierRoot3" presStyleCnt="0">
        <dgm:presLayoutVars>
          <dgm:hierBranch val="init"/>
        </dgm:presLayoutVars>
      </dgm:prSet>
      <dgm:spPr/>
    </dgm:pt>
    <dgm:pt modelId="{53E583EB-3B7F-4F30-A3C4-36F9586F3473}" type="pres">
      <dgm:prSet presAssocID="{D208BF09-A3E2-4654-9BA9-364CEDF2E658}" presName="rootComposite3" presStyleCnt="0"/>
      <dgm:spPr/>
    </dgm:pt>
    <dgm:pt modelId="{FF5BDCCA-7B98-42B7-A046-64D3624B78FC}" type="pres">
      <dgm:prSet presAssocID="{D208BF09-A3E2-4654-9BA9-364CEDF2E658}" presName="rootText3" presStyleLbl="asst1" presStyleIdx="15" presStyleCnt="27">
        <dgm:presLayoutVars>
          <dgm:chPref val="3"/>
        </dgm:presLayoutVars>
      </dgm:prSet>
      <dgm:spPr/>
    </dgm:pt>
    <dgm:pt modelId="{E49E44E2-C0DA-45FD-A4BB-FC6CBC1CE9DB}" type="pres">
      <dgm:prSet presAssocID="{D208BF09-A3E2-4654-9BA9-364CEDF2E658}" presName="rootConnector3" presStyleLbl="asst1" presStyleIdx="15" presStyleCnt="27"/>
      <dgm:spPr/>
    </dgm:pt>
    <dgm:pt modelId="{06D1F985-9875-47F4-A8A9-E4953D7A9C44}" type="pres">
      <dgm:prSet presAssocID="{D208BF09-A3E2-4654-9BA9-364CEDF2E658}" presName="hierChild6" presStyleCnt="0"/>
      <dgm:spPr/>
    </dgm:pt>
    <dgm:pt modelId="{03307F83-B460-4530-9052-C38FAF62A6E1}" type="pres">
      <dgm:prSet presAssocID="{D208BF09-A3E2-4654-9BA9-364CEDF2E658}" presName="hierChild7" presStyleCnt="0"/>
      <dgm:spPr/>
    </dgm:pt>
    <dgm:pt modelId="{DEE52ACC-38E1-428B-812B-0E4806A20C04}" type="pres">
      <dgm:prSet presAssocID="{AA157213-1EAB-43C8-9244-2327F1127ED6}" presName="Name111" presStyleLbl="parChTrans1D4" presStyleIdx="10" presStyleCnt="21"/>
      <dgm:spPr/>
    </dgm:pt>
    <dgm:pt modelId="{A81ABE11-6EFB-4187-9453-179E494C0E6C}" type="pres">
      <dgm:prSet presAssocID="{826C7D8C-FFC9-4F30-9254-4FDC078E507B}" presName="hierRoot3" presStyleCnt="0">
        <dgm:presLayoutVars>
          <dgm:hierBranch val="init"/>
        </dgm:presLayoutVars>
      </dgm:prSet>
      <dgm:spPr/>
    </dgm:pt>
    <dgm:pt modelId="{347F683B-2F46-4369-84B4-E3D94229B60E}" type="pres">
      <dgm:prSet presAssocID="{826C7D8C-FFC9-4F30-9254-4FDC078E507B}" presName="rootComposite3" presStyleCnt="0"/>
      <dgm:spPr/>
    </dgm:pt>
    <dgm:pt modelId="{C420E471-33F6-49F9-B4B3-22ED4B6C3F69}" type="pres">
      <dgm:prSet presAssocID="{826C7D8C-FFC9-4F30-9254-4FDC078E507B}" presName="rootText3" presStyleLbl="asst1" presStyleIdx="16" presStyleCnt="27">
        <dgm:presLayoutVars>
          <dgm:chPref val="3"/>
        </dgm:presLayoutVars>
      </dgm:prSet>
      <dgm:spPr/>
    </dgm:pt>
    <dgm:pt modelId="{9C7C4BF8-75C7-4119-BF23-96153D0901B3}" type="pres">
      <dgm:prSet presAssocID="{826C7D8C-FFC9-4F30-9254-4FDC078E507B}" presName="rootConnector3" presStyleLbl="asst1" presStyleIdx="16" presStyleCnt="27"/>
      <dgm:spPr/>
    </dgm:pt>
    <dgm:pt modelId="{880AB8EA-FC38-4B15-BBBD-6FA15A68D97F}" type="pres">
      <dgm:prSet presAssocID="{826C7D8C-FFC9-4F30-9254-4FDC078E507B}" presName="hierChild6" presStyleCnt="0"/>
      <dgm:spPr/>
    </dgm:pt>
    <dgm:pt modelId="{9CD94549-95B1-482C-A4A5-EDB514E9DED9}" type="pres">
      <dgm:prSet presAssocID="{826C7D8C-FFC9-4F30-9254-4FDC078E507B}" presName="hierChild7" presStyleCnt="0"/>
      <dgm:spPr/>
    </dgm:pt>
    <dgm:pt modelId="{E3374F16-5B08-45AF-B299-CB5422E67771}" type="pres">
      <dgm:prSet presAssocID="{4A1BCE8C-FBE1-47CF-8AB9-6E889363F626}" presName="Name111" presStyleLbl="parChTrans1D4" presStyleIdx="11" presStyleCnt="21"/>
      <dgm:spPr/>
    </dgm:pt>
    <dgm:pt modelId="{856E8EB5-2BF1-4C1D-A61D-2484DCB6D7C2}" type="pres">
      <dgm:prSet presAssocID="{E9860922-3C5A-4676-AEC9-947188D70588}" presName="hierRoot3" presStyleCnt="0">
        <dgm:presLayoutVars>
          <dgm:hierBranch val="init"/>
        </dgm:presLayoutVars>
      </dgm:prSet>
      <dgm:spPr/>
    </dgm:pt>
    <dgm:pt modelId="{19076EA2-AFA6-4A57-89FC-E7931D1C8A34}" type="pres">
      <dgm:prSet presAssocID="{E9860922-3C5A-4676-AEC9-947188D70588}" presName="rootComposite3" presStyleCnt="0"/>
      <dgm:spPr/>
    </dgm:pt>
    <dgm:pt modelId="{D89303E2-AAE3-4374-B86F-A609D35CB017}" type="pres">
      <dgm:prSet presAssocID="{E9860922-3C5A-4676-AEC9-947188D70588}" presName="rootText3" presStyleLbl="asst1" presStyleIdx="17" presStyleCnt="27">
        <dgm:presLayoutVars>
          <dgm:chPref val="3"/>
        </dgm:presLayoutVars>
      </dgm:prSet>
      <dgm:spPr/>
    </dgm:pt>
    <dgm:pt modelId="{F0174227-C4BF-447B-A480-271FA7B07ECB}" type="pres">
      <dgm:prSet presAssocID="{E9860922-3C5A-4676-AEC9-947188D70588}" presName="rootConnector3" presStyleLbl="asst1" presStyleIdx="17" presStyleCnt="27"/>
      <dgm:spPr/>
    </dgm:pt>
    <dgm:pt modelId="{B8178ACC-83EB-4E3C-B9CB-8E4FD9E804E1}" type="pres">
      <dgm:prSet presAssocID="{E9860922-3C5A-4676-AEC9-947188D70588}" presName="hierChild6" presStyleCnt="0"/>
      <dgm:spPr/>
    </dgm:pt>
    <dgm:pt modelId="{22843B25-8F68-4690-B782-7E15D3323F3A}" type="pres">
      <dgm:prSet presAssocID="{E9860922-3C5A-4676-AEC9-947188D70588}" presName="hierChild7" presStyleCnt="0"/>
      <dgm:spPr/>
    </dgm:pt>
    <dgm:pt modelId="{899CBE82-7BC3-4A7B-8D91-0BF1C598FE77}" type="pres">
      <dgm:prSet presAssocID="{BED20E50-30D5-41AD-99F5-C09342C7C8BD}" presName="Name111" presStyleLbl="parChTrans1D4" presStyleIdx="12" presStyleCnt="21"/>
      <dgm:spPr/>
    </dgm:pt>
    <dgm:pt modelId="{32B153BE-7E74-40B1-B76D-A8DA7464F758}" type="pres">
      <dgm:prSet presAssocID="{951826EF-DBE0-43EB-B409-AA78687B9E14}" presName="hierRoot3" presStyleCnt="0">
        <dgm:presLayoutVars>
          <dgm:hierBranch val="init"/>
        </dgm:presLayoutVars>
      </dgm:prSet>
      <dgm:spPr/>
    </dgm:pt>
    <dgm:pt modelId="{9482C836-326D-4400-907B-E31F3435B0E6}" type="pres">
      <dgm:prSet presAssocID="{951826EF-DBE0-43EB-B409-AA78687B9E14}" presName="rootComposite3" presStyleCnt="0"/>
      <dgm:spPr/>
    </dgm:pt>
    <dgm:pt modelId="{4BD39BF7-3E6C-4ED6-B47B-3A4AC55B854C}" type="pres">
      <dgm:prSet presAssocID="{951826EF-DBE0-43EB-B409-AA78687B9E14}" presName="rootText3" presStyleLbl="asst1" presStyleIdx="18" presStyleCnt="27">
        <dgm:presLayoutVars>
          <dgm:chPref val="3"/>
        </dgm:presLayoutVars>
      </dgm:prSet>
      <dgm:spPr/>
    </dgm:pt>
    <dgm:pt modelId="{D7CF47DA-D2AD-4BED-9F17-802C14A578CF}" type="pres">
      <dgm:prSet presAssocID="{951826EF-DBE0-43EB-B409-AA78687B9E14}" presName="rootConnector3" presStyleLbl="asst1" presStyleIdx="18" presStyleCnt="27"/>
      <dgm:spPr/>
    </dgm:pt>
    <dgm:pt modelId="{10B12914-7D71-4398-B960-2E22812F9EA5}" type="pres">
      <dgm:prSet presAssocID="{951826EF-DBE0-43EB-B409-AA78687B9E14}" presName="hierChild6" presStyleCnt="0"/>
      <dgm:spPr/>
    </dgm:pt>
    <dgm:pt modelId="{EF436C8D-21C7-4BD7-B962-65FB366FDA7E}" type="pres">
      <dgm:prSet presAssocID="{951826EF-DBE0-43EB-B409-AA78687B9E14}" presName="hierChild7" presStyleCnt="0"/>
      <dgm:spPr/>
    </dgm:pt>
    <dgm:pt modelId="{4ACEE2DB-6C89-44D7-A406-B40308198706}" type="pres">
      <dgm:prSet presAssocID="{747C1BAF-1607-4AC7-8A66-2191CCE98810}" presName="Name111" presStyleLbl="parChTrans1D4" presStyleIdx="13" presStyleCnt="21"/>
      <dgm:spPr/>
    </dgm:pt>
    <dgm:pt modelId="{FE28423E-3827-4143-BF7D-70ADE422BCA9}" type="pres">
      <dgm:prSet presAssocID="{1B27D85E-DFF2-4A99-B440-4E3ED46FB76D}" presName="hierRoot3" presStyleCnt="0">
        <dgm:presLayoutVars>
          <dgm:hierBranch val="init"/>
        </dgm:presLayoutVars>
      </dgm:prSet>
      <dgm:spPr/>
    </dgm:pt>
    <dgm:pt modelId="{C07852BA-C386-4961-BEA6-39BEAFE1EA39}" type="pres">
      <dgm:prSet presAssocID="{1B27D85E-DFF2-4A99-B440-4E3ED46FB76D}" presName="rootComposite3" presStyleCnt="0"/>
      <dgm:spPr/>
    </dgm:pt>
    <dgm:pt modelId="{A33DA18E-84FE-4875-B7EC-22ECABDC543D}" type="pres">
      <dgm:prSet presAssocID="{1B27D85E-DFF2-4A99-B440-4E3ED46FB76D}" presName="rootText3" presStyleLbl="asst1" presStyleIdx="19" presStyleCnt="27">
        <dgm:presLayoutVars>
          <dgm:chPref val="3"/>
        </dgm:presLayoutVars>
      </dgm:prSet>
      <dgm:spPr/>
    </dgm:pt>
    <dgm:pt modelId="{763B239E-1AC6-4BED-BD45-DBE92FFEFE0B}" type="pres">
      <dgm:prSet presAssocID="{1B27D85E-DFF2-4A99-B440-4E3ED46FB76D}" presName="rootConnector3" presStyleLbl="asst1" presStyleIdx="19" presStyleCnt="27"/>
      <dgm:spPr/>
    </dgm:pt>
    <dgm:pt modelId="{4C6E4E7C-5182-42E2-B06A-DC6EAC4B21D6}" type="pres">
      <dgm:prSet presAssocID="{1B27D85E-DFF2-4A99-B440-4E3ED46FB76D}" presName="hierChild6" presStyleCnt="0"/>
      <dgm:spPr/>
    </dgm:pt>
    <dgm:pt modelId="{BB9A6DF0-5BA7-4978-AFC9-263AE67E401A}" type="pres">
      <dgm:prSet presAssocID="{1B27D85E-DFF2-4A99-B440-4E3ED46FB76D}" presName="hierChild7" presStyleCnt="0"/>
      <dgm:spPr/>
    </dgm:pt>
    <dgm:pt modelId="{391A34E6-47CC-42EE-98F8-74CC7C90C228}" type="pres">
      <dgm:prSet presAssocID="{F85B23E5-795B-4F39-9119-F3050BF1DB5D}" presName="Name111" presStyleLbl="parChTrans1D4" presStyleIdx="14" presStyleCnt="21"/>
      <dgm:spPr/>
    </dgm:pt>
    <dgm:pt modelId="{813805BD-2527-4FFA-8F68-32B12B83300A}" type="pres">
      <dgm:prSet presAssocID="{B482CD59-00F9-4BDB-9C7B-7B96EC157269}" presName="hierRoot3" presStyleCnt="0">
        <dgm:presLayoutVars>
          <dgm:hierBranch val="init"/>
        </dgm:presLayoutVars>
      </dgm:prSet>
      <dgm:spPr/>
    </dgm:pt>
    <dgm:pt modelId="{43221F6B-B3D1-41A3-9D0D-3BCB8241D927}" type="pres">
      <dgm:prSet presAssocID="{B482CD59-00F9-4BDB-9C7B-7B96EC157269}" presName="rootComposite3" presStyleCnt="0"/>
      <dgm:spPr/>
    </dgm:pt>
    <dgm:pt modelId="{34AF6459-8C40-4BF7-A5A0-0409B61C42E0}" type="pres">
      <dgm:prSet presAssocID="{B482CD59-00F9-4BDB-9C7B-7B96EC157269}" presName="rootText3" presStyleLbl="asst1" presStyleIdx="20" presStyleCnt="27">
        <dgm:presLayoutVars>
          <dgm:chPref val="3"/>
        </dgm:presLayoutVars>
      </dgm:prSet>
      <dgm:spPr/>
    </dgm:pt>
    <dgm:pt modelId="{B525E4FC-B9BB-4B2F-ADDB-BC83B2AF36D9}" type="pres">
      <dgm:prSet presAssocID="{B482CD59-00F9-4BDB-9C7B-7B96EC157269}" presName="rootConnector3" presStyleLbl="asst1" presStyleIdx="20" presStyleCnt="27"/>
      <dgm:spPr/>
    </dgm:pt>
    <dgm:pt modelId="{924B42DE-125A-4B9E-8117-8ACED927761C}" type="pres">
      <dgm:prSet presAssocID="{B482CD59-00F9-4BDB-9C7B-7B96EC157269}" presName="hierChild6" presStyleCnt="0"/>
      <dgm:spPr/>
    </dgm:pt>
    <dgm:pt modelId="{148EC6D3-67E6-4035-B0D9-F3AB0F77D34F}" type="pres">
      <dgm:prSet presAssocID="{B482CD59-00F9-4BDB-9C7B-7B96EC157269}" presName="hierChild7" presStyleCnt="0"/>
      <dgm:spPr/>
    </dgm:pt>
    <dgm:pt modelId="{34BE0502-4067-4726-9800-7958C45D3C3E}" type="pres">
      <dgm:prSet presAssocID="{D1E43ACD-EF22-49E1-B199-DF6F27EE1CF6}" presName="Name111" presStyleLbl="parChTrans1D4" presStyleIdx="15" presStyleCnt="21"/>
      <dgm:spPr/>
    </dgm:pt>
    <dgm:pt modelId="{284EA90F-B758-497B-BA62-4FDBBC6C8DBA}" type="pres">
      <dgm:prSet presAssocID="{70A3E51F-AEB2-4840-AED0-96D232D9705E}" presName="hierRoot3" presStyleCnt="0">
        <dgm:presLayoutVars>
          <dgm:hierBranch val="init"/>
        </dgm:presLayoutVars>
      </dgm:prSet>
      <dgm:spPr/>
    </dgm:pt>
    <dgm:pt modelId="{A459BDB7-4D6F-42DD-8D9F-1F3A1CF2F22A}" type="pres">
      <dgm:prSet presAssocID="{70A3E51F-AEB2-4840-AED0-96D232D9705E}" presName="rootComposite3" presStyleCnt="0"/>
      <dgm:spPr/>
    </dgm:pt>
    <dgm:pt modelId="{F175EF69-54D6-4E63-B279-5DEE151BEEA7}" type="pres">
      <dgm:prSet presAssocID="{70A3E51F-AEB2-4840-AED0-96D232D9705E}" presName="rootText3" presStyleLbl="asst1" presStyleIdx="21" presStyleCnt="27">
        <dgm:presLayoutVars>
          <dgm:chPref val="3"/>
        </dgm:presLayoutVars>
      </dgm:prSet>
      <dgm:spPr/>
    </dgm:pt>
    <dgm:pt modelId="{BD8D11AD-8A14-4385-8BD0-AF02E09C83A8}" type="pres">
      <dgm:prSet presAssocID="{70A3E51F-AEB2-4840-AED0-96D232D9705E}" presName="rootConnector3" presStyleLbl="asst1" presStyleIdx="21" presStyleCnt="27"/>
      <dgm:spPr/>
    </dgm:pt>
    <dgm:pt modelId="{AB9301A5-D9C2-4324-A8FA-BEE677D4E89E}" type="pres">
      <dgm:prSet presAssocID="{70A3E51F-AEB2-4840-AED0-96D232D9705E}" presName="hierChild6" presStyleCnt="0"/>
      <dgm:spPr/>
    </dgm:pt>
    <dgm:pt modelId="{AA1C30D3-7990-4EC3-B29B-75ADF979996B}" type="pres">
      <dgm:prSet presAssocID="{70A3E51F-AEB2-4840-AED0-96D232D9705E}" presName="hierChild7" presStyleCnt="0"/>
      <dgm:spPr/>
    </dgm:pt>
    <dgm:pt modelId="{7490F3FE-9FD1-4A03-8010-034474F5BF45}" type="pres">
      <dgm:prSet presAssocID="{C47377DD-FC38-4435-AD10-D385A80B7C08}" presName="Name111" presStyleLbl="parChTrans1D4" presStyleIdx="16" presStyleCnt="21"/>
      <dgm:spPr/>
    </dgm:pt>
    <dgm:pt modelId="{4DCF1EFD-7574-42B0-B200-24F264BB3048}" type="pres">
      <dgm:prSet presAssocID="{19B6F211-9567-4D93-8B97-43409081F129}" presName="hierRoot3" presStyleCnt="0">
        <dgm:presLayoutVars>
          <dgm:hierBranch val="init"/>
        </dgm:presLayoutVars>
      </dgm:prSet>
      <dgm:spPr/>
    </dgm:pt>
    <dgm:pt modelId="{3F7F205E-03C7-41D2-8C6A-D486286F9DB5}" type="pres">
      <dgm:prSet presAssocID="{19B6F211-9567-4D93-8B97-43409081F129}" presName="rootComposite3" presStyleCnt="0"/>
      <dgm:spPr/>
    </dgm:pt>
    <dgm:pt modelId="{AB990A87-D02C-4535-A54C-A23FBD85D111}" type="pres">
      <dgm:prSet presAssocID="{19B6F211-9567-4D93-8B97-43409081F129}" presName="rootText3" presStyleLbl="asst1" presStyleIdx="22" presStyleCnt="27">
        <dgm:presLayoutVars>
          <dgm:chPref val="3"/>
        </dgm:presLayoutVars>
      </dgm:prSet>
      <dgm:spPr/>
    </dgm:pt>
    <dgm:pt modelId="{2AA65338-2976-41CD-8A7F-FA42CD562767}" type="pres">
      <dgm:prSet presAssocID="{19B6F211-9567-4D93-8B97-43409081F129}" presName="rootConnector3" presStyleLbl="asst1" presStyleIdx="22" presStyleCnt="27"/>
      <dgm:spPr/>
    </dgm:pt>
    <dgm:pt modelId="{08B9B879-9F05-46E1-BC92-5E1F44BF9DF8}" type="pres">
      <dgm:prSet presAssocID="{19B6F211-9567-4D93-8B97-43409081F129}" presName="hierChild6" presStyleCnt="0"/>
      <dgm:spPr/>
    </dgm:pt>
    <dgm:pt modelId="{38918F62-45EB-402A-A7FA-FBE147E7605E}" type="pres">
      <dgm:prSet presAssocID="{19B6F211-9567-4D93-8B97-43409081F129}" presName="hierChild7" presStyleCnt="0"/>
      <dgm:spPr/>
    </dgm:pt>
    <dgm:pt modelId="{5743064D-8D16-4126-ABB9-5005B3206AFE}" type="pres">
      <dgm:prSet presAssocID="{E9A88699-344B-4AAA-B834-66EF6916024A}" presName="Name111" presStyleLbl="parChTrans1D4" presStyleIdx="17" presStyleCnt="21"/>
      <dgm:spPr/>
    </dgm:pt>
    <dgm:pt modelId="{9BD7A827-B68D-4D91-9B00-E0B5C8287708}" type="pres">
      <dgm:prSet presAssocID="{60D5ABD4-AF0B-45A1-9F8D-DDAF9CC9897C}" presName="hierRoot3" presStyleCnt="0">
        <dgm:presLayoutVars>
          <dgm:hierBranch val="init"/>
        </dgm:presLayoutVars>
      </dgm:prSet>
      <dgm:spPr/>
    </dgm:pt>
    <dgm:pt modelId="{18ED87D9-FD10-47AD-9B83-34313A00646F}" type="pres">
      <dgm:prSet presAssocID="{60D5ABD4-AF0B-45A1-9F8D-DDAF9CC9897C}" presName="rootComposite3" presStyleCnt="0"/>
      <dgm:spPr/>
    </dgm:pt>
    <dgm:pt modelId="{DF1FBC31-6C81-4723-8E02-08EB3F8E4A1E}" type="pres">
      <dgm:prSet presAssocID="{60D5ABD4-AF0B-45A1-9F8D-DDAF9CC9897C}" presName="rootText3" presStyleLbl="asst1" presStyleIdx="23" presStyleCnt="27">
        <dgm:presLayoutVars>
          <dgm:chPref val="3"/>
        </dgm:presLayoutVars>
      </dgm:prSet>
      <dgm:spPr/>
    </dgm:pt>
    <dgm:pt modelId="{ED65D6D3-2FB2-4FB5-BB54-2EEE673C166C}" type="pres">
      <dgm:prSet presAssocID="{60D5ABD4-AF0B-45A1-9F8D-DDAF9CC9897C}" presName="rootConnector3" presStyleLbl="asst1" presStyleIdx="23" presStyleCnt="27"/>
      <dgm:spPr/>
    </dgm:pt>
    <dgm:pt modelId="{CB307EB8-8AD6-4ED5-9D3D-064121CE71A2}" type="pres">
      <dgm:prSet presAssocID="{60D5ABD4-AF0B-45A1-9F8D-DDAF9CC9897C}" presName="hierChild6" presStyleCnt="0"/>
      <dgm:spPr/>
    </dgm:pt>
    <dgm:pt modelId="{83070672-8047-4848-AF64-981361B64B1B}" type="pres">
      <dgm:prSet presAssocID="{60D5ABD4-AF0B-45A1-9F8D-DDAF9CC9897C}" presName="hierChild7" presStyleCnt="0"/>
      <dgm:spPr/>
    </dgm:pt>
    <dgm:pt modelId="{F6CEE872-54CC-4884-A7A4-FBC770E2C1A9}" type="pres">
      <dgm:prSet presAssocID="{7977C3D2-9C6A-4C93-B874-CB2E5B173BBB}" presName="Name111" presStyleLbl="parChTrans1D4" presStyleIdx="18" presStyleCnt="21"/>
      <dgm:spPr/>
    </dgm:pt>
    <dgm:pt modelId="{7BCF48CD-AD45-4937-AC6E-3F03DFE6B3C2}" type="pres">
      <dgm:prSet presAssocID="{E7745209-A779-4E79-B359-D4204AC58DA8}" presName="hierRoot3" presStyleCnt="0">
        <dgm:presLayoutVars>
          <dgm:hierBranch val="init"/>
        </dgm:presLayoutVars>
      </dgm:prSet>
      <dgm:spPr/>
    </dgm:pt>
    <dgm:pt modelId="{30338A1B-D59A-4E9E-B24F-C967F50C81CA}" type="pres">
      <dgm:prSet presAssocID="{E7745209-A779-4E79-B359-D4204AC58DA8}" presName="rootComposite3" presStyleCnt="0"/>
      <dgm:spPr/>
    </dgm:pt>
    <dgm:pt modelId="{B2278159-1128-46C6-B2B7-E0FB55F65E84}" type="pres">
      <dgm:prSet presAssocID="{E7745209-A779-4E79-B359-D4204AC58DA8}" presName="rootText3" presStyleLbl="asst1" presStyleIdx="24" presStyleCnt="27">
        <dgm:presLayoutVars>
          <dgm:chPref val="3"/>
        </dgm:presLayoutVars>
      </dgm:prSet>
      <dgm:spPr/>
    </dgm:pt>
    <dgm:pt modelId="{36E4B4F9-35A8-4951-93BE-501605A63B3B}" type="pres">
      <dgm:prSet presAssocID="{E7745209-A779-4E79-B359-D4204AC58DA8}" presName="rootConnector3" presStyleLbl="asst1" presStyleIdx="24" presStyleCnt="27"/>
      <dgm:spPr/>
    </dgm:pt>
    <dgm:pt modelId="{CC6CE8A3-3719-4749-975E-F66D3EC8B30A}" type="pres">
      <dgm:prSet presAssocID="{E7745209-A779-4E79-B359-D4204AC58DA8}" presName="hierChild6" presStyleCnt="0"/>
      <dgm:spPr/>
    </dgm:pt>
    <dgm:pt modelId="{CB7BBCFB-DD83-477F-8558-7B5529AE51D4}" type="pres">
      <dgm:prSet presAssocID="{E7745209-A779-4E79-B359-D4204AC58DA8}" presName="hierChild7" presStyleCnt="0"/>
      <dgm:spPr/>
    </dgm:pt>
    <dgm:pt modelId="{DD3DF417-5E11-4D2E-867D-24CF16501F38}" type="pres">
      <dgm:prSet presAssocID="{9EA92319-B4AC-495B-BFDE-5B21428A4B14}" presName="Name111" presStyleLbl="parChTrans1D4" presStyleIdx="19" presStyleCnt="21"/>
      <dgm:spPr/>
    </dgm:pt>
    <dgm:pt modelId="{5F95C689-EE02-4438-B9FD-26127B56071D}" type="pres">
      <dgm:prSet presAssocID="{10E4854B-4308-4890-8D7C-122DF2AFF85A}" presName="hierRoot3" presStyleCnt="0">
        <dgm:presLayoutVars>
          <dgm:hierBranch val="init"/>
        </dgm:presLayoutVars>
      </dgm:prSet>
      <dgm:spPr/>
    </dgm:pt>
    <dgm:pt modelId="{E49B8F72-91D4-4FFB-819D-887595C92EF5}" type="pres">
      <dgm:prSet presAssocID="{10E4854B-4308-4890-8D7C-122DF2AFF85A}" presName="rootComposite3" presStyleCnt="0"/>
      <dgm:spPr/>
    </dgm:pt>
    <dgm:pt modelId="{80A00029-77ED-4147-8A33-612FCF46403A}" type="pres">
      <dgm:prSet presAssocID="{10E4854B-4308-4890-8D7C-122DF2AFF85A}" presName="rootText3" presStyleLbl="asst1" presStyleIdx="25" presStyleCnt="27">
        <dgm:presLayoutVars>
          <dgm:chPref val="3"/>
        </dgm:presLayoutVars>
      </dgm:prSet>
      <dgm:spPr/>
    </dgm:pt>
    <dgm:pt modelId="{2A038FFF-F79A-48DE-B6E2-6213F17EECA7}" type="pres">
      <dgm:prSet presAssocID="{10E4854B-4308-4890-8D7C-122DF2AFF85A}" presName="rootConnector3" presStyleLbl="asst1" presStyleIdx="25" presStyleCnt="27"/>
      <dgm:spPr/>
    </dgm:pt>
    <dgm:pt modelId="{D5671C5D-E759-4F48-9958-CC74A2B6333D}" type="pres">
      <dgm:prSet presAssocID="{10E4854B-4308-4890-8D7C-122DF2AFF85A}" presName="hierChild6" presStyleCnt="0"/>
      <dgm:spPr/>
    </dgm:pt>
    <dgm:pt modelId="{E5AAF03F-CF27-4D7E-AAF7-E0948031182C}" type="pres">
      <dgm:prSet presAssocID="{10E4854B-4308-4890-8D7C-122DF2AFF85A}" presName="hierChild7" presStyleCnt="0"/>
      <dgm:spPr/>
    </dgm:pt>
    <dgm:pt modelId="{68959C32-8747-4B32-B37A-282CB6BB7407}" type="pres">
      <dgm:prSet presAssocID="{9FD514F6-8A05-444B-8190-D0AE54C6C737}" presName="Name111" presStyleLbl="parChTrans1D4" presStyleIdx="20" presStyleCnt="21"/>
      <dgm:spPr/>
    </dgm:pt>
    <dgm:pt modelId="{0B557921-C04F-4272-81AC-3AAB5F5B10E9}" type="pres">
      <dgm:prSet presAssocID="{A0E1C19C-3522-447C-9A13-01B6D81BADBF}" presName="hierRoot3" presStyleCnt="0">
        <dgm:presLayoutVars>
          <dgm:hierBranch val="init"/>
        </dgm:presLayoutVars>
      </dgm:prSet>
      <dgm:spPr/>
    </dgm:pt>
    <dgm:pt modelId="{F143A766-D64F-4EFA-BE6D-1A5C16E72D21}" type="pres">
      <dgm:prSet presAssocID="{A0E1C19C-3522-447C-9A13-01B6D81BADBF}" presName="rootComposite3" presStyleCnt="0"/>
      <dgm:spPr/>
    </dgm:pt>
    <dgm:pt modelId="{F95605DD-DDFA-4F0D-9E4D-19B650296542}" type="pres">
      <dgm:prSet presAssocID="{A0E1C19C-3522-447C-9A13-01B6D81BADBF}" presName="rootText3" presStyleLbl="asst1" presStyleIdx="26" presStyleCnt="27">
        <dgm:presLayoutVars>
          <dgm:chPref val="3"/>
        </dgm:presLayoutVars>
      </dgm:prSet>
      <dgm:spPr/>
    </dgm:pt>
    <dgm:pt modelId="{F7DC3C1C-7F77-4EBE-B8A6-89253701A945}" type="pres">
      <dgm:prSet presAssocID="{A0E1C19C-3522-447C-9A13-01B6D81BADBF}" presName="rootConnector3" presStyleLbl="asst1" presStyleIdx="26" presStyleCnt="27"/>
      <dgm:spPr/>
    </dgm:pt>
    <dgm:pt modelId="{FC29B372-E378-4F90-BCF9-363A05B20CBB}" type="pres">
      <dgm:prSet presAssocID="{A0E1C19C-3522-447C-9A13-01B6D81BADBF}" presName="hierChild6" presStyleCnt="0"/>
      <dgm:spPr/>
    </dgm:pt>
    <dgm:pt modelId="{82C325F8-3C8E-435B-9F1C-97446A871F83}" type="pres">
      <dgm:prSet presAssocID="{A0E1C19C-3522-447C-9A13-01B6D81BADBF}" presName="hierChild7" presStyleCnt="0"/>
      <dgm:spPr/>
    </dgm:pt>
  </dgm:ptLst>
  <dgm:cxnLst>
    <dgm:cxn modelId="{188D7800-F228-46BE-889F-3CDA98907DE8}" type="presOf" srcId="{951826EF-DBE0-43EB-B409-AA78687B9E14}" destId="{4BD39BF7-3E6C-4ED6-B47B-3A4AC55B854C}" srcOrd="0" destOrd="0" presId="urn:microsoft.com/office/officeart/2005/8/layout/orgChart1"/>
    <dgm:cxn modelId="{A020D303-8BDA-445F-9994-BE3FC5E299C2}" type="presOf" srcId="{E6F5F81B-2367-4F65-9FC6-A60896CAD6A9}" destId="{C72265F7-73DD-4D56-ACC7-1021C8BE4A3C}" srcOrd="0" destOrd="0" presId="urn:microsoft.com/office/officeart/2005/8/layout/orgChart1"/>
    <dgm:cxn modelId="{87796F08-6750-4BE8-A09B-84E41597C740}" type="presOf" srcId="{11B3AAD6-DDA1-4EBA-99CC-CFCB30AEDEDA}" destId="{82A92272-76D0-4BBF-89C7-AB6DA6D4F3EA}" srcOrd="0" destOrd="0" presId="urn:microsoft.com/office/officeart/2005/8/layout/orgChart1"/>
    <dgm:cxn modelId="{C4C5490A-BEB8-4355-BD19-CE3F50D7B29C}" type="presOf" srcId="{F9B2AD6B-E427-4DF3-82C5-B5A7427F9073}" destId="{1EC17365-085D-4D34-A7DA-3B652968EE18}" srcOrd="1" destOrd="0" presId="urn:microsoft.com/office/officeart/2005/8/layout/orgChart1"/>
    <dgm:cxn modelId="{E5997E0C-FEB3-4DB0-ABBF-F3DDB841D1A4}" type="presOf" srcId="{9FD514F6-8A05-444B-8190-D0AE54C6C737}" destId="{68959C32-8747-4B32-B37A-282CB6BB7407}" srcOrd="0" destOrd="0" presId="urn:microsoft.com/office/officeart/2005/8/layout/orgChart1"/>
    <dgm:cxn modelId="{D930FE0C-64ED-47F4-AD9F-C090D69D2E4D}" type="presOf" srcId="{58AD50EE-688D-4DD0-92B7-0232F1CD8AA9}" destId="{5C2992D6-A416-4B5E-9CD9-E0A5C7C233DC}" srcOrd="1" destOrd="0" presId="urn:microsoft.com/office/officeart/2005/8/layout/orgChart1"/>
    <dgm:cxn modelId="{9A31900D-0553-418D-8BD6-7D5BFCDFF06D}" srcId="{5CC6AA49-14A7-4755-87D1-BEB5B5365AF2}" destId="{CC5795C7-98A1-4342-A799-2C567CD930BD}" srcOrd="0" destOrd="0" parTransId="{6FD6A09A-6981-4DA3-83CA-D0DBA15C8DA6}" sibTransId="{18127787-D057-4219-901E-E78F00CCEB98}"/>
    <dgm:cxn modelId="{3C027D0F-2F4C-4CD5-B2F9-DAF746B24211}" type="presOf" srcId="{94E8ADE8-2176-42C1-B8CD-B89B65808718}" destId="{F13DBB0B-98D9-4900-BFEF-5186926C7F6F}" srcOrd="1" destOrd="0" presId="urn:microsoft.com/office/officeart/2005/8/layout/orgChart1"/>
    <dgm:cxn modelId="{2ABA9410-383E-482E-80B6-FCC7A74AFE2B}" type="presOf" srcId="{82F771B7-D40D-4174-8E5F-71FEEFAB3878}" destId="{12260E91-7AAA-4117-995F-C35E45A5D200}" srcOrd="0" destOrd="0" presId="urn:microsoft.com/office/officeart/2005/8/layout/orgChart1"/>
    <dgm:cxn modelId="{D65D5114-8CB3-40BD-8205-0776E3457C8B}" type="presOf" srcId="{CC5795C7-98A1-4342-A799-2C567CD930BD}" destId="{B984057C-720D-4C2D-9192-CEDB0226D062}" srcOrd="0" destOrd="0" presId="urn:microsoft.com/office/officeart/2005/8/layout/orgChart1"/>
    <dgm:cxn modelId="{72B42117-9776-4CEF-BC99-824913102F27}" type="presOf" srcId="{D666B3F7-E64F-4887-A201-1D9578D2266B}" destId="{8F2DC541-BD20-4BE1-9713-271769AEEC3C}" srcOrd="0" destOrd="0" presId="urn:microsoft.com/office/officeart/2005/8/layout/orgChart1"/>
    <dgm:cxn modelId="{5389C017-CC6C-4F06-89D2-0A9FD0D25A79}" srcId="{E7745209-A779-4E79-B359-D4204AC58DA8}" destId="{10E4854B-4308-4890-8D7C-122DF2AFF85A}" srcOrd="0" destOrd="0" parTransId="{9EA92319-B4AC-495B-BFDE-5B21428A4B14}" sibTransId="{CB328642-1E98-4C60-BBAB-9ECB92123FBA}"/>
    <dgm:cxn modelId="{9CD3361F-2B10-4481-B268-B5AE24A7393C}" type="presOf" srcId="{11B3AAD6-DDA1-4EBA-99CC-CFCB30AEDEDA}" destId="{9EB34845-334F-4E3F-988B-51A82A410F2B}" srcOrd="1" destOrd="0" presId="urn:microsoft.com/office/officeart/2005/8/layout/orgChart1"/>
    <dgm:cxn modelId="{82563C20-5F4C-48FF-BDD9-872ED154DCFF}" type="presOf" srcId="{7C935EB2-8E5B-4E5F-A246-7A3641DCF31A}" destId="{59D2A822-C8B3-421C-87A6-B9293C2844DB}" srcOrd="0" destOrd="0" presId="urn:microsoft.com/office/officeart/2005/8/layout/orgChart1"/>
    <dgm:cxn modelId="{18E16422-365C-45CC-A07A-DBFCF7936984}" type="presOf" srcId="{07E7511B-46B6-403C-9F48-941950AC719F}" destId="{8BD073D3-C9DD-4BA1-8EBD-B867965F744B}" srcOrd="1" destOrd="0" presId="urn:microsoft.com/office/officeart/2005/8/layout/orgChart1"/>
    <dgm:cxn modelId="{8BAF8624-04A1-423E-BAD9-A09A4719CB10}" srcId="{E7745209-A779-4E79-B359-D4204AC58DA8}" destId="{A0E1C19C-3522-447C-9A13-01B6D81BADBF}" srcOrd="1" destOrd="0" parTransId="{9FD514F6-8A05-444B-8190-D0AE54C6C737}" sibTransId="{81041814-4F19-4C39-AAA4-77CEB265DEB8}"/>
    <dgm:cxn modelId="{B6CD0D25-47A9-4D88-B8C7-DE09F7C66562}" type="presOf" srcId="{19B6F211-9567-4D93-8B97-43409081F129}" destId="{2AA65338-2976-41CD-8A7F-FA42CD562767}" srcOrd="1" destOrd="0" presId="urn:microsoft.com/office/officeart/2005/8/layout/orgChart1"/>
    <dgm:cxn modelId="{2E62212E-D1AC-412B-BC43-164986BFBFD6}" type="presOf" srcId="{275F27CD-1E72-449C-8339-E7A7A731990E}" destId="{46D9F15E-333D-420E-9446-42C20946DE05}" srcOrd="0" destOrd="0" presId="urn:microsoft.com/office/officeart/2005/8/layout/orgChart1"/>
    <dgm:cxn modelId="{BB7F0531-C79F-4011-9B08-E21E11A80B63}" srcId="{B2C2E62B-F239-4E88-880A-B90CD41E6409}" destId="{F09A1526-BADE-432E-9668-B30E8C0660EC}" srcOrd="1" destOrd="0" parTransId="{E6F5F81B-2367-4F65-9FC6-A60896CAD6A9}" sibTransId="{02753297-5CAC-47D3-BCA3-613F22D2433C}"/>
    <dgm:cxn modelId="{8140F532-96B1-4487-8CF6-9EBB76223529}" type="presOf" srcId="{F51A9492-6E77-477C-9656-75543E809F0C}" destId="{644965C7-7DC1-4161-9CA9-852A124FAFAE}" srcOrd="1" destOrd="0" presId="urn:microsoft.com/office/officeart/2005/8/layout/orgChart1"/>
    <dgm:cxn modelId="{D1087333-DD22-4CAA-B93D-AA1F242CF368}" srcId="{9F397BE6-DD0B-4D4F-9C15-F46A57F686D1}" destId="{43ADAF0A-9D9C-4D00-ABC5-5696342EA2AC}" srcOrd="0" destOrd="0" parTransId="{D6E3586A-1968-4D6C-BA29-CB427BF191A4}" sibTransId="{C411F269-B528-42A6-A169-393C09064652}"/>
    <dgm:cxn modelId="{E85FA535-0012-418B-9899-88AE2D21E58F}" type="presOf" srcId="{E7745209-A779-4E79-B359-D4204AC58DA8}" destId="{B2278159-1128-46C6-B2B7-E0FB55F65E84}" srcOrd="0" destOrd="0" presId="urn:microsoft.com/office/officeart/2005/8/layout/orgChart1"/>
    <dgm:cxn modelId="{C9BFDC38-ECD0-47F0-8DCA-ACBDF1A7B07C}" type="presOf" srcId="{B482CD59-00F9-4BDB-9C7B-7B96EC157269}" destId="{34AF6459-8C40-4BF7-A5A0-0409B61C42E0}" srcOrd="0" destOrd="0" presId="urn:microsoft.com/office/officeart/2005/8/layout/orgChart1"/>
    <dgm:cxn modelId="{4DEC9F3B-32C4-4ED0-837B-E4D9A01AF5CF}" type="presOf" srcId="{7977C3D2-9C6A-4C93-B874-CB2E5B173BBB}" destId="{F6CEE872-54CC-4884-A7A4-FBC770E2C1A9}" srcOrd="0" destOrd="0" presId="urn:microsoft.com/office/officeart/2005/8/layout/orgChart1"/>
    <dgm:cxn modelId="{AD9F1E3F-C7C3-4666-BCB9-809B35C2DB73}" type="presOf" srcId="{B4D21E7A-440D-4A4D-BF3D-7DAAB88DFB24}" destId="{C3FD86CC-B2AF-4959-AD1B-4F5E4C61B916}" srcOrd="1" destOrd="0" presId="urn:microsoft.com/office/officeart/2005/8/layout/orgChart1"/>
    <dgm:cxn modelId="{2BA50A62-0EA3-4B26-B701-DCE95E5B01C2}" type="presOf" srcId="{57EC7B51-B9A4-448E-B642-318F480D25E1}" destId="{414B0329-47B7-4241-9AB9-55AF7881656A}" srcOrd="0" destOrd="0" presId="urn:microsoft.com/office/officeart/2005/8/layout/orgChart1"/>
    <dgm:cxn modelId="{B948AF63-7AF3-4C9D-A279-4642D71838EE}" srcId="{07E7511B-46B6-403C-9F48-941950AC719F}" destId="{2BFB1F49-7D95-4853-B8FC-42BA4C4792C1}" srcOrd="0" destOrd="0" parTransId="{275F27CD-1E72-449C-8339-E7A7A731990E}" sibTransId="{48F55061-C4DF-458F-8DB7-30AA6321F332}"/>
    <dgm:cxn modelId="{5038D163-825D-47CC-876E-5246C427DF2B}" type="presOf" srcId="{10E4854B-4308-4890-8D7C-122DF2AFF85A}" destId="{80A00029-77ED-4147-8A33-612FCF46403A}" srcOrd="0" destOrd="0" presId="urn:microsoft.com/office/officeart/2005/8/layout/orgChart1"/>
    <dgm:cxn modelId="{07223E64-780C-4AA0-9637-69A051D74447}" type="presOf" srcId="{6FD6A09A-6981-4DA3-83CA-D0DBA15C8DA6}" destId="{819626C7-D105-427C-82FE-7CED4BFDAB24}" srcOrd="0" destOrd="0" presId="urn:microsoft.com/office/officeart/2005/8/layout/orgChart1"/>
    <dgm:cxn modelId="{0618A365-A279-47A6-BDFE-B1403D6AB0DC}" srcId="{43ADAF0A-9D9C-4D00-ABC5-5696342EA2AC}" destId="{F9B2AD6B-E427-4DF3-82C5-B5A7427F9073}" srcOrd="0" destOrd="0" parTransId="{0E4F26A1-6A35-43F8-89B7-A7E107DDCE80}" sibTransId="{A287B946-4B78-4042-9405-DFE4236F449E}"/>
    <dgm:cxn modelId="{389EB947-2131-4896-B341-B50BC94D195F}" type="presOf" srcId="{5CC6AA49-14A7-4755-87D1-BEB5B5365AF2}" destId="{798BEB0F-C192-4125-B383-86016386195F}" srcOrd="0" destOrd="0" presId="urn:microsoft.com/office/officeart/2005/8/layout/orgChart1"/>
    <dgm:cxn modelId="{828ECE4A-B713-49E3-A8C4-EFA0506D2478}" type="presOf" srcId="{F09A1526-BADE-432E-9668-B30E8C0660EC}" destId="{C21F502C-CB8A-4399-A927-36781F6C4073}" srcOrd="1" destOrd="0" presId="urn:microsoft.com/office/officeart/2005/8/layout/orgChart1"/>
    <dgm:cxn modelId="{621A6D4B-778C-468B-93BC-69620375575B}" type="presOf" srcId="{826C7D8C-FFC9-4F30-9254-4FDC078E507B}" destId="{C420E471-33F6-49F9-B4B3-22ED4B6C3F69}" srcOrd="0" destOrd="0" presId="urn:microsoft.com/office/officeart/2005/8/layout/orgChart1"/>
    <dgm:cxn modelId="{3C76F14B-325C-4233-BB9C-F78739DAC3ED}" type="presOf" srcId="{2BFB1F49-7D95-4853-B8FC-42BA4C4792C1}" destId="{9FF2B366-53AD-4985-913B-6008603C5061}" srcOrd="0" destOrd="0" presId="urn:microsoft.com/office/officeart/2005/8/layout/orgChart1"/>
    <dgm:cxn modelId="{60DBD34C-24E6-4EA8-8D02-67B99C77C742}" type="presOf" srcId="{F8C74790-F197-44BB-96E2-1869B1E463F4}" destId="{AA9691DF-D734-4360-A9D2-34737F215E37}" srcOrd="0" destOrd="0" presId="urn:microsoft.com/office/officeart/2005/8/layout/orgChart1"/>
    <dgm:cxn modelId="{B13C236F-2FE9-45F0-9E9B-D484C25A453D}" type="presOf" srcId="{D1E43ACD-EF22-49E1-B199-DF6F27EE1CF6}" destId="{34BE0502-4067-4726-9800-7958C45D3C3E}" srcOrd="0" destOrd="0" presId="urn:microsoft.com/office/officeart/2005/8/layout/orgChart1"/>
    <dgm:cxn modelId="{2151BD6F-04A2-44EF-AC08-6FC979204554}" type="presOf" srcId="{F85B23E5-795B-4F39-9119-F3050BF1DB5D}" destId="{391A34E6-47CC-42EE-98F8-74CC7C90C228}" srcOrd="0" destOrd="0" presId="urn:microsoft.com/office/officeart/2005/8/layout/orgChart1"/>
    <dgm:cxn modelId="{8CD2B771-4934-4789-8A8B-0C5943CB4DD3}" type="presOf" srcId="{10E4854B-4308-4890-8D7C-122DF2AFF85A}" destId="{2A038FFF-F79A-48DE-B6E2-6213F17EECA7}" srcOrd="1" destOrd="0" presId="urn:microsoft.com/office/officeart/2005/8/layout/orgChart1"/>
    <dgm:cxn modelId="{478B8152-338E-4E09-A10D-CA19DDEF1577}" type="presOf" srcId="{5CC6AA49-14A7-4755-87D1-BEB5B5365AF2}" destId="{0D3DD1C9-ACDB-46C3-89B9-E7E55E44583A}" srcOrd="1" destOrd="0" presId="urn:microsoft.com/office/officeart/2005/8/layout/orgChart1"/>
    <dgm:cxn modelId="{28D1CE72-37BF-4CE1-B1AF-073A4A760095}" srcId="{CC5795C7-98A1-4342-A799-2C567CD930BD}" destId="{F8C74790-F197-44BB-96E2-1869B1E463F4}" srcOrd="0" destOrd="0" parTransId="{57EC7B51-B9A4-448E-B642-318F480D25E1}" sibTransId="{9E06A5D8-D700-4A5F-8040-31D955080A50}"/>
    <dgm:cxn modelId="{F80D0854-0F97-478A-95D5-F94DBC932DEB}" type="presOf" srcId="{9F397BE6-DD0B-4D4F-9C15-F46A57F686D1}" destId="{2A2E8881-5ED6-4856-BBEA-00C9E052A3A0}" srcOrd="1" destOrd="0" presId="urn:microsoft.com/office/officeart/2005/8/layout/orgChart1"/>
    <dgm:cxn modelId="{6EAD9555-8918-46DB-87E1-433E1BED0B76}" type="presOf" srcId="{B2C2E62B-F239-4E88-880A-B90CD41E6409}" destId="{869A477F-D41C-4D8C-BD5E-8ABE7D3E4A5A}" srcOrd="1" destOrd="0" presId="urn:microsoft.com/office/officeart/2005/8/layout/orgChart1"/>
    <dgm:cxn modelId="{78BB5656-534B-4562-8A38-90F9DA6A7ACD}" type="presOf" srcId="{F9B2AD6B-E427-4DF3-82C5-B5A7427F9073}" destId="{0A5D5885-7B95-454C-9C57-7FA10EA1E862}" srcOrd="0" destOrd="0" presId="urn:microsoft.com/office/officeart/2005/8/layout/orgChart1"/>
    <dgm:cxn modelId="{07CF4758-F288-42B6-8FF3-1E312700B2E4}" type="presOf" srcId="{43ADAF0A-9D9C-4D00-ABC5-5696342EA2AC}" destId="{D8E03EC2-49E1-4CFA-B98D-BF47CE22BB6F}" srcOrd="0" destOrd="0" presId="urn:microsoft.com/office/officeart/2005/8/layout/orgChart1"/>
    <dgm:cxn modelId="{400E5278-7E24-4B14-B47D-EE82F3EEB774}" type="presOf" srcId="{E7745209-A779-4E79-B359-D4204AC58DA8}" destId="{36E4B4F9-35A8-4951-93BE-501605A63B3B}" srcOrd="1" destOrd="0" presId="urn:microsoft.com/office/officeart/2005/8/layout/orgChart1"/>
    <dgm:cxn modelId="{5C28325A-3B7F-40C1-BED4-563DB8A5CA2D}" type="presOf" srcId="{951826EF-DBE0-43EB-B409-AA78687B9E14}" destId="{D7CF47DA-D2AD-4BED-9F17-802C14A578CF}" srcOrd="1" destOrd="0" presId="urn:microsoft.com/office/officeart/2005/8/layout/orgChart1"/>
    <dgm:cxn modelId="{114C717A-8D07-47AD-A74D-897163EC53B4}" type="presOf" srcId="{94E8ADE8-2176-42C1-B8CD-B89B65808718}" destId="{723CF10B-8238-4DA5-9395-ED9A96D79D3D}" srcOrd="0" destOrd="0" presId="urn:microsoft.com/office/officeart/2005/8/layout/orgChart1"/>
    <dgm:cxn modelId="{C362327F-708C-48A0-A1D9-54BF60745942}" type="presOf" srcId="{9F397BE6-DD0B-4D4F-9C15-F46A57F686D1}" destId="{80037468-A6F6-4838-B75A-1167EC28AE79}" srcOrd="0" destOrd="0" presId="urn:microsoft.com/office/officeart/2005/8/layout/orgChart1"/>
    <dgm:cxn modelId="{D3D7A180-6039-48B8-B6A2-255B294B2CBA}" type="presOf" srcId="{1B27D85E-DFF2-4A99-B440-4E3ED46FB76D}" destId="{A33DA18E-84FE-4875-B7EC-22ECABDC543D}" srcOrd="0" destOrd="0" presId="urn:microsoft.com/office/officeart/2005/8/layout/orgChart1"/>
    <dgm:cxn modelId="{6BF5CD85-CF90-4A39-9C41-9119EE17EBB1}" type="presOf" srcId="{A0E1C19C-3522-447C-9A13-01B6D81BADBF}" destId="{F95605DD-DDFA-4F0D-9E4D-19B650296542}" srcOrd="0" destOrd="0" presId="urn:microsoft.com/office/officeart/2005/8/layout/orgChart1"/>
    <dgm:cxn modelId="{A9EF7C89-935B-4283-A148-D7BA70CDB69B}" type="presOf" srcId="{D208BF09-A3E2-4654-9BA9-364CEDF2E658}" destId="{FF5BDCCA-7B98-42B7-A046-64D3624B78FC}" srcOrd="0" destOrd="0" presId="urn:microsoft.com/office/officeart/2005/8/layout/orgChart1"/>
    <dgm:cxn modelId="{88FCF38B-295A-45CC-9097-1387E142AA22}" type="presOf" srcId="{43ADAF0A-9D9C-4D00-ABC5-5696342EA2AC}" destId="{9E30119E-38DE-413A-826D-3224832AEA4E}" srcOrd="1" destOrd="0" presId="urn:microsoft.com/office/officeart/2005/8/layout/orgChart1"/>
    <dgm:cxn modelId="{1A91F88C-54EE-4BEE-ACC2-AD14FF6C5571}" type="presOf" srcId="{9EA92319-B4AC-495B-BFDE-5B21428A4B14}" destId="{DD3DF417-5E11-4D2E-867D-24CF16501F38}" srcOrd="0" destOrd="0" presId="urn:microsoft.com/office/officeart/2005/8/layout/orgChart1"/>
    <dgm:cxn modelId="{2192BA92-A41D-4499-822D-03916E20BA3D}" type="presOf" srcId="{4379D9E8-AAAE-48C8-810F-FF78B2D66A94}" destId="{3C808985-78CB-4CA9-B6F0-2F2E3D2F5E06}" srcOrd="1" destOrd="0" presId="urn:microsoft.com/office/officeart/2005/8/layout/orgChart1"/>
    <dgm:cxn modelId="{20245496-963C-454A-9361-E2F9B6D6E60B}" srcId="{4379D9E8-AAAE-48C8-810F-FF78B2D66A94}" destId="{58AD50EE-688D-4DD0-92B7-0232F1CD8AA9}" srcOrd="1" destOrd="0" parTransId="{A71C8CFB-13F6-4184-92A6-BF32B43EE7AB}" sibTransId="{54C22D43-90D8-41C0-9EE7-74A4557FFC31}"/>
    <dgm:cxn modelId="{F60B9F96-88D8-4240-94A4-DED439439A8C}" type="presOf" srcId="{AA157213-1EAB-43C8-9244-2327F1127ED6}" destId="{DEE52ACC-38E1-428B-812B-0E4806A20C04}" srcOrd="0" destOrd="0" presId="urn:microsoft.com/office/officeart/2005/8/layout/orgChart1"/>
    <dgm:cxn modelId="{65731497-AC7F-40A0-98AE-5E6CA18081D1}" type="presOf" srcId="{61798818-6BAC-448B-AF19-58BD66EA3B83}" destId="{94BD18D6-003B-4414-89F3-D3D8F1455E29}" srcOrd="0" destOrd="0" presId="urn:microsoft.com/office/officeart/2005/8/layout/orgChart1"/>
    <dgm:cxn modelId="{006E3598-C4B1-4429-8140-846146005B4A}" type="presOf" srcId="{07E7511B-46B6-403C-9F48-941950AC719F}" destId="{8BD19ACD-94E6-4E2C-A826-F68F72D99DAE}" srcOrd="0" destOrd="0" presId="urn:microsoft.com/office/officeart/2005/8/layout/orgChart1"/>
    <dgm:cxn modelId="{0341F399-E54D-4213-A997-2A777F415668}" srcId="{19B6F211-9567-4D93-8B97-43409081F129}" destId="{E7745209-A779-4E79-B359-D4204AC58DA8}" srcOrd="1" destOrd="0" parTransId="{7977C3D2-9C6A-4C93-B874-CB2E5B173BBB}" sibTransId="{A66341DA-E33F-41F1-8ED0-D9AEB2602613}"/>
    <dgm:cxn modelId="{288BB89D-10A2-4662-9F28-FD88036C03B0}" type="presOf" srcId="{747C1BAF-1607-4AC7-8A66-2191CCE98810}" destId="{4ACEE2DB-6C89-44D7-A406-B40308198706}" srcOrd="0" destOrd="0" presId="urn:microsoft.com/office/officeart/2005/8/layout/orgChart1"/>
    <dgm:cxn modelId="{F03EE39F-C225-4B4A-9515-3E368C8B054C}" type="presOf" srcId="{E9A88699-344B-4AAA-B834-66EF6916024A}" destId="{5743064D-8D16-4126-ABB9-5005B3206AFE}" srcOrd="0" destOrd="0" presId="urn:microsoft.com/office/officeart/2005/8/layout/orgChart1"/>
    <dgm:cxn modelId="{EEFA62A0-7F62-4EC4-B1EE-BF67FECCAA82}" srcId="{58AD50EE-688D-4DD0-92B7-0232F1CD8AA9}" destId="{F51A9492-6E77-477C-9656-75543E809F0C}" srcOrd="0" destOrd="0" parTransId="{82F771B7-D40D-4174-8E5F-71FEEFAB3878}" sibTransId="{8B7E80D5-07AF-4448-904C-33012FB6D821}"/>
    <dgm:cxn modelId="{3E62EEA6-0A1E-43D5-ADA7-5251D27DCFA1}" type="presOf" srcId="{2BFB1F49-7D95-4853-B8FC-42BA4C4792C1}" destId="{F8CF246A-4F0A-4755-A222-50B1E6CE9C99}" srcOrd="1" destOrd="0" presId="urn:microsoft.com/office/officeart/2005/8/layout/orgChart1"/>
    <dgm:cxn modelId="{8AE236A7-397F-4A64-AA65-37F2D2200521}" type="presOf" srcId="{B4D21E7A-440D-4A4D-BF3D-7DAAB88DFB24}" destId="{5D06274B-DF7B-4962-B340-1D1309F2AA05}" srcOrd="0" destOrd="0" presId="urn:microsoft.com/office/officeart/2005/8/layout/orgChart1"/>
    <dgm:cxn modelId="{5B8250A8-E984-45EB-A46F-AD94113D89FE}" type="presOf" srcId="{E9860922-3C5A-4676-AEC9-947188D70588}" destId="{D89303E2-AAE3-4374-B86F-A609D35CB017}" srcOrd="0" destOrd="0" presId="urn:microsoft.com/office/officeart/2005/8/layout/orgChart1"/>
    <dgm:cxn modelId="{D641C6A8-4F43-4519-BDCB-789B062423E8}" srcId="{826C7D8C-FFC9-4F30-9254-4FDC078E507B}" destId="{E9860922-3C5A-4676-AEC9-947188D70588}" srcOrd="0" destOrd="0" parTransId="{4A1BCE8C-FBE1-47CF-8AB9-6E889363F626}" sibTransId="{7C24F5BE-7BA2-44CC-98BA-0742251135E5}"/>
    <dgm:cxn modelId="{AA99CAA8-DCA5-4384-8E85-909591349ACA}" srcId="{E9860922-3C5A-4676-AEC9-947188D70588}" destId="{951826EF-DBE0-43EB-B409-AA78687B9E14}" srcOrd="0" destOrd="0" parTransId="{BED20E50-30D5-41AD-99F5-C09342C7C8BD}" sibTransId="{3E80B953-E20F-43A0-A963-731196C2085E}"/>
    <dgm:cxn modelId="{0EFF4EB1-45BB-422B-A381-6AB30A5038D6}" type="presOf" srcId="{A0E1C19C-3522-447C-9A13-01B6D81BADBF}" destId="{F7DC3C1C-7F77-4EBE-B8A6-89253701A945}" srcOrd="1" destOrd="0" presId="urn:microsoft.com/office/officeart/2005/8/layout/orgChart1"/>
    <dgm:cxn modelId="{200F20B9-CDD6-4723-A26C-45A573A3F671}" type="presOf" srcId="{70A3E51F-AEB2-4840-AED0-96D232D9705E}" destId="{BD8D11AD-8A14-4385-8BD0-AF02E09C83A8}" srcOrd="1" destOrd="0" presId="urn:microsoft.com/office/officeart/2005/8/layout/orgChart1"/>
    <dgm:cxn modelId="{83B453B9-DB80-4A41-92AA-75FAFD8A6811}" srcId="{B2C2E62B-F239-4E88-880A-B90CD41E6409}" destId="{9F397BE6-DD0B-4D4F-9C15-F46A57F686D1}" srcOrd="0" destOrd="0" parTransId="{AD162C5C-47B9-418D-800E-86050DEDF016}" sibTransId="{1843149A-099C-4767-8106-7A71F9DCA97A}"/>
    <dgm:cxn modelId="{257372BA-DC9B-4B22-B597-F8C57456CD31}" type="presOf" srcId="{19B6F211-9567-4D93-8B97-43409081F129}" destId="{AB990A87-D02C-4535-A54C-A23FBD85D111}" srcOrd="0" destOrd="0" presId="urn:microsoft.com/office/officeart/2005/8/layout/orgChart1"/>
    <dgm:cxn modelId="{9FAA6FBB-35BF-4529-A782-4DCAB6B1B5D5}" type="presOf" srcId="{67B31FF2-E4A2-454C-BC80-61F3AFF77995}" destId="{54B38180-CF7C-4D5E-8DC9-87BD45D93634}" srcOrd="0" destOrd="0" presId="urn:microsoft.com/office/officeart/2005/8/layout/orgChart1"/>
    <dgm:cxn modelId="{A70C55BE-2CB9-4EDC-B924-22B610477D37}" type="presOf" srcId="{F51A9492-6E77-477C-9656-75543E809F0C}" destId="{40C01A8A-5692-455A-AB81-3F670E4D8D4A}" srcOrd="0" destOrd="0" presId="urn:microsoft.com/office/officeart/2005/8/layout/orgChart1"/>
    <dgm:cxn modelId="{D2EAF9BE-B16A-42A7-A0D5-615511CE8AB2}" type="presOf" srcId="{CC5795C7-98A1-4342-A799-2C567CD930BD}" destId="{610A70EB-A040-43C4-9DC2-11A8AC4F2EF0}" srcOrd="1" destOrd="0" presId="urn:microsoft.com/office/officeart/2005/8/layout/orgChart1"/>
    <dgm:cxn modelId="{00C1E3C0-B9C1-4A13-AAC1-0A149C4E4D1C}" type="presOf" srcId="{F09A1526-BADE-432E-9668-B30E8C0660EC}" destId="{154FA733-163D-4014-B2CE-456BEBF267CC}" srcOrd="0" destOrd="0" presId="urn:microsoft.com/office/officeart/2005/8/layout/orgChart1"/>
    <dgm:cxn modelId="{C549E7C0-C11B-459C-80C8-1AF52F2D3713}" srcId="{F09A1526-BADE-432E-9668-B30E8C0660EC}" destId="{4379D9E8-AAAE-48C8-810F-FF78B2D66A94}" srcOrd="0" destOrd="0" parTransId="{7C935EB2-8E5B-4E5F-A246-7A3641DCF31A}" sibTransId="{69D2747E-1E8D-409C-996B-A09DADE4C729}"/>
    <dgm:cxn modelId="{2BE26EC1-0DCD-412F-B323-368BDF19C95D}" srcId="{B482CD59-00F9-4BDB-9C7B-7B96EC157269}" destId="{70A3E51F-AEB2-4840-AED0-96D232D9705E}" srcOrd="0" destOrd="0" parTransId="{D1E43ACD-EF22-49E1-B199-DF6F27EE1CF6}" sibTransId="{B7F7BB03-EF56-42FC-9124-D301EDB7048D}"/>
    <dgm:cxn modelId="{847B4FC1-7131-4DE3-B1CE-CDC32CBB7ACF}" type="presOf" srcId="{4A1BCE8C-FBE1-47CF-8AB9-6E889363F626}" destId="{E3374F16-5B08-45AF-B299-CB5422E67771}" srcOrd="0" destOrd="0" presId="urn:microsoft.com/office/officeart/2005/8/layout/orgChart1"/>
    <dgm:cxn modelId="{2B024CC2-F323-408C-89D9-9BB34650447E}" type="presOf" srcId="{1B27D85E-DFF2-4A99-B440-4E3ED46FB76D}" destId="{763B239E-1AC6-4BED-BD45-DBE92FFEFE0B}" srcOrd="1" destOrd="0" presId="urn:microsoft.com/office/officeart/2005/8/layout/orgChart1"/>
    <dgm:cxn modelId="{D48E04C4-04ED-410F-A4CD-7F40208B27D9}" type="presOf" srcId="{AD162C5C-47B9-418D-800E-86050DEDF016}" destId="{B6A596E3-FA0E-4CC2-819A-DFE1931DA587}" srcOrd="0" destOrd="0" presId="urn:microsoft.com/office/officeart/2005/8/layout/orgChart1"/>
    <dgm:cxn modelId="{9F459EC4-2E8D-4550-BDFD-2189779C631A}" type="presOf" srcId="{D6E3586A-1968-4D6C-BA29-CB427BF191A4}" destId="{235F00B2-E020-4187-AEF5-06AD1D961C8D}" srcOrd="0" destOrd="0" presId="urn:microsoft.com/office/officeart/2005/8/layout/orgChart1"/>
    <dgm:cxn modelId="{F4DF15C5-90E2-4449-BE37-98FA3068F6F7}" type="presOf" srcId="{7DCA9EF1-5418-45F8-9372-4E0742EE847A}" destId="{3C8CA589-CCB8-4B9B-8D18-51169F07E838}" srcOrd="0" destOrd="0" presId="urn:microsoft.com/office/officeart/2005/8/layout/orgChart1"/>
    <dgm:cxn modelId="{4C04C5C7-74AA-4F2C-AF2E-6068C8DF60E1}" srcId="{F09A1526-BADE-432E-9668-B30E8C0660EC}" destId="{5CC6AA49-14A7-4755-87D1-BEB5B5365AF2}" srcOrd="1" destOrd="0" parTransId="{D666B3F7-E64F-4887-A201-1D9578D2266B}" sibTransId="{4E1EA2AD-6F72-4B43-A586-4273C94060BC}"/>
    <dgm:cxn modelId="{04A907C8-EC93-4051-A1D9-208DFAF60D59}" type="presOf" srcId="{B482CD59-00F9-4BDB-9C7B-7B96EC157269}" destId="{B525E4FC-B9BB-4B2F-ADDB-BC83B2AF36D9}" srcOrd="1" destOrd="0" presId="urn:microsoft.com/office/officeart/2005/8/layout/orgChart1"/>
    <dgm:cxn modelId="{73470CC9-5C1D-44DA-ABB4-202E1DA10D38}" srcId="{19B6F211-9567-4D93-8B97-43409081F129}" destId="{60D5ABD4-AF0B-45A1-9F8D-DDAF9CC9897C}" srcOrd="0" destOrd="0" parTransId="{E9A88699-344B-4AAA-B834-66EF6916024A}" sibTransId="{1B720D1F-3328-4DB1-9B1B-9A2E3648CC23}"/>
    <dgm:cxn modelId="{8D3699C9-4234-427A-ADDD-A8E92B48AA48}" srcId="{B482CD59-00F9-4BDB-9C7B-7B96EC157269}" destId="{19B6F211-9567-4D93-8B97-43409081F129}" srcOrd="1" destOrd="0" parTransId="{C47377DD-FC38-4435-AD10-D385A80B7C08}" sibTransId="{E23C8C70-4453-4A07-975C-F4AFDC13E5CD}"/>
    <dgm:cxn modelId="{F962A3C9-1916-43A9-B135-552B21EF4B3A}" srcId="{4379D9E8-AAAE-48C8-810F-FF78B2D66A94}" destId="{94E8ADE8-2176-42C1-B8CD-B89B65808718}" srcOrd="0" destOrd="0" parTransId="{61798818-6BAC-448B-AF19-58BD66EA3B83}" sibTransId="{ECFF0F6D-15FC-498A-AA36-4E303FFAE681}"/>
    <dgm:cxn modelId="{38795CCC-F6F7-4EF1-B679-29FDA2B908D2}" srcId="{826C7D8C-FFC9-4F30-9254-4FDC078E507B}" destId="{B482CD59-00F9-4BDB-9C7B-7B96EC157269}" srcOrd="1" destOrd="0" parTransId="{F85B23E5-795B-4F39-9119-F3050BF1DB5D}" sibTransId="{53563B14-8324-42D2-BA5C-71EA63262A0D}"/>
    <dgm:cxn modelId="{1C6586CD-2952-482E-B23A-131CD4FB5BE1}" srcId="{67B31FF2-E4A2-454C-BC80-61F3AFF77995}" destId="{B2C2E62B-F239-4E88-880A-B90CD41E6409}" srcOrd="0" destOrd="0" parTransId="{1974B95B-C50F-4898-B98A-C70628C5AE1A}" sibTransId="{CDA260FD-D2A7-43CB-A208-CBB74AA173A2}"/>
    <dgm:cxn modelId="{4CF1C1CE-B2B2-461B-A0F3-56D27E556B1B}" type="presOf" srcId="{60D5ABD4-AF0B-45A1-9F8D-DDAF9CC9897C}" destId="{DF1FBC31-6C81-4723-8E02-08EB3F8E4A1E}" srcOrd="0" destOrd="0" presId="urn:microsoft.com/office/officeart/2005/8/layout/orgChart1"/>
    <dgm:cxn modelId="{E8CA9BD1-89E8-4760-B1D5-F5378F057F45}" type="presOf" srcId="{E9860922-3C5A-4676-AEC9-947188D70588}" destId="{F0174227-C4BF-447B-A480-271FA7B07ECB}" srcOrd="1" destOrd="0" presId="urn:microsoft.com/office/officeart/2005/8/layout/orgChart1"/>
    <dgm:cxn modelId="{346E9ED2-D15F-4EC9-AC74-69B96F3F3ED3}" srcId="{58AD50EE-688D-4DD0-92B7-0232F1CD8AA9}" destId="{B4D21E7A-440D-4A4D-BF3D-7DAAB88DFB24}" srcOrd="1" destOrd="0" parTransId="{F9BF0422-B21E-4DE7-99F7-A076B2146071}" sibTransId="{AA2EA2D4-7C5A-43C7-85E9-2D48CDAB3D33}"/>
    <dgm:cxn modelId="{A71DC1D2-DDC8-48CF-A71D-9385F46090A8}" type="presOf" srcId="{0E4F26A1-6A35-43F8-89B7-A7E107DDCE80}" destId="{3D799672-82FE-4C45-93E5-BBC21C7564FD}" srcOrd="0" destOrd="0" presId="urn:microsoft.com/office/officeart/2005/8/layout/orgChart1"/>
    <dgm:cxn modelId="{FDC31CD4-6105-4F3D-A5BF-F88C2F3C1A2F}" type="presOf" srcId="{F8C74790-F197-44BB-96E2-1869B1E463F4}" destId="{06AF3A91-4705-483F-B5C6-E654CEB49547}" srcOrd="1" destOrd="0" presId="urn:microsoft.com/office/officeart/2005/8/layout/orgChart1"/>
    <dgm:cxn modelId="{339B1BD5-9288-4A2B-89D9-3DFB694A17F8}" type="presOf" srcId="{58AD50EE-688D-4DD0-92B7-0232F1CD8AA9}" destId="{DC52D1EB-48BC-43B2-8090-53F6FC3F25CF}" srcOrd="0" destOrd="0" presId="urn:microsoft.com/office/officeart/2005/8/layout/orgChart1"/>
    <dgm:cxn modelId="{471E55D7-3295-456B-8818-A1C487251B98}" type="presOf" srcId="{D208BF09-A3E2-4654-9BA9-364CEDF2E658}" destId="{E49E44E2-C0DA-45FD-A4BB-FC6CBC1CE9DB}" srcOrd="1" destOrd="0" presId="urn:microsoft.com/office/officeart/2005/8/layout/orgChart1"/>
    <dgm:cxn modelId="{758536DD-81D2-4FA8-B52C-D0A479FBA914}" type="presOf" srcId="{B2C2E62B-F239-4E88-880A-B90CD41E6409}" destId="{E3483B71-F411-4A60-8F22-B60EC67CBD20}" srcOrd="0" destOrd="0" presId="urn:microsoft.com/office/officeart/2005/8/layout/orgChart1"/>
    <dgm:cxn modelId="{825A83DD-2C76-4238-90CF-2EBA53F4C0A9}" srcId="{07E7511B-46B6-403C-9F48-941950AC719F}" destId="{11B3AAD6-DDA1-4EBA-99CC-CFCB30AEDEDA}" srcOrd="1" destOrd="0" parTransId="{7DCA9EF1-5418-45F8-9372-4E0742EE847A}" sibTransId="{19F56C4F-026C-430E-AB80-615DF75FA185}"/>
    <dgm:cxn modelId="{23D7CEDF-F52B-4332-BF4F-6AB4CDFBCD62}" type="presOf" srcId="{70A3E51F-AEB2-4840-AED0-96D232D9705E}" destId="{F175EF69-54D6-4E63-B279-5DEE151BEEA7}" srcOrd="0" destOrd="0" presId="urn:microsoft.com/office/officeart/2005/8/layout/orgChart1"/>
    <dgm:cxn modelId="{21EC11E4-B1D4-4768-BCF3-9A71BF59E2C9}" type="presOf" srcId="{826C7D8C-FFC9-4F30-9254-4FDC078E507B}" destId="{9C7C4BF8-75C7-4119-BF23-96153D0901B3}" srcOrd="1" destOrd="0" presId="urn:microsoft.com/office/officeart/2005/8/layout/orgChart1"/>
    <dgm:cxn modelId="{DA1E3FE7-612C-4320-99F3-DBF60B17EED7}" srcId="{9F397BE6-DD0B-4D4F-9C15-F46A57F686D1}" destId="{07E7511B-46B6-403C-9F48-941950AC719F}" srcOrd="1" destOrd="0" parTransId="{EC0F6360-DFC9-41D7-B759-62F145BF9771}" sibTransId="{6F7221C0-0FAD-4BB2-B369-A7E2B53E5C21}"/>
    <dgm:cxn modelId="{C42A29ED-730D-4030-8025-0F6A1431B02F}" type="presOf" srcId="{BED20E50-30D5-41AD-99F5-C09342C7C8BD}" destId="{899CBE82-7BC3-4A7B-8D91-0BF1C598FE77}" srcOrd="0" destOrd="0" presId="urn:microsoft.com/office/officeart/2005/8/layout/orgChart1"/>
    <dgm:cxn modelId="{710C8FEE-7A04-4606-AB08-BF7FD0BF0370}" type="presOf" srcId="{60D5ABD4-AF0B-45A1-9F8D-DDAF9CC9897C}" destId="{ED65D6D3-2FB2-4FB5-BB54-2EEE673C166C}" srcOrd="1" destOrd="0" presId="urn:microsoft.com/office/officeart/2005/8/layout/orgChart1"/>
    <dgm:cxn modelId="{2FCB01EF-A5F3-42A7-9444-761EDE7BB616}" srcId="{CC5795C7-98A1-4342-A799-2C567CD930BD}" destId="{D208BF09-A3E2-4654-9BA9-364CEDF2E658}" srcOrd="1" destOrd="0" parTransId="{2008DD23-3478-444E-8D3D-07E66A864999}" sibTransId="{53F7DAB6-C852-4388-9C8F-391AA7386406}"/>
    <dgm:cxn modelId="{554A41F0-A906-4285-92C6-84BBFC20ACC8}" srcId="{E9860922-3C5A-4676-AEC9-947188D70588}" destId="{1B27D85E-DFF2-4A99-B440-4E3ED46FB76D}" srcOrd="1" destOrd="0" parTransId="{747C1BAF-1607-4AC7-8A66-2191CCE98810}" sibTransId="{4EA1CE1E-AA5B-4F0D-AA2C-706AD38F4AB2}"/>
    <dgm:cxn modelId="{7DD88FF3-F8F6-4091-97BE-3FED03B5F88B}" type="presOf" srcId="{F9BF0422-B21E-4DE7-99F7-A076B2146071}" destId="{B2745B36-03E8-4E0F-943B-3B057A409BAE}" srcOrd="0" destOrd="0" presId="urn:microsoft.com/office/officeart/2005/8/layout/orgChart1"/>
    <dgm:cxn modelId="{81CB1FF4-F21B-49C8-BE4D-A36FCBB2FEA2}" type="presOf" srcId="{4379D9E8-AAAE-48C8-810F-FF78B2D66A94}" destId="{B0CDB3E1-8B56-4F9C-95C6-4A7813BF3B5D}" srcOrd="0" destOrd="0" presId="urn:microsoft.com/office/officeart/2005/8/layout/orgChart1"/>
    <dgm:cxn modelId="{D96B3CF4-8ABC-4532-9A79-30B3CE59C4D5}" type="presOf" srcId="{C47377DD-FC38-4435-AD10-D385A80B7C08}" destId="{7490F3FE-9FD1-4A03-8010-034474F5BF45}" srcOrd="0" destOrd="0" presId="urn:microsoft.com/office/officeart/2005/8/layout/orgChart1"/>
    <dgm:cxn modelId="{E55283F7-4D76-4A21-A435-93E2BB1322DE}" type="presOf" srcId="{EC0F6360-DFC9-41D7-B759-62F145BF9771}" destId="{D13E892D-B6D3-47BE-A979-363A28D9964E}" srcOrd="0" destOrd="0" presId="urn:microsoft.com/office/officeart/2005/8/layout/orgChart1"/>
    <dgm:cxn modelId="{28E1C8F9-3BDE-4A18-98B7-29ADF30C67B5}" type="presOf" srcId="{2008DD23-3478-444E-8D3D-07E66A864999}" destId="{3B7E7B9E-B24B-4751-A91B-3FF12A2C6118}" srcOrd="0" destOrd="0" presId="urn:microsoft.com/office/officeart/2005/8/layout/orgChart1"/>
    <dgm:cxn modelId="{8A827FFB-69B0-4412-8DE5-E470922EB8A8}" srcId="{5CC6AA49-14A7-4755-87D1-BEB5B5365AF2}" destId="{826C7D8C-FFC9-4F30-9254-4FDC078E507B}" srcOrd="1" destOrd="0" parTransId="{AA157213-1EAB-43C8-9244-2327F1127ED6}" sibTransId="{FAF195AE-44C8-4F4A-A47D-0208EED071E2}"/>
    <dgm:cxn modelId="{7368F9FD-BD65-49C1-A588-7886816EC985}" type="presOf" srcId="{A71C8CFB-13F6-4184-92A6-BF32B43EE7AB}" destId="{ADA1DDF9-619B-481E-88B1-FFD3729DF341}" srcOrd="0" destOrd="0" presId="urn:microsoft.com/office/officeart/2005/8/layout/orgChart1"/>
    <dgm:cxn modelId="{02AEC247-AE6A-44C7-9B5B-667196E8547C}" type="presParOf" srcId="{54B38180-CF7C-4D5E-8DC9-87BD45D93634}" destId="{8D71F6F8-2B20-4BA1-A5DA-D92F4FFB7C63}" srcOrd="0" destOrd="0" presId="urn:microsoft.com/office/officeart/2005/8/layout/orgChart1"/>
    <dgm:cxn modelId="{4B43DA3E-538A-44CD-BF80-1EDB3C2C026D}" type="presParOf" srcId="{8D71F6F8-2B20-4BA1-A5DA-D92F4FFB7C63}" destId="{4A18DE40-FBF0-40FA-BE86-05699FCE8FC6}" srcOrd="0" destOrd="0" presId="urn:microsoft.com/office/officeart/2005/8/layout/orgChart1"/>
    <dgm:cxn modelId="{5F8BF9E4-6C98-4A20-ABFB-050C4981B5A0}" type="presParOf" srcId="{4A18DE40-FBF0-40FA-BE86-05699FCE8FC6}" destId="{E3483B71-F411-4A60-8F22-B60EC67CBD20}" srcOrd="0" destOrd="0" presId="urn:microsoft.com/office/officeart/2005/8/layout/orgChart1"/>
    <dgm:cxn modelId="{2B256227-04C5-4245-8BDF-E9AFDD226DA9}" type="presParOf" srcId="{4A18DE40-FBF0-40FA-BE86-05699FCE8FC6}" destId="{869A477F-D41C-4D8C-BD5E-8ABE7D3E4A5A}" srcOrd="1" destOrd="0" presId="urn:microsoft.com/office/officeart/2005/8/layout/orgChart1"/>
    <dgm:cxn modelId="{24A6CA10-C7A9-4792-BEFD-65C1B7EBBBAF}" type="presParOf" srcId="{8D71F6F8-2B20-4BA1-A5DA-D92F4FFB7C63}" destId="{712C30AD-12A3-46FA-BA60-8BA1A4887248}" srcOrd="1" destOrd="0" presId="urn:microsoft.com/office/officeart/2005/8/layout/orgChart1"/>
    <dgm:cxn modelId="{BD24E40D-D167-4311-9C1B-C2B10556C298}" type="presParOf" srcId="{8D71F6F8-2B20-4BA1-A5DA-D92F4FFB7C63}" destId="{6DBFD14C-88A2-479B-B892-378DDA61EB23}" srcOrd="2" destOrd="0" presId="urn:microsoft.com/office/officeart/2005/8/layout/orgChart1"/>
    <dgm:cxn modelId="{15E01A08-E264-42EF-B2AC-0E007CBCF88E}" type="presParOf" srcId="{6DBFD14C-88A2-479B-B892-378DDA61EB23}" destId="{B6A596E3-FA0E-4CC2-819A-DFE1931DA587}" srcOrd="0" destOrd="0" presId="urn:microsoft.com/office/officeart/2005/8/layout/orgChart1"/>
    <dgm:cxn modelId="{A20EF1BB-A6E5-48B1-A759-9059BD4193BE}" type="presParOf" srcId="{6DBFD14C-88A2-479B-B892-378DDA61EB23}" destId="{2D0E0FBA-F9AA-44C5-8FB2-EA2B7627847B}" srcOrd="1" destOrd="0" presId="urn:microsoft.com/office/officeart/2005/8/layout/orgChart1"/>
    <dgm:cxn modelId="{4A4E34EF-1728-4BFC-BCD5-CFD01DDF781A}" type="presParOf" srcId="{2D0E0FBA-F9AA-44C5-8FB2-EA2B7627847B}" destId="{ED8DF0E0-8700-47F0-9354-31C4FAC7D24D}" srcOrd="0" destOrd="0" presId="urn:microsoft.com/office/officeart/2005/8/layout/orgChart1"/>
    <dgm:cxn modelId="{FDFAB45C-586F-4EEC-8AE5-3562D7FA4CAB}" type="presParOf" srcId="{ED8DF0E0-8700-47F0-9354-31C4FAC7D24D}" destId="{80037468-A6F6-4838-B75A-1167EC28AE79}" srcOrd="0" destOrd="0" presId="urn:microsoft.com/office/officeart/2005/8/layout/orgChart1"/>
    <dgm:cxn modelId="{6D1CDD93-4FD7-474F-B8EC-F866F39D46F2}" type="presParOf" srcId="{ED8DF0E0-8700-47F0-9354-31C4FAC7D24D}" destId="{2A2E8881-5ED6-4856-BBEA-00C9E052A3A0}" srcOrd="1" destOrd="0" presId="urn:microsoft.com/office/officeart/2005/8/layout/orgChart1"/>
    <dgm:cxn modelId="{6109A059-F4B0-47AC-A215-4E3A2DE928BB}" type="presParOf" srcId="{2D0E0FBA-F9AA-44C5-8FB2-EA2B7627847B}" destId="{6BDE7AFF-56FB-4F20-8741-7E3A3ABFF6E8}" srcOrd="1" destOrd="0" presId="urn:microsoft.com/office/officeart/2005/8/layout/orgChart1"/>
    <dgm:cxn modelId="{CFEAE6AE-EF31-4C89-8D07-E8524C84A903}" type="presParOf" srcId="{2D0E0FBA-F9AA-44C5-8FB2-EA2B7627847B}" destId="{DD084C83-35A4-4A4D-B247-8675D48EAD5A}" srcOrd="2" destOrd="0" presId="urn:microsoft.com/office/officeart/2005/8/layout/orgChart1"/>
    <dgm:cxn modelId="{9A083275-B49D-44E4-A194-90F5E4F1D03F}" type="presParOf" srcId="{DD084C83-35A4-4A4D-B247-8675D48EAD5A}" destId="{235F00B2-E020-4187-AEF5-06AD1D961C8D}" srcOrd="0" destOrd="0" presId="urn:microsoft.com/office/officeart/2005/8/layout/orgChart1"/>
    <dgm:cxn modelId="{920BFDC8-3986-4291-9AC0-A73744999FBD}" type="presParOf" srcId="{DD084C83-35A4-4A4D-B247-8675D48EAD5A}" destId="{03873334-7D92-4C77-87F6-055D400D5CC6}" srcOrd="1" destOrd="0" presId="urn:microsoft.com/office/officeart/2005/8/layout/orgChart1"/>
    <dgm:cxn modelId="{F0932EAB-4933-4AFE-B4D6-0CD8401D99E6}" type="presParOf" srcId="{03873334-7D92-4C77-87F6-055D400D5CC6}" destId="{BA9ECC4E-4974-4E3C-B7CD-2F9ABD56B54C}" srcOrd="0" destOrd="0" presId="urn:microsoft.com/office/officeart/2005/8/layout/orgChart1"/>
    <dgm:cxn modelId="{70955E5E-8F15-40DA-8D2D-5D0FEE3D8A0C}" type="presParOf" srcId="{BA9ECC4E-4974-4E3C-B7CD-2F9ABD56B54C}" destId="{D8E03EC2-49E1-4CFA-B98D-BF47CE22BB6F}" srcOrd="0" destOrd="0" presId="urn:microsoft.com/office/officeart/2005/8/layout/orgChart1"/>
    <dgm:cxn modelId="{E23412E0-3CBC-4F5C-82A8-FE4C123EE944}" type="presParOf" srcId="{BA9ECC4E-4974-4E3C-B7CD-2F9ABD56B54C}" destId="{9E30119E-38DE-413A-826D-3224832AEA4E}" srcOrd="1" destOrd="0" presId="urn:microsoft.com/office/officeart/2005/8/layout/orgChart1"/>
    <dgm:cxn modelId="{9A38AF6D-D852-4636-889C-C3219EFC7232}" type="presParOf" srcId="{03873334-7D92-4C77-87F6-055D400D5CC6}" destId="{156C093E-27EE-4B71-A8A7-CE4E8C6B61FC}" srcOrd="1" destOrd="0" presId="urn:microsoft.com/office/officeart/2005/8/layout/orgChart1"/>
    <dgm:cxn modelId="{F3765B41-00E4-40B1-A119-9EBA5D00FA7F}" type="presParOf" srcId="{03873334-7D92-4C77-87F6-055D400D5CC6}" destId="{515AA8D4-D46F-456F-BD5D-0817F065C830}" srcOrd="2" destOrd="0" presId="urn:microsoft.com/office/officeart/2005/8/layout/orgChart1"/>
    <dgm:cxn modelId="{D20FE82C-098D-4EDA-837A-A024CBCC6DFE}" type="presParOf" srcId="{515AA8D4-D46F-456F-BD5D-0817F065C830}" destId="{3D799672-82FE-4C45-93E5-BBC21C7564FD}" srcOrd="0" destOrd="0" presId="urn:microsoft.com/office/officeart/2005/8/layout/orgChart1"/>
    <dgm:cxn modelId="{4E64ECEB-B735-4715-995B-0300970E2661}" type="presParOf" srcId="{515AA8D4-D46F-456F-BD5D-0817F065C830}" destId="{1C944FAD-4E8F-4E4D-AF23-44D286D31D5F}" srcOrd="1" destOrd="0" presId="urn:microsoft.com/office/officeart/2005/8/layout/orgChart1"/>
    <dgm:cxn modelId="{41A33B21-3C2C-40F1-91A0-038D17968C11}" type="presParOf" srcId="{1C944FAD-4E8F-4E4D-AF23-44D286D31D5F}" destId="{71969653-A2A3-4611-8995-29A010584FCA}" srcOrd="0" destOrd="0" presId="urn:microsoft.com/office/officeart/2005/8/layout/orgChart1"/>
    <dgm:cxn modelId="{007413AB-4096-4223-9643-D8782464D19F}" type="presParOf" srcId="{71969653-A2A3-4611-8995-29A010584FCA}" destId="{0A5D5885-7B95-454C-9C57-7FA10EA1E862}" srcOrd="0" destOrd="0" presId="urn:microsoft.com/office/officeart/2005/8/layout/orgChart1"/>
    <dgm:cxn modelId="{FE2348A5-88F5-4AD2-8349-D60FC1D6F26D}" type="presParOf" srcId="{71969653-A2A3-4611-8995-29A010584FCA}" destId="{1EC17365-085D-4D34-A7DA-3B652968EE18}" srcOrd="1" destOrd="0" presId="urn:microsoft.com/office/officeart/2005/8/layout/orgChart1"/>
    <dgm:cxn modelId="{F341E9EF-8F9F-4196-9A8A-BA78B17E79A9}" type="presParOf" srcId="{1C944FAD-4E8F-4E4D-AF23-44D286D31D5F}" destId="{4530B7D9-244C-477E-A355-82D0FD05CF48}" srcOrd="1" destOrd="0" presId="urn:microsoft.com/office/officeart/2005/8/layout/orgChart1"/>
    <dgm:cxn modelId="{5F4D1EFD-3BE4-4617-B5B1-A6097030205C}" type="presParOf" srcId="{1C944FAD-4E8F-4E4D-AF23-44D286D31D5F}" destId="{F2410CF3-A240-49BA-B8CB-88559F35A940}" srcOrd="2" destOrd="0" presId="urn:microsoft.com/office/officeart/2005/8/layout/orgChart1"/>
    <dgm:cxn modelId="{F55CB5A3-6370-4DAF-A2F9-0EB853157B99}" type="presParOf" srcId="{DD084C83-35A4-4A4D-B247-8675D48EAD5A}" destId="{D13E892D-B6D3-47BE-A979-363A28D9964E}" srcOrd="2" destOrd="0" presId="urn:microsoft.com/office/officeart/2005/8/layout/orgChart1"/>
    <dgm:cxn modelId="{E7FA1679-BA4B-4578-81B1-B87AD722F746}" type="presParOf" srcId="{DD084C83-35A4-4A4D-B247-8675D48EAD5A}" destId="{F55960BD-77A9-4FD5-BCF0-44C15A38A2C9}" srcOrd="3" destOrd="0" presId="urn:microsoft.com/office/officeart/2005/8/layout/orgChart1"/>
    <dgm:cxn modelId="{D0293EF9-580F-4604-A817-5C1D01DA35D2}" type="presParOf" srcId="{F55960BD-77A9-4FD5-BCF0-44C15A38A2C9}" destId="{49D56917-FC75-4000-A7EA-098D2C3AFE9C}" srcOrd="0" destOrd="0" presId="urn:microsoft.com/office/officeart/2005/8/layout/orgChart1"/>
    <dgm:cxn modelId="{3D996C51-1D81-49A2-94FF-F8C3A4C26390}" type="presParOf" srcId="{49D56917-FC75-4000-A7EA-098D2C3AFE9C}" destId="{8BD19ACD-94E6-4E2C-A826-F68F72D99DAE}" srcOrd="0" destOrd="0" presId="urn:microsoft.com/office/officeart/2005/8/layout/orgChart1"/>
    <dgm:cxn modelId="{A30CC919-E1C0-431C-9215-548F2451E8A9}" type="presParOf" srcId="{49D56917-FC75-4000-A7EA-098D2C3AFE9C}" destId="{8BD073D3-C9DD-4BA1-8EBD-B867965F744B}" srcOrd="1" destOrd="0" presId="urn:microsoft.com/office/officeart/2005/8/layout/orgChart1"/>
    <dgm:cxn modelId="{64A31701-AF54-4B11-82C6-4A5E2351AF19}" type="presParOf" srcId="{F55960BD-77A9-4FD5-BCF0-44C15A38A2C9}" destId="{9D2DB3FF-E7EA-4A91-AA4F-D6E3A2919D0C}" srcOrd="1" destOrd="0" presId="urn:microsoft.com/office/officeart/2005/8/layout/orgChart1"/>
    <dgm:cxn modelId="{1CB845BF-A9AA-430F-8D87-25D003C8C19B}" type="presParOf" srcId="{F55960BD-77A9-4FD5-BCF0-44C15A38A2C9}" destId="{039E78AD-D337-4071-A966-D33F3358E18B}" srcOrd="2" destOrd="0" presId="urn:microsoft.com/office/officeart/2005/8/layout/orgChart1"/>
    <dgm:cxn modelId="{8662DE3C-269B-4E91-B71C-73A240039034}" type="presParOf" srcId="{039E78AD-D337-4071-A966-D33F3358E18B}" destId="{46D9F15E-333D-420E-9446-42C20946DE05}" srcOrd="0" destOrd="0" presId="urn:microsoft.com/office/officeart/2005/8/layout/orgChart1"/>
    <dgm:cxn modelId="{6DF7B041-4200-442E-B5CE-F6A45E8DCFB2}" type="presParOf" srcId="{039E78AD-D337-4071-A966-D33F3358E18B}" destId="{E9A204D5-E0C1-4C0A-98D6-756D17FBBCC1}" srcOrd="1" destOrd="0" presId="urn:microsoft.com/office/officeart/2005/8/layout/orgChart1"/>
    <dgm:cxn modelId="{8E6E7B25-FF96-4E89-B266-AC0BF4B6CF0C}" type="presParOf" srcId="{E9A204D5-E0C1-4C0A-98D6-756D17FBBCC1}" destId="{7AE00BB9-117C-4D7B-A963-947CCC42EBB2}" srcOrd="0" destOrd="0" presId="urn:microsoft.com/office/officeart/2005/8/layout/orgChart1"/>
    <dgm:cxn modelId="{47340BCD-A21A-458B-B4B3-8C35E1F6E157}" type="presParOf" srcId="{7AE00BB9-117C-4D7B-A963-947CCC42EBB2}" destId="{9FF2B366-53AD-4985-913B-6008603C5061}" srcOrd="0" destOrd="0" presId="urn:microsoft.com/office/officeart/2005/8/layout/orgChart1"/>
    <dgm:cxn modelId="{5C666D2E-FA2F-4840-8B9B-02220EFB62B9}" type="presParOf" srcId="{7AE00BB9-117C-4D7B-A963-947CCC42EBB2}" destId="{F8CF246A-4F0A-4755-A222-50B1E6CE9C99}" srcOrd="1" destOrd="0" presId="urn:microsoft.com/office/officeart/2005/8/layout/orgChart1"/>
    <dgm:cxn modelId="{3039F184-0515-4A32-93FF-4E76C0E615B8}" type="presParOf" srcId="{E9A204D5-E0C1-4C0A-98D6-756D17FBBCC1}" destId="{FC300D89-1D89-440F-8E20-0B0370220ED6}" srcOrd="1" destOrd="0" presId="urn:microsoft.com/office/officeart/2005/8/layout/orgChart1"/>
    <dgm:cxn modelId="{98C5ACD5-BC96-4539-81A7-EF65B4703AFD}" type="presParOf" srcId="{E9A204D5-E0C1-4C0A-98D6-756D17FBBCC1}" destId="{EDC8CB12-9B51-4136-A227-1AD05FD56BB1}" srcOrd="2" destOrd="0" presId="urn:microsoft.com/office/officeart/2005/8/layout/orgChart1"/>
    <dgm:cxn modelId="{CB0EBCBD-E90F-49E7-8FC6-36E62C4938C2}" type="presParOf" srcId="{039E78AD-D337-4071-A966-D33F3358E18B}" destId="{3C8CA589-CCB8-4B9B-8D18-51169F07E838}" srcOrd="2" destOrd="0" presId="urn:microsoft.com/office/officeart/2005/8/layout/orgChart1"/>
    <dgm:cxn modelId="{E01B1EA1-FF24-4F60-96DC-376535FD1D32}" type="presParOf" srcId="{039E78AD-D337-4071-A966-D33F3358E18B}" destId="{2C4F8166-AA49-48F5-90DF-8CD41F2017B8}" srcOrd="3" destOrd="0" presId="urn:microsoft.com/office/officeart/2005/8/layout/orgChart1"/>
    <dgm:cxn modelId="{50B521DB-E613-4920-BA4D-742B1B5BA3B6}" type="presParOf" srcId="{2C4F8166-AA49-48F5-90DF-8CD41F2017B8}" destId="{5E6C19AA-0F6C-4472-B20C-2F0CC65160E1}" srcOrd="0" destOrd="0" presId="urn:microsoft.com/office/officeart/2005/8/layout/orgChart1"/>
    <dgm:cxn modelId="{9735FEA5-FAF0-49A0-B4CE-38BD5952F8D3}" type="presParOf" srcId="{5E6C19AA-0F6C-4472-B20C-2F0CC65160E1}" destId="{82A92272-76D0-4BBF-89C7-AB6DA6D4F3EA}" srcOrd="0" destOrd="0" presId="urn:microsoft.com/office/officeart/2005/8/layout/orgChart1"/>
    <dgm:cxn modelId="{F1313864-E9F5-451C-ACD4-D0782ADC9F1E}" type="presParOf" srcId="{5E6C19AA-0F6C-4472-B20C-2F0CC65160E1}" destId="{9EB34845-334F-4E3F-988B-51A82A410F2B}" srcOrd="1" destOrd="0" presId="urn:microsoft.com/office/officeart/2005/8/layout/orgChart1"/>
    <dgm:cxn modelId="{FCB2FB5D-8021-4CD2-BA35-10D86C7AE713}" type="presParOf" srcId="{2C4F8166-AA49-48F5-90DF-8CD41F2017B8}" destId="{2941C20A-41C3-4E3F-9D84-FF9F912D9923}" srcOrd="1" destOrd="0" presId="urn:microsoft.com/office/officeart/2005/8/layout/orgChart1"/>
    <dgm:cxn modelId="{FD9C0589-8F9B-4EC6-9D11-BC2CBDB9D462}" type="presParOf" srcId="{2C4F8166-AA49-48F5-90DF-8CD41F2017B8}" destId="{6E2A87B7-69D4-462A-9DE1-1C5E9CED3159}" srcOrd="2" destOrd="0" presId="urn:microsoft.com/office/officeart/2005/8/layout/orgChart1"/>
    <dgm:cxn modelId="{C2E2A56C-502D-44A7-90C0-39174AB77D16}" type="presParOf" srcId="{6DBFD14C-88A2-479B-B892-378DDA61EB23}" destId="{C72265F7-73DD-4D56-ACC7-1021C8BE4A3C}" srcOrd="2" destOrd="0" presId="urn:microsoft.com/office/officeart/2005/8/layout/orgChart1"/>
    <dgm:cxn modelId="{17A40836-03AD-4467-AC86-28B99D74E9F7}" type="presParOf" srcId="{6DBFD14C-88A2-479B-B892-378DDA61EB23}" destId="{BCEE31E6-E712-44CA-9870-D3CA941F061D}" srcOrd="3" destOrd="0" presId="urn:microsoft.com/office/officeart/2005/8/layout/orgChart1"/>
    <dgm:cxn modelId="{1C131247-9224-46F7-97F1-0CDFA3BF8F8F}" type="presParOf" srcId="{BCEE31E6-E712-44CA-9870-D3CA941F061D}" destId="{5791E55E-731A-4C22-A1ED-5B4B64632155}" srcOrd="0" destOrd="0" presId="urn:microsoft.com/office/officeart/2005/8/layout/orgChart1"/>
    <dgm:cxn modelId="{F67FB83B-603E-476B-A64D-6BA42CDA74FF}" type="presParOf" srcId="{5791E55E-731A-4C22-A1ED-5B4B64632155}" destId="{154FA733-163D-4014-B2CE-456BEBF267CC}" srcOrd="0" destOrd="0" presId="urn:microsoft.com/office/officeart/2005/8/layout/orgChart1"/>
    <dgm:cxn modelId="{ADDB621D-E43C-4D59-979A-20A562CF9F72}" type="presParOf" srcId="{5791E55E-731A-4C22-A1ED-5B4B64632155}" destId="{C21F502C-CB8A-4399-A927-36781F6C4073}" srcOrd="1" destOrd="0" presId="urn:microsoft.com/office/officeart/2005/8/layout/orgChart1"/>
    <dgm:cxn modelId="{2FDB52BE-DCBC-49BE-B5CF-ACF12D49D34B}" type="presParOf" srcId="{BCEE31E6-E712-44CA-9870-D3CA941F061D}" destId="{547DA655-621D-4313-9072-D48CB4A13934}" srcOrd="1" destOrd="0" presId="urn:microsoft.com/office/officeart/2005/8/layout/orgChart1"/>
    <dgm:cxn modelId="{DC060CB1-97A9-4D9B-A782-927AEA90E1EE}" type="presParOf" srcId="{BCEE31E6-E712-44CA-9870-D3CA941F061D}" destId="{B7AED04D-3FCA-4930-A3CC-2F17C576E021}" srcOrd="2" destOrd="0" presId="urn:microsoft.com/office/officeart/2005/8/layout/orgChart1"/>
    <dgm:cxn modelId="{B2AAFD78-10A6-4669-A342-57782E5D6719}" type="presParOf" srcId="{B7AED04D-3FCA-4930-A3CC-2F17C576E021}" destId="{59D2A822-C8B3-421C-87A6-B9293C2844DB}" srcOrd="0" destOrd="0" presId="urn:microsoft.com/office/officeart/2005/8/layout/orgChart1"/>
    <dgm:cxn modelId="{B94F9C32-78B3-44EC-B8F5-C820192239F4}" type="presParOf" srcId="{B7AED04D-3FCA-4930-A3CC-2F17C576E021}" destId="{C8CBED06-F9FB-456F-9718-48515D4D5FCC}" srcOrd="1" destOrd="0" presId="urn:microsoft.com/office/officeart/2005/8/layout/orgChart1"/>
    <dgm:cxn modelId="{C57844C1-A070-464B-ADF5-23F0DE7E7243}" type="presParOf" srcId="{C8CBED06-F9FB-456F-9718-48515D4D5FCC}" destId="{69ED7BB9-E3C4-4A29-AF47-0BC79E34DB42}" srcOrd="0" destOrd="0" presId="urn:microsoft.com/office/officeart/2005/8/layout/orgChart1"/>
    <dgm:cxn modelId="{69366DDF-1E7D-41E3-9843-C4756A5A9560}" type="presParOf" srcId="{69ED7BB9-E3C4-4A29-AF47-0BC79E34DB42}" destId="{B0CDB3E1-8B56-4F9C-95C6-4A7813BF3B5D}" srcOrd="0" destOrd="0" presId="urn:microsoft.com/office/officeart/2005/8/layout/orgChart1"/>
    <dgm:cxn modelId="{AA3C7601-E0EF-4919-B88B-173F94BCAAAF}" type="presParOf" srcId="{69ED7BB9-E3C4-4A29-AF47-0BC79E34DB42}" destId="{3C808985-78CB-4CA9-B6F0-2F2E3D2F5E06}" srcOrd="1" destOrd="0" presId="urn:microsoft.com/office/officeart/2005/8/layout/orgChart1"/>
    <dgm:cxn modelId="{649A43DB-21F1-4B3B-9071-E95C5D18BC53}" type="presParOf" srcId="{C8CBED06-F9FB-456F-9718-48515D4D5FCC}" destId="{1EEB80CB-D287-4BDD-8799-27A8768CBC30}" srcOrd="1" destOrd="0" presId="urn:microsoft.com/office/officeart/2005/8/layout/orgChart1"/>
    <dgm:cxn modelId="{D58BBC90-4187-4614-BB3C-58307DB37F5F}" type="presParOf" srcId="{C8CBED06-F9FB-456F-9718-48515D4D5FCC}" destId="{BD9A4AD5-C7F8-4F80-B892-1B421F4C057A}" srcOrd="2" destOrd="0" presId="urn:microsoft.com/office/officeart/2005/8/layout/orgChart1"/>
    <dgm:cxn modelId="{C53C5451-2A9B-42E6-9AB6-14B59A6DF5AA}" type="presParOf" srcId="{BD9A4AD5-C7F8-4F80-B892-1B421F4C057A}" destId="{94BD18D6-003B-4414-89F3-D3D8F1455E29}" srcOrd="0" destOrd="0" presId="urn:microsoft.com/office/officeart/2005/8/layout/orgChart1"/>
    <dgm:cxn modelId="{08612C54-0D06-4FC3-BF3F-608381CB3C43}" type="presParOf" srcId="{BD9A4AD5-C7F8-4F80-B892-1B421F4C057A}" destId="{CBA61931-F984-427E-8560-8D59C90481B2}" srcOrd="1" destOrd="0" presId="urn:microsoft.com/office/officeart/2005/8/layout/orgChart1"/>
    <dgm:cxn modelId="{882A1BC6-41AF-4ABD-9895-FA78FBD1C9A2}" type="presParOf" srcId="{CBA61931-F984-427E-8560-8D59C90481B2}" destId="{88A642B5-BCE9-44DD-B22B-F3F60755765E}" srcOrd="0" destOrd="0" presId="urn:microsoft.com/office/officeart/2005/8/layout/orgChart1"/>
    <dgm:cxn modelId="{D45803F4-1DCA-4486-8CBA-D61032F59BF7}" type="presParOf" srcId="{88A642B5-BCE9-44DD-B22B-F3F60755765E}" destId="{723CF10B-8238-4DA5-9395-ED9A96D79D3D}" srcOrd="0" destOrd="0" presId="urn:microsoft.com/office/officeart/2005/8/layout/orgChart1"/>
    <dgm:cxn modelId="{EBBE7E4F-ADFD-4C41-8749-794F4014892D}" type="presParOf" srcId="{88A642B5-BCE9-44DD-B22B-F3F60755765E}" destId="{F13DBB0B-98D9-4900-BFEF-5186926C7F6F}" srcOrd="1" destOrd="0" presId="urn:microsoft.com/office/officeart/2005/8/layout/orgChart1"/>
    <dgm:cxn modelId="{03365DC2-55D1-4135-9CB7-58F3E1C9C13F}" type="presParOf" srcId="{CBA61931-F984-427E-8560-8D59C90481B2}" destId="{790B1B22-01A3-4941-B40D-4F5AE6DAFCD2}" srcOrd="1" destOrd="0" presId="urn:microsoft.com/office/officeart/2005/8/layout/orgChart1"/>
    <dgm:cxn modelId="{268C567B-CCAD-4395-9488-BF8D2AE2F6BF}" type="presParOf" srcId="{CBA61931-F984-427E-8560-8D59C90481B2}" destId="{70FA10D8-FB28-4D84-BC89-50E60A0CBA4B}" srcOrd="2" destOrd="0" presId="urn:microsoft.com/office/officeart/2005/8/layout/orgChart1"/>
    <dgm:cxn modelId="{C64B88BD-7D00-4755-81AE-03B429B6C4C6}" type="presParOf" srcId="{BD9A4AD5-C7F8-4F80-B892-1B421F4C057A}" destId="{ADA1DDF9-619B-481E-88B1-FFD3729DF341}" srcOrd="2" destOrd="0" presId="urn:microsoft.com/office/officeart/2005/8/layout/orgChart1"/>
    <dgm:cxn modelId="{12F5291C-815B-4B8E-BFB1-937B91216E98}" type="presParOf" srcId="{BD9A4AD5-C7F8-4F80-B892-1B421F4C057A}" destId="{7BC2AC46-094C-4D9F-BC2E-2C55CFF81B89}" srcOrd="3" destOrd="0" presId="urn:microsoft.com/office/officeart/2005/8/layout/orgChart1"/>
    <dgm:cxn modelId="{2A0E34DC-850B-4C7C-882B-B034B2103D20}" type="presParOf" srcId="{7BC2AC46-094C-4D9F-BC2E-2C55CFF81B89}" destId="{1A7818AD-2357-48A4-8B56-63D154DE30F2}" srcOrd="0" destOrd="0" presId="urn:microsoft.com/office/officeart/2005/8/layout/orgChart1"/>
    <dgm:cxn modelId="{C760D514-C072-49C6-8A5E-DCAA56FED6AE}" type="presParOf" srcId="{1A7818AD-2357-48A4-8B56-63D154DE30F2}" destId="{DC52D1EB-48BC-43B2-8090-53F6FC3F25CF}" srcOrd="0" destOrd="0" presId="urn:microsoft.com/office/officeart/2005/8/layout/orgChart1"/>
    <dgm:cxn modelId="{B3EB1502-781D-4FD2-8053-3F191CD48A78}" type="presParOf" srcId="{1A7818AD-2357-48A4-8B56-63D154DE30F2}" destId="{5C2992D6-A416-4B5E-9CD9-E0A5C7C233DC}" srcOrd="1" destOrd="0" presId="urn:microsoft.com/office/officeart/2005/8/layout/orgChart1"/>
    <dgm:cxn modelId="{2180B4DF-3390-41C4-9912-31FFD54977BB}" type="presParOf" srcId="{7BC2AC46-094C-4D9F-BC2E-2C55CFF81B89}" destId="{684D991C-D4CA-4EAE-9702-973EFE384C6E}" srcOrd="1" destOrd="0" presId="urn:microsoft.com/office/officeart/2005/8/layout/orgChart1"/>
    <dgm:cxn modelId="{2C1C4531-3FD0-48D3-B935-19DB1B8B2CC5}" type="presParOf" srcId="{7BC2AC46-094C-4D9F-BC2E-2C55CFF81B89}" destId="{13634EBF-A59F-4597-8D08-4A0B4E867389}" srcOrd="2" destOrd="0" presId="urn:microsoft.com/office/officeart/2005/8/layout/orgChart1"/>
    <dgm:cxn modelId="{848D5374-FF51-4DDC-87CE-3F7EB236D162}" type="presParOf" srcId="{13634EBF-A59F-4597-8D08-4A0B4E867389}" destId="{12260E91-7AAA-4117-995F-C35E45A5D200}" srcOrd="0" destOrd="0" presId="urn:microsoft.com/office/officeart/2005/8/layout/orgChart1"/>
    <dgm:cxn modelId="{10D4555A-D0D1-46DF-8E1F-9502B6656625}" type="presParOf" srcId="{13634EBF-A59F-4597-8D08-4A0B4E867389}" destId="{678F0D61-9185-4ACB-8509-6234FBECD6C0}" srcOrd="1" destOrd="0" presId="urn:microsoft.com/office/officeart/2005/8/layout/orgChart1"/>
    <dgm:cxn modelId="{CB806176-59D9-4D89-AF00-99339EBD8116}" type="presParOf" srcId="{678F0D61-9185-4ACB-8509-6234FBECD6C0}" destId="{18057ADE-1841-4935-925F-F7FED3883254}" srcOrd="0" destOrd="0" presId="urn:microsoft.com/office/officeart/2005/8/layout/orgChart1"/>
    <dgm:cxn modelId="{BD1B6998-027D-4188-B21C-4F039E4BD8CA}" type="presParOf" srcId="{18057ADE-1841-4935-925F-F7FED3883254}" destId="{40C01A8A-5692-455A-AB81-3F670E4D8D4A}" srcOrd="0" destOrd="0" presId="urn:microsoft.com/office/officeart/2005/8/layout/orgChart1"/>
    <dgm:cxn modelId="{F59C2200-D5F5-4D02-96A4-5BA8D852F5B7}" type="presParOf" srcId="{18057ADE-1841-4935-925F-F7FED3883254}" destId="{644965C7-7DC1-4161-9CA9-852A124FAFAE}" srcOrd="1" destOrd="0" presId="urn:microsoft.com/office/officeart/2005/8/layout/orgChart1"/>
    <dgm:cxn modelId="{06D4620F-ABDC-4C4D-83EE-EE87734A0CA9}" type="presParOf" srcId="{678F0D61-9185-4ACB-8509-6234FBECD6C0}" destId="{9EDCA780-A252-4483-BF71-9E199C91F4A3}" srcOrd="1" destOrd="0" presId="urn:microsoft.com/office/officeart/2005/8/layout/orgChart1"/>
    <dgm:cxn modelId="{5D55E72C-3D0C-459C-B871-77EAD5471802}" type="presParOf" srcId="{678F0D61-9185-4ACB-8509-6234FBECD6C0}" destId="{C4CEC239-36C6-4D52-B6E5-A311F001989E}" srcOrd="2" destOrd="0" presId="urn:microsoft.com/office/officeart/2005/8/layout/orgChart1"/>
    <dgm:cxn modelId="{962A1D2A-36D7-4A46-8A54-F554C960D5C0}" type="presParOf" srcId="{13634EBF-A59F-4597-8D08-4A0B4E867389}" destId="{B2745B36-03E8-4E0F-943B-3B057A409BAE}" srcOrd="2" destOrd="0" presId="urn:microsoft.com/office/officeart/2005/8/layout/orgChart1"/>
    <dgm:cxn modelId="{08BBDC38-6E5D-4047-9E42-18D07D3187D4}" type="presParOf" srcId="{13634EBF-A59F-4597-8D08-4A0B4E867389}" destId="{75CFC55A-8CCB-4C0D-85F8-6128B9E6E4D3}" srcOrd="3" destOrd="0" presId="urn:microsoft.com/office/officeart/2005/8/layout/orgChart1"/>
    <dgm:cxn modelId="{BD9AB093-80F9-4E8D-AF03-37B8DDF025BB}" type="presParOf" srcId="{75CFC55A-8CCB-4C0D-85F8-6128B9E6E4D3}" destId="{B0835C67-490F-470B-81DE-ED1ECEDA43B6}" srcOrd="0" destOrd="0" presId="urn:microsoft.com/office/officeart/2005/8/layout/orgChart1"/>
    <dgm:cxn modelId="{19284E27-5DC2-4B57-9E60-47E73CFFF311}" type="presParOf" srcId="{B0835C67-490F-470B-81DE-ED1ECEDA43B6}" destId="{5D06274B-DF7B-4962-B340-1D1309F2AA05}" srcOrd="0" destOrd="0" presId="urn:microsoft.com/office/officeart/2005/8/layout/orgChart1"/>
    <dgm:cxn modelId="{6ECCF8A7-4B8A-4744-8CB9-CFED1143932D}" type="presParOf" srcId="{B0835C67-490F-470B-81DE-ED1ECEDA43B6}" destId="{C3FD86CC-B2AF-4959-AD1B-4F5E4C61B916}" srcOrd="1" destOrd="0" presId="urn:microsoft.com/office/officeart/2005/8/layout/orgChart1"/>
    <dgm:cxn modelId="{27205CC0-F4AD-4111-8FF9-CF9EDDF77D48}" type="presParOf" srcId="{75CFC55A-8CCB-4C0D-85F8-6128B9E6E4D3}" destId="{51C819E6-FBCA-4F0F-9454-F99C47FB9391}" srcOrd="1" destOrd="0" presId="urn:microsoft.com/office/officeart/2005/8/layout/orgChart1"/>
    <dgm:cxn modelId="{178820FC-955C-4FD3-924F-353E4F3E1AAA}" type="presParOf" srcId="{75CFC55A-8CCB-4C0D-85F8-6128B9E6E4D3}" destId="{BB7FDFBF-F80A-49CF-BF0C-07D6CE2C3F85}" srcOrd="2" destOrd="0" presId="urn:microsoft.com/office/officeart/2005/8/layout/orgChart1"/>
    <dgm:cxn modelId="{E59F14D1-4F41-4202-AABC-9A63873B985E}" type="presParOf" srcId="{B7AED04D-3FCA-4930-A3CC-2F17C576E021}" destId="{8F2DC541-BD20-4BE1-9713-271769AEEC3C}" srcOrd="2" destOrd="0" presId="urn:microsoft.com/office/officeart/2005/8/layout/orgChart1"/>
    <dgm:cxn modelId="{AD801129-AFC7-4200-B53C-8197EEBB8EE6}" type="presParOf" srcId="{B7AED04D-3FCA-4930-A3CC-2F17C576E021}" destId="{14AB13FA-57B2-4883-ADA2-7C93781BC06C}" srcOrd="3" destOrd="0" presId="urn:microsoft.com/office/officeart/2005/8/layout/orgChart1"/>
    <dgm:cxn modelId="{68DD9874-6883-4111-896F-F8E35D113901}" type="presParOf" srcId="{14AB13FA-57B2-4883-ADA2-7C93781BC06C}" destId="{2004F2BA-050C-41BC-8E59-696185DAACF2}" srcOrd="0" destOrd="0" presId="urn:microsoft.com/office/officeart/2005/8/layout/orgChart1"/>
    <dgm:cxn modelId="{61CE0319-41E3-4A1C-B0C2-5008AB556FC5}" type="presParOf" srcId="{2004F2BA-050C-41BC-8E59-696185DAACF2}" destId="{798BEB0F-C192-4125-B383-86016386195F}" srcOrd="0" destOrd="0" presId="urn:microsoft.com/office/officeart/2005/8/layout/orgChart1"/>
    <dgm:cxn modelId="{8F5358E7-C8DE-4F88-BFE4-88C1E246B9BA}" type="presParOf" srcId="{2004F2BA-050C-41BC-8E59-696185DAACF2}" destId="{0D3DD1C9-ACDB-46C3-89B9-E7E55E44583A}" srcOrd="1" destOrd="0" presId="urn:microsoft.com/office/officeart/2005/8/layout/orgChart1"/>
    <dgm:cxn modelId="{EB6D26AF-3AD2-4C0A-8A7F-E12914E164CC}" type="presParOf" srcId="{14AB13FA-57B2-4883-ADA2-7C93781BC06C}" destId="{0EC702E1-4107-4D17-A6BA-9006EFC5DBDF}" srcOrd="1" destOrd="0" presId="urn:microsoft.com/office/officeart/2005/8/layout/orgChart1"/>
    <dgm:cxn modelId="{A17DCB64-44BE-4982-B2F5-E26DDC8A132E}" type="presParOf" srcId="{14AB13FA-57B2-4883-ADA2-7C93781BC06C}" destId="{5ED04C46-E5D2-4CD5-B004-E80382102226}" srcOrd="2" destOrd="0" presId="urn:microsoft.com/office/officeart/2005/8/layout/orgChart1"/>
    <dgm:cxn modelId="{FDBEBFC0-9AA3-463C-85D9-C5AA2C76E8D5}" type="presParOf" srcId="{5ED04C46-E5D2-4CD5-B004-E80382102226}" destId="{819626C7-D105-427C-82FE-7CED4BFDAB24}" srcOrd="0" destOrd="0" presId="urn:microsoft.com/office/officeart/2005/8/layout/orgChart1"/>
    <dgm:cxn modelId="{1193F451-5020-4DCE-BFAA-0DC8F05E5AA1}" type="presParOf" srcId="{5ED04C46-E5D2-4CD5-B004-E80382102226}" destId="{4BD270AF-5995-4870-8FDF-74308C33A6EC}" srcOrd="1" destOrd="0" presId="urn:microsoft.com/office/officeart/2005/8/layout/orgChart1"/>
    <dgm:cxn modelId="{7973C59D-B6BF-4045-9E19-5ABA3BCB454F}" type="presParOf" srcId="{4BD270AF-5995-4870-8FDF-74308C33A6EC}" destId="{A9B3497C-0917-4119-A4C1-357ECB9EC943}" srcOrd="0" destOrd="0" presId="urn:microsoft.com/office/officeart/2005/8/layout/orgChart1"/>
    <dgm:cxn modelId="{5F4F43E4-F86C-448E-BB6A-5F4DBB666764}" type="presParOf" srcId="{A9B3497C-0917-4119-A4C1-357ECB9EC943}" destId="{B984057C-720D-4C2D-9192-CEDB0226D062}" srcOrd="0" destOrd="0" presId="urn:microsoft.com/office/officeart/2005/8/layout/orgChart1"/>
    <dgm:cxn modelId="{94BB7BB5-3676-47D0-A487-FDFA8F5D0A72}" type="presParOf" srcId="{A9B3497C-0917-4119-A4C1-357ECB9EC943}" destId="{610A70EB-A040-43C4-9DC2-11A8AC4F2EF0}" srcOrd="1" destOrd="0" presId="urn:microsoft.com/office/officeart/2005/8/layout/orgChart1"/>
    <dgm:cxn modelId="{B5901365-4F54-436F-8315-0B9487537271}" type="presParOf" srcId="{4BD270AF-5995-4870-8FDF-74308C33A6EC}" destId="{2617EBA3-2F51-4603-9A80-8507371B37AC}" srcOrd="1" destOrd="0" presId="urn:microsoft.com/office/officeart/2005/8/layout/orgChart1"/>
    <dgm:cxn modelId="{6080DA9B-8CC4-4131-BB1D-7E78042C94D8}" type="presParOf" srcId="{4BD270AF-5995-4870-8FDF-74308C33A6EC}" destId="{9F237E05-C813-44CF-98A9-F8059163C5EE}" srcOrd="2" destOrd="0" presId="urn:microsoft.com/office/officeart/2005/8/layout/orgChart1"/>
    <dgm:cxn modelId="{124AD0CB-6F4F-441C-BEBD-B75E1D6F2541}" type="presParOf" srcId="{9F237E05-C813-44CF-98A9-F8059163C5EE}" destId="{414B0329-47B7-4241-9AB9-55AF7881656A}" srcOrd="0" destOrd="0" presId="urn:microsoft.com/office/officeart/2005/8/layout/orgChart1"/>
    <dgm:cxn modelId="{FE90C89B-42FE-4D6F-A0E8-73D96D9B8AC4}" type="presParOf" srcId="{9F237E05-C813-44CF-98A9-F8059163C5EE}" destId="{DDBDA46D-AE7B-4C0E-AFCF-010B5A4460FE}" srcOrd="1" destOrd="0" presId="urn:microsoft.com/office/officeart/2005/8/layout/orgChart1"/>
    <dgm:cxn modelId="{FDD143BD-9D12-4086-B1D6-E6BBB054469C}" type="presParOf" srcId="{DDBDA46D-AE7B-4C0E-AFCF-010B5A4460FE}" destId="{87B3CB40-DD00-4942-ABDE-7653670BD023}" srcOrd="0" destOrd="0" presId="urn:microsoft.com/office/officeart/2005/8/layout/orgChart1"/>
    <dgm:cxn modelId="{F823B2DD-42D3-402F-8C96-CB02F8AA44E5}" type="presParOf" srcId="{87B3CB40-DD00-4942-ABDE-7653670BD023}" destId="{AA9691DF-D734-4360-A9D2-34737F215E37}" srcOrd="0" destOrd="0" presId="urn:microsoft.com/office/officeart/2005/8/layout/orgChart1"/>
    <dgm:cxn modelId="{F7D9E2DB-EA5F-4E72-B96A-9B2323D9962C}" type="presParOf" srcId="{87B3CB40-DD00-4942-ABDE-7653670BD023}" destId="{06AF3A91-4705-483F-B5C6-E654CEB49547}" srcOrd="1" destOrd="0" presId="urn:microsoft.com/office/officeart/2005/8/layout/orgChart1"/>
    <dgm:cxn modelId="{B8FA08A3-A7F8-483F-A8F4-55069AF0E01E}" type="presParOf" srcId="{DDBDA46D-AE7B-4C0E-AFCF-010B5A4460FE}" destId="{CE89DD80-89FD-43F3-B083-D37818869D25}" srcOrd="1" destOrd="0" presId="urn:microsoft.com/office/officeart/2005/8/layout/orgChart1"/>
    <dgm:cxn modelId="{019063FA-A059-4243-8C6B-856653A9FDE2}" type="presParOf" srcId="{DDBDA46D-AE7B-4C0E-AFCF-010B5A4460FE}" destId="{37C40CDD-F4ED-45CA-A357-43E1CF0D8885}" srcOrd="2" destOrd="0" presId="urn:microsoft.com/office/officeart/2005/8/layout/orgChart1"/>
    <dgm:cxn modelId="{606562A0-873E-4D96-A1DB-0968BD30B86E}" type="presParOf" srcId="{9F237E05-C813-44CF-98A9-F8059163C5EE}" destId="{3B7E7B9E-B24B-4751-A91B-3FF12A2C6118}" srcOrd="2" destOrd="0" presId="urn:microsoft.com/office/officeart/2005/8/layout/orgChart1"/>
    <dgm:cxn modelId="{DEF28AC8-D424-48D9-9E08-4329E93077A7}" type="presParOf" srcId="{9F237E05-C813-44CF-98A9-F8059163C5EE}" destId="{9F7022AC-1FA2-4DB7-B664-40EA6DE754F2}" srcOrd="3" destOrd="0" presId="urn:microsoft.com/office/officeart/2005/8/layout/orgChart1"/>
    <dgm:cxn modelId="{63C8BDC4-95AA-42F2-9CA2-6DF0B03C7166}" type="presParOf" srcId="{9F7022AC-1FA2-4DB7-B664-40EA6DE754F2}" destId="{53E583EB-3B7F-4F30-A3C4-36F9586F3473}" srcOrd="0" destOrd="0" presId="urn:microsoft.com/office/officeart/2005/8/layout/orgChart1"/>
    <dgm:cxn modelId="{9A5F7FE5-6E75-4B5A-9E1A-E8C7910895B6}" type="presParOf" srcId="{53E583EB-3B7F-4F30-A3C4-36F9586F3473}" destId="{FF5BDCCA-7B98-42B7-A046-64D3624B78FC}" srcOrd="0" destOrd="0" presId="urn:microsoft.com/office/officeart/2005/8/layout/orgChart1"/>
    <dgm:cxn modelId="{81194E46-A315-4B03-BD32-6F1B36D3188B}" type="presParOf" srcId="{53E583EB-3B7F-4F30-A3C4-36F9586F3473}" destId="{E49E44E2-C0DA-45FD-A4BB-FC6CBC1CE9DB}" srcOrd="1" destOrd="0" presId="urn:microsoft.com/office/officeart/2005/8/layout/orgChart1"/>
    <dgm:cxn modelId="{B4937B11-745A-4339-A0B2-F27209C54959}" type="presParOf" srcId="{9F7022AC-1FA2-4DB7-B664-40EA6DE754F2}" destId="{06D1F985-9875-47F4-A8A9-E4953D7A9C44}" srcOrd="1" destOrd="0" presId="urn:microsoft.com/office/officeart/2005/8/layout/orgChart1"/>
    <dgm:cxn modelId="{5FD73A90-CB2E-42D4-9E37-8A4D502EB6A2}" type="presParOf" srcId="{9F7022AC-1FA2-4DB7-B664-40EA6DE754F2}" destId="{03307F83-B460-4530-9052-C38FAF62A6E1}" srcOrd="2" destOrd="0" presId="urn:microsoft.com/office/officeart/2005/8/layout/orgChart1"/>
    <dgm:cxn modelId="{250A3030-2DF0-4D1E-9ED0-301A3EED055F}" type="presParOf" srcId="{5ED04C46-E5D2-4CD5-B004-E80382102226}" destId="{DEE52ACC-38E1-428B-812B-0E4806A20C04}" srcOrd="2" destOrd="0" presId="urn:microsoft.com/office/officeart/2005/8/layout/orgChart1"/>
    <dgm:cxn modelId="{CE025FB5-BFBE-4F49-9BBA-0174688AFB06}" type="presParOf" srcId="{5ED04C46-E5D2-4CD5-B004-E80382102226}" destId="{A81ABE11-6EFB-4187-9453-179E494C0E6C}" srcOrd="3" destOrd="0" presId="urn:microsoft.com/office/officeart/2005/8/layout/orgChart1"/>
    <dgm:cxn modelId="{21F3F72B-7D97-4C6E-9E85-209FE39E1EA6}" type="presParOf" srcId="{A81ABE11-6EFB-4187-9453-179E494C0E6C}" destId="{347F683B-2F46-4369-84B4-E3D94229B60E}" srcOrd="0" destOrd="0" presId="urn:microsoft.com/office/officeart/2005/8/layout/orgChart1"/>
    <dgm:cxn modelId="{307BCEFF-BDB5-43EE-83C4-FA37773589A7}" type="presParOf" srcId="{347F683B-2F46-4369-84B4-E3D94229B60E}" destId="{C420E471-33F6-49F9-B4B3-22ED4B6C3F69}" srcOrd="0" destOrd="0" presId="urn:microsoft.com/office/officeart/2005/8/layout/orgChart1"/>
    <dgm:cxn modelId="{82B99649-DE60-4B20-8EE2-2AD3B6B47BDA}" type="presParOf" srcId="{347F683B-2F46-4369-84B4-E3D94229B60E}" destId="{9C7C4BF8-75C7-4119-BF23-96153D0901B3}" srcOrd="1" destOrd="0" presId="urn:microsoft.com/office/officeart/2005/8/layout/orgChart1"/>
    <dgm:cxn modelId="{F8019CDB-C0A9-4D54-8752-2A6E7B2A9629}" type="presParOf" srcId="{A81ABE11-6EFB-4187-9453-179E494C0E6C}" destId="{880AB8EA-FC38-4B15-BBBD-6FA15A68D97F}" srcOrd="1" destOrd="0" presId="urn:microsoft.com/office/officeart/2005/8/layout/orgChart1"/>
    <dgm:cxn modelId="{4EFD9988-E4A5-4037-BFA2-E66ED805209C}" type="presParOf" srcId="{A81ABE11-6EFB-4187-9453-179E494C0E6C}" destId="{9CD94549-95B1-482C-A4A5-EDB514E9DED9}" srcOrd="2" destOrd="0" presId="urn:microsoft.com/office/officeart/2005/8/layout/orgChart1"/>
    <dgm:cxn modelId="{9D6A5F2E-7E02-4B4C-BA3C-C6B7337E53B6}" type="presParOf" srcId="{9CD94549-95B1-482C-A4A5-EDB514E9DED9}" destId="{E3374F16-5B08-45AF-B299-CB5422E67771}" srcOrd="0" destOrd="0" presId="urn:microsoft.com/office/officeart/2005/8/layout/orgChart1"/>
    <dgm:cxn modelId="{EC83E3B9-A96B-4EEF-834E-28B0FA73F7F0}" type="presParOf" srcId="{9CD94549-95B1-482C-A4A5-EDB514E9DED9}" destId="{856E8EB5-2BF1-4C1D-A61D-2484DCB6D7C2}" srcOrd="1" destOrd="0" presId="urn:microsoft.com/office/officeart/2005/8/layout/orgChart1"/>
    <dgm:cxn modelId="{FB57D8AE-3EFF-4D67-B9ED-6522370948E1}" type="presParOf" srcId="{856E8EB5-2BF1-4C1D-A61D-2484DCB6D7C2}" destId="{19076EA2-AFA6-4A57-89FC-E7931D1C8A34}" srcOrd="0" destOrd="0" presId="urn:microsoft.com/office/officeart/2005/8/layout/orgChart1"/>
    <dgm:cxn modelId="{8F9BE221-B986-4ACB-9C69-9D76FCE742D7}" type="presParOf" srcId="{19076EA2-AFA6-4A57-89FC-E7931D1C8A34}" destId="{D89303E2-AAE3-4374-B86F-A609D35CB017}" srcOrd="0" destOrd="0" presId="urn:microsoft.com/office/officeart/2005/8/layout/orgChart1"/>
    <dgm:cxn modelId="{0DEB114D-3A8A-4EFA-AB01-2DEFC01146CC}" type="presParOf" srcId="{19076EA2-AFA6-4A57-89FC-E7931D1C8A34}" destId="{F0174227-C4BF-447B-A480-271FA7B07ECB}" srcOrd="1" destOrd="0" presId="urn:microsoft.com/office/officeart/2005/8/layout/orgChart1"/>
    <dgm:cxn modelId="{A9719953-37B0-42A6-83D0-A788741D2926}" type="presParOf" srcId="{856E8EB5-2BF1-4C1D-A61D-2484DCB6D7C2}" destId="{B8178ACC-83EB-4E3C-B9CB-8E4FD9E804E1}" srcOrd="1" destOrd="0" presId="urn:microsoft.com/office/officeart/2005/8/layout/orgChart1"/>
    <dgm:cxn modelId="{3C9309D7-0DA6-4F20-8408-E5CD42B98F79}" type="presParOf" srcId="{856E8EB5-2BF1-4C1D-A61D-2484DCB6D7C2}" destId="{22843B25-8F68-4690-B782-7E15D3323F3A}" srcOrd="2" destOrd="0" presId="urn:microsoft.com/office/officeart/2005/8/layout/orgChart1"/>
    <dgm:cxn modelId="{98D5D607-0F63-47BE-9D4F-4131284F7402}" type="presParOf" srcId="{22843B25-8F68-4690-B782-7E15D3323F3A}" destId="{899CBE82-7BC3-4A7B-8D91-0BF1C598FE77}" srcOrd="0" destOrd="0" presId="urn:microsoft.com/office/officeart/2005/8/layout/orgChart1"/>
    <dgm:cxn modelId="{4A45BC5C-050F-41FB-A0C7-DE6D62077156}" type="presParOf" srcId="{22843B25-8F68-4690-B782-7E15D3323F3A}" destId="{32B153BE-7E74-40B1-B76D-A8DA7464F758}" srcOrd="1" destOrd="0" presId="urn:microsoft.com/office/officeart/2005/8/layout/orgChart1"/>
    <dgm:cxn modelId="{53553463-0FB8-45CD-BDBD-F0F6EF9830A9}" type="presParOf" srcId="{32B153BE-7E74-40B1-B76D-A8DA7464F758}" destId="{9482C836-326D-4400-907B-E31F3435B0E6}" srcOrd="0" destOrd="0" presId="urn:microsoft.com/office/officeart/2005/8/layout/orgChart1"/>
    <dgm:cxn modelId="{0F0C5C01-B656-462C-97A3-4053DDE0E63B}" type="presParOf" srcId="{9482C836-326D-4400-907B-E31F3435B0E6}" destId="{4BD39BF7-3E6C-4ED6-B47B-3A4AC55B854C}" srcOrd="0" destOrd="0" presId="urn:microsoft.com/office/officeart/2005/8/layout/orgChart1"/>
    <dgm:cxn modelId="{D6CD44B6-C3DE-4A5F-B639-EDD743F8E3D6}" type="presParOf" srcId="{9482C836-326D-4400-907B-E31F3435B0E6}" destId="{D7CF47DA-D2AD-4BED-9F17-802C14A578CF}" srcOrd="1" destOrd="0" presId="urn:microsoft.com/office/officeart/2005/8/layout/orgChart1"/>
    <dgm:cxn modelId="{1939F14A-7BAE-4EE6-8CA6-4302515F59A2}" type="presParOf" srcId="{32B153BE-7E74-40B1-B76D-A8DA7464F758}" destId="{10B12914-7D71-4398-B960-2E22812F9EA5}" srcOrd="1" destOrd="0" presId="urn:microsoft.com/office/officeart/2005/8/layout/orgChart1"/>
    <dgm:cxn modelId="{40BC5E08-3A9B-4118-8F07-3AF0D41CE99D}" type="presParOf" srcId="{32B153BE-7E74-40B1-B76D-A8DA7464F758}" destId="{EF436C8D-21C7-4BD7-B962-65FB366FDA7E}" srcOrd="2" destOrd="0" presId="urn:microsoft.com/office/officeart/2005/8/layout/orgChart1"/>
    <dgm:cxn modelId="{E78EE8FD-6FEE-4590-816B-4F25217174AC}" type="presParOf" srcId="{22843B25-8F68-4690-B782-7E15D3323F3A}" destId="{4ACEE2DB-6C89-44D7-A406-B40308198706}" srcOrd="2" destOrd="0" presId="urn:microsoft.com/office/officeart/2005/8/layout/orgChart1"/>
    <dgm:cxn modelId="{24521CBF-21A0-4CB6-BA3D-87D69E7E2A3D}" type="presParOf" srcId="{22843B25-8F68-4690-B782-7E15D3323F3A}" destId="{FE28423E-3827-4143-BF7D-70ADE422BCA9}" srcOrd="3" destOrd="0" presId="urn:microsoft.com/office/officeart/2005/8/layout/orgChart1"/>
    <dgm:cxn modelId="{46830942-CE85-4CFA-B3BD-9D7C2FD39DF2}" type="presParOf" srcId="{FE28423E-3827-4143-BF7D-70ADE422BCA9}" destId="{C07852BA-C386-4961-BEA6-39BEAFE1EA39}" srcOrd="0" destOrd="0" presId="urn:microsoft.com/office/officeart/2005/8/layout/orgChart1"/>
    <dgm:cxn modelId="{B33B395F-70CB-4F8B-81D5-4A9450DFFDD9}" type="presParOf" srcId="{C07852BA-C386-4961-BEA6-39BEAFE1EA39}" destId="{A33DA18E-84FE-4875-B7EC-22ECABDC543D}" srcOrd="0" destOrd="0" presId="urn:microsoft.com/office/officeart/2005/8/layout/orgChart1"/>
    <dgm:cxn modelId="{5FC6963C-F6CE-400D-BEC9-44887ADE21C3}" type="presParOf" srcId="{C07852BA-C386-4961-BEA6-39BEAFE1EA39}" destId="{763B239E-1AC6-4BED-BD45-DBE92FFEFE0B}" srcOrd="1" destOrd="0" presId="urn:microsoft.com/office/officeart/2005/8/layout/orgChart1"/>
    <dgm:cxn modelId="{EE2C0EBA-08C9-4DEF-BBFB-6AA97723E5B2}" type="presParOf" srcId="{FE28423E-3827-4143-BF7D-70ADE422BCA9}" destId="{4C6E4E7C-5182-42E2-B06A-DC6EAC4B21D6}" srcOrd="1" destOrd="0" presId="urn:microsoft.com/office/officeart/2005/8/layout/orgChart1"/>
    <dgm:cxn modelId="{6E617BBA-65A7-449F-8228-916D8D4FB38C}" type="presParOf" srcId="{FE28423E-3827-4143-BF7D-70ADE422BCA9}" destId="{BB9A6DF0-5BA7-4978-AFC9-263AE67E401A}" srcOrd="2" destOrd="0" presId="urn:microsoft.com/office/officeart/2005/8/layout/orgChart1"/>
    <dgm:cxn modelId="{A61F26E7-6C0E-41C4-9A29-1B3AAC93A967}" type="presParOf" srcId="{9CD94549-95B1-482C-A4A5-EDB514E9DED9}" destId="{391A34E6-47CC-42EE-98F8-74CC7C90C228}" srcOrd="2" destOrd="0" presId="urn:microsoft.com/office/officeart/2005/8/layout/orgChart1"/>
    <dgm:cxn modelId="{73F89F99-3FA6-48C8-8BDB-478FA89079A2}" type="presParOf" srcId="{9CD94549-95B1-482C-A4A5-EDB514E9DED9}" destId="{813805BD-2527-4FFA-8F68-32B12B83300A}" srcOrd="3" destOrd="0" presId="urn:microsoft.com/office/officeart/2005/8/layout/orgChart1"/>
    <dgm:cxn modelId="{1BD51E6A-68C0-4083-9B79-6DEDEDA13084}" type="presParOf" srcId="{813805BD-2527-4FFA-8F68-32B12B83300A}" destId="{43221F6B-B3D1-41A3-9D0D-3BCB8241D927}" srcOrd="0" destOrd="0" presId="urn:microsoft.com/office/officeart/2005/8/layout/orgChart1"/>
    <dgm:cxn modelId="{CF3E1715-EB4A-4621-9E47-5E1B482822D9}" type="presParOf" srcId="{43221F6B-B3D1-41A3-9D0D-3BCB8241D927}" destId="{34AF6459-8C40-4BF7-A5A0-0409B61C42E0}" srcOrd="0" destOrd="0" presId="urn:microsoft.com/office/officeart/2005/8/layout/orgChart1"/>
    <dgm:cxn modelId="{1F23934F-A1C4-49E6-A8D2-6A17B92A682E}" type="presParOf" srcId="{43221F6B-B3D1-41A3-9D0D-3BCB8241D927}" destId="{B525E4FC-B9BB-4B2F-ADDB-BC83B2AF36D9}" srcOrd="1" destOrd="0" presId="urn:microsoft.com/office/officeart/2005/8/layout/orgChart1"/>
    <dgm:cxn modelId="{1ED23100-F63B-4AF6-AE01-04C5F68EF5D8}" type="presParOf" srcId="{813805BD-2527-4FFA-8F68-32B12B83300A}" destId="{924B42DE-125A-4B9E-8117-8ACED927761C}" srcOrd="1" destOrd="0" presId="urn:microsoft.com/office/officeart/2005/8/layout/orgChart1"/>
    <dgm:cxn modelId="{30E0CEA9-E99C-4EEC-AA4C-ECE97EAC310B}" type="presParOf" srcId="{813805BD-2527-4FFA-8F68-32B12B83300A}" destId="{148EC6D3-67E6-4035-B0D9-F3AB0F77D34F}" srcOrd="2" destOrd="0" presId="urn:microsoft.com/office/officeart/2005/8/layout/orgChart1"/>
    <dgm:cxn modelId="{AA12F23E-E01F-4F2A-A9A2-71DF87513767}" type="presParOf" srcId="{148EC6D3-67E6-4035-B0D9-F3AB0F77D34F}" destId="{34BE0502-4067-4726-9800-7958C45D3C3E}" srcOrd="0" destOrd="0" presId="urn:microsoft.com/office/officeart/2005/8/layout/orgChart1"/>
    <dgm:cxn modelId="{E90E7ADA-9310-4B96-B8BD-148614F24D7F}" type="presParOf" srcId="{148EC6D3-67E6-4035-B0D9-F3AB0F77D34F}" destId="{284EA90F-B758-497B-BA62-4FDBBC6C8DBA}" srcOrd="1" destOrd="0" presId="urn:microsoft.com/office/officeart/2005/8/layout/orgChart1"/>
    <dgm:cxn modelId="{C17B6DAC-1B57-4F01-A61D-A32946C8E1A2}" type="presParOf" srcId="{284EA90F-B758-497B-BA62-4FDBBC6C8DBA}" destId="{A459BDB7-4D6F-42DD-8D9F-1F3A1CF2F22A}" srcOrd="0" destOrd="0" presId="urn:microsoft.com/office/officeart/2005/8/layout/orgChart1"/>
    <dgm:cxn modelId="{DB436833-3639-49B6-B814-96643ACF7996}" type="presParOf" srcId="{A459BDB7-4D6F-42DD-8D9F-1F3A1CF2F22A}" destId="{F175EF69-54D6-4E63-B279-5DEE151BEEA7}" srcOrd="0" destOrd="0" presId="urn:microsoft.com/office/officeart/2005/8/layout/orgChart1"/>
    <dgm:cxn modelId="{F76F52B8-2FDB-426C-A504-C2056FE2CFCA}" type="presParOf" srcId="{A459BDB7-4D6F-42DD-8D9F-1F3A1CF2F22A}" destId="{BD8D11AD-8A14-4385-8BD0-AF02E09C83A8}" srcOrd="1" destOrd="0" presId="urn:microsoft.com/office/officeart/2005/8/layout/orgChart1"/>
    <dgm:cxn modelId="{43763CDC-0C9C-4DFE-B264-2B499C1C1BE6}" type="presParOf" srcId="{284EA90F-B758-497B-BA62-4FDBBC6C8DBA}" destId="{AB9301A5-D9C2-4324-A8FA-BEE677D4E89E}" srcOrd="1" destOrd="0" presId="urn:microsoft.com/office/officeart/2005/8/layout/orgChart1"/>
    <dgm:cxn modelId="{78F1B255-E358-449B-BEDF-E9375078A7CC}" type="presParOf" srcId="{284EA90F-B758-497B-BA62-4FDBBC6C8DBA}" destId="{AA1C30D3-7990-4EC3-B29B-75ADF979996B}" srcOrd="2" destOrd="0" presId="urn:microsoft.com/office/officeart/2005/8/layout/orgChart1"/>
    <dgm:cxn modelId="{EA2FAA1F-91EB-4234-A433-6707D02C0DF5}" type="presParOf" srcId="{148EC6D3-67E6-4035-B0D9-F3AB0F77D34F}" destId="{7490F3FE-9FD1-4A03-8010-034474F5BF45}" srcOrd="2" destOrd="0" presId="urn:microsoft.com/office/officeart/2005/8/layout/orgChart1"/>
    <dgm:cxn modelId="{916237D7-5DC9-4DCD-892C-DCE49A3B5327}" type="presParOf" srcId="{148EC6D3-67E6-4035-B0D9-F3AB0F77D34F}" destId="{4DCF1EFD-7574-42B0-B200-24F264BB3048}" srcOrd="3" destOrd="0" presId="urn:microsoft.com/office/officeart/2005/8/layout/orgChart1"/>
    <dgm:cxn modelId="{C525910B-4A54-44E6-9A6A-B87F2640EE5F}" type="presParOf" srcId="{4DCF1EFD-7574-42B0-B200-24F264BB3048}" destId="{3F7F205E-03C7-41D2-8C6A-D486286F9DB5}" srcOrd="0" destOrd="0" presId="urn:microsoft.com/office/officeart/2005/8/layout/orgChart1"/>
    <dgm:cxn modelId="{A0281F43-DCDF-485F-8495-8300CEDFCB2B}" type="presParOf" srcId="{3F7F205E-03C7-41D2-8C6A-D486286F9DB5}" destId="{AB990A87-D02C-4535-A54C-A23FBD85D111}" srcOrd="0" destOrd="0" presId="urn:microsoft.com/office/officeart/2005/8/layout/orgChart1"/>
    <dgm:cxn modelId="{9A3ADD28-C464-460C-B3FD-4F2B612CA94D}" type="presParOf" srcId="{3F7F205E-03C7-41D2-8C6A-D486286F9DB5}" destId="{2AA65338-2976-41CD-8A7F-FA42CD562767}" srcOrd="1" destOrd="0" presId="urn:microsoft.com/office/officeart/2005/8/layout/orgChart1"/>
    <dgm:cxn modelId="{6B757A34-9E9C-4AA1-9631-05E44E1B5022}" type="presParOf" srcId="{4DCF1EFD-7574-42B0-B200-24F264BB3048}" destId="{08B9B879-9F05-46E1-BC92-5E1F44BF9DF8}" srcOrd="1" destOrd="0" presId="urn:microsoft.com/office/officeart/2005/8/layout/orgChart1"/>
    <dgm:cxn modelId="{E6D1EE8B-5850-42AB-B371-5E68F4CF7E82}" type="presParOf" srcId="{4DCF1EFD-7574-42B0-B200-24F264BB3048}" destId="{38918F62-45EB-402A-A7FA-FBE147E7605E}" srcOrd="2" destOrd="0" presId="urn:microsoft.com/office/officeart/2005/8/layout/orgChart1"/>
    <dgm:cxn modelId="{15CD471E-D1A9-4047-A918-73D3232BF648}" type="presParOf" srcId="{38918F62-45EB-402A-A7FA-FBE147E7605E}" destId="{5743064D-8D16-4126-ABB9-5005B3206AFE}" srcOrd="0" destOrd="0" presId="urn:microsoft.com/office/officeart/2005/8/layout/orgChart1"/>
    <dgm:cxn modelId="{CC3B22F5-D2FB-4E15-9BEE-C79D9A897453}" type="presParOf" srcId="{38918F62-45EB-402A-A7FA-FBE147E7605E}" destId="{9BD7A827-B68D-4D91-9B00-E0B5C8287708}" srcOrd="1" destOrd="0" presId="urn:microsoft.com/office/officeart/2005/8/layout/orgChart1"/>
    <dgm:cxn modelId="{33153F1F-EE6A-43C8-9AEB-E09AB10B1A58}" type="presParOf" srcId="{9BD7A827-B68D-4D91-9B00-E0B5C8287708}" destId="{18ED87D9-FD10-47AD-9B83-34313A00646F}" srcOrd="0" destOrd="0" presId="urn:microsoft.com/office/officeart/2005/8/layout/orgChart1"/>
    <dgm:cxn modelId="{36B69C71-0707-443A-BA84-E3015EA0004B}" type="presParOf" srcId="{18ED87D9-FD10-47AD-9B83-34313A00646F}" destId="{DF1FBC31-6C81-4723-8E02-08EB3F8E4A1E}" srcOrd="0" destOrd="0" presId="urn:microsoft.com/office/officeart/2005/8/layout/orgChart1"/>
    <dgm:cxn modelId="{060FCA36-0354-4BE6-BC89-6512B3483339}" type="presParOf" srcId="{18ED87D9-FD10-47AD-9B83-34313A00646F}" destId="{ED65D6D3-2FB2-4FB5-BB54-2EEE673C166C}" srcOrd="1" destOrd="0" presId="urn:microsoft.com/office/officeart/2005/8/layout/orgChart1"/>
    <dgm:cxn modelId="{86496BE4-310D-413E-A69D-CD5850C59BFE}" type="presParOf" srcId="{9BD7A827-B68D-4D91-9B00-E0B5C8287708}" destId="{CB307EB8-8AD6-4ED5-9D3D-064121CE71A2}" srcOrd="1" destOrd="0" presId="urn:microsoft.com/office/officeart/2005/8/layout/orgChart1"/>
    <dgm:cxn modelId="{27471FBF-00C9-4D26-9F80-A15DE5EFC2B4}" type="presParOf" srcId="{9BD7A827-B68D-4D91-9B00-E0B5C8287708}" destId="{83070672-8047-4848-AF64-981361B64B1B}" srcOrd="2" destOrd="0" presId="urn:microsoft.com/office/officeart/2005/8/layout/orgChart1"/>
    <dgm:cxn modelId="{9BB4DE5E-62CC-4B03-AB9E-2CFB5E117ECD}" type="presParOf" srcId="{38918F62-45EB-402A-A7FA-FBE147E7605E}" destId="{F6CEE872-54CC-4884-A7A4-FBC770E2C1A9}" srcOrd="2" destOrd="0" presId="urn:microsoft.com/office/officeart/2005/8/layout/orgChart1"/>
    <dgm:cxn modelId="{BFDECC6D-4B54-448F-8684-127CC521F5F9}" type="presParOf" srcId="{38918F62-45EB-402A-A7FA-FBE147E7605E}" destId="{7BCF48CD-AD45-4937-AC6E-3F03DFE6B3C2}" srcOrd="3" destOrd="0" presId="urn:microsoft.com/office/officeart/2005/8/layout/orgChart1"/>
    <dgm:cxn modelId="{86EA8465-D6EF-4EB6-9316-EBA7019E4F2B}" type="presParOf" srcId="{7BCF48CD-AD45-4937-AC6E-3F03DFE6B3C2}" destId="{30338A1B-D59A-4E9E-B24F-C967F50C81CA}" srcOrd="0" destOrd="0" presId="urn:microsoft.com/office/officeart/2005/8/layout/orgChart1"/>
    <dgm:cxn modelId="{2CCA7D6C-057D-4869-84E6-4CF15A658683}" type="presParOf" srcId="{30338A1B-D59A-4E9E-B24F-C967F50C81CA}" destId="{B2278159-1128-46C6-B2B7-E0FB55F65E84}" srcOrd="0" destOrd="0" presId="urn:microsoft.com/office/officeart/2005/8/layout/orgChart1"/>
    <dgm:cxn modelId="{14DE276D-E689-4C45-A481-F21CA53B3F07}" type="presParOf" srcId="{30338A1B-D59A-4E9E-B24F-C967F50C81CA}" destId="{36E4B4F9-35A8-4951-93BE-501605A63B3B}" srcOrd="1" destOrd="0" presId="urn:microsoft.com/office/officeart/2005/8/layout/orgChart1"/>
    <dgm:cxn modelId="{649F1538-1B35-4EF1-9CC8-7D902B093A00}" type="presParOf" srcId="{7BCF48CD-AD45-4937-AC6E-3F03DFE6B3C2}" destId="{CC6CE8A3-3719-4749-975E-F66D3EC8B30A}" srcOrd="1" destOrd="0" presId="urn:microsoft.com/office/officeart/2005/8/layout/orgChart1"/>
    <dgm:cxn modelId="{DD9FA82F-6354-43B7-896A-74A8CE3EB05D}" type="presParOf" srcId="{7BCF48CD-AD45-4937-AC6E-3F03DFE6B3C2}" destId="{CB7BBCFB-DD83-477F-8558-7B5529AE51D4}" srcOrd="2" destOrd="0" presId="urn:microsoft.com/office/officeart/2005/8/layout/orgChart1"/>
    <dgm:cxn modelId="{5E2AAB75-C37B-425D-9B53-B3570A2FA999}" type="presParOf" srcId="{CB7BBCFB-DD83-477F-8558-7B5529AE51D4}" destId="{DD3DF417-5E11-4D2E-867D-24CF16501F38}" srcOrd="0" destOrd="0" presId="urn:microsoft.com/office/officeart/2005/8/layout/orgChart1"/>
    <dgm:cxn modelId="{A01BDC8D-2417-45AF-BA95-FE422F7B047F}" type="presParOf" srcId="{CB7BBCFB-DD83-477F-8558-7B5529AE51D4}" destId="{5F95C689-EE02-4438-B9FD-26127B56071D}" srcOrd="1" destOrd="0" presId="urn:microsoft.com/office/officeart/2005/8/layout/orgChart1"/>
    <dgm:cxn modelId="{5127B895-6FBD-40BE-8477-87378D0FBA3D}" type="presParOf" srcId="{5F95C689-EE02-4438-B9FD-26127B56071D}" destId="{E49B8F72-91D4-4FFB-819D-887595C92EF5}" srcOrd="0" destOrd="0" presId="urn:microsoft.com/office/officeart/2005/8/layout/orgChart1"/>
    <dgm:cxn modelId="{6E0DA6BA-D153-4A23-807F-91127F449996}" type="presParOf" srcId="{E49B8F72-91D4-4FFB-819D-887595C92EF5}" destId="{80A00029-77ED-4147-8A33-612FCF46403A}" srcOrd="0" destOrd="0" presId="urn:microsoft.com/office/officeart/2005/8/layout/orgChart1"/>
    <dgm:cxn modelId="{33DA9ABD-3DAF-4C07-850C-8B68E07435F5}" type="presParOf" srcId="{E49B8F72-91D4-4FFB-819D-887595C92EF5}" destId="{2A038FFF-F79A-48DE-B6E2-6213F17EECA7}" srcOrd="1" destOrd="0" presId="urn:microsoft.com/office/officeart/2005/8/layout/orgChart1"/>
    <dgm:cxn modelId="{70FD158D-4278-4566-91FA-2B6E54E2CAFE}" type="presParOf" srcId="{5F95C689-EE02-4438-B9FD-26127B56071D}" destId="{D5671C5D-E759-4F48-9958-CC74A2B6333D}" srcOrd="1" destOrd="0" presId="urn:microsoft.com/office/officeart/2005/8/layout/orgChart1"/>
    <dgm:cxn modelId="{4B0D5D72-330A-4E0E-9927-C21FF2B1111A}" type="presParOf" srcId="{5F95C689-EE02-4438-B9FD-26127B56071D}" destId="{E5AAF03F-CF27-4D7E-AAF7-E0948031182C}" srcOrd="2" destOrd="0" presId="urn:microsoft.com/office/officeart/2005/8/layout/orgChart1"/>
    <dgm:cxn modelId="{A3862ABB-D4D0-4F21-8424-D77636A101BD}" type="presParOf" srcId="{CB7BBCFB-DD83-477F-8558-7B5529AE51D4}" destId="{68959C32-8747-4B32-B37A-282CB6BB7407}" srcOrd="2" destOrd="0" presId="urn:microsoft.com/office/officeart/2005/8/layout/orgChart1"/>
    <dgm:cxn modelId="{EB4D1169-5A1A-42F5-93E8-88929DE163BE}" type="presParOf" srcId="{CB7BBCFB-DD83-477F-8558-7B5529AE51D4}" destId="{0B557921-C04F-4272-81AC-3AAB5F5B10E9}" srcOrd="3" destOrd="0" presId="urn:microsoft.com/office/officeart/2005/8/layout/orgChart1"/>
    <dgm:cxn modelId="{95FC4977-F4EE-489C-BC4F-F80F28709CBC}" type="presParOf" srcId="{0B557921-C04F-4272-81AC-3AAB5F5B10E9}" destId="{F143A766-D64F-4EFA-BE6D-1A5C16E72D21}" srcOrd="0" destOrd="0" presId="urn:microsoft.com/office/officeart/2005/8/layout/orgChart1"/>
    <dgm:cxn modelId="{B34147CB-ACCD-4948-A644-0418183F6367}" type="presParOf" srcId="{F143A766-D64F-4EFA-BE6D-1A5C16E72D21}" destId="{F95605DD-DDFA-4F0D-9E4D-19B650296542}" srcOrd="0" destOrd="0" presId="urn:microsoft.com/office/officeart/2005/8/layout/orgChart1"/>
    <dgm:cxn modelId="{5C1B3297-5C4E-4FCB-86F9-59F93262542F}" type="presParOf" srcId="{F143A766-D64F-4EFA-BE6D-1A5C16E72D21}" destId="{F7DC3C1C-7F77-4EBE-B8A6-89253701A945}" srcOrd="1" destOrd="0" presId="urn:microsoft.com/office/officeart/2005/8/layout/orgChart1"/>
    <dgm:cxn modelId="{330C60D8-CC72-4D27-9270-4F08B7F39198}" type="presParOf" srcId="{0B557921-C04F-4272-81AC-3AAB5F5B10E9}" destId="{FC29B372-E378-4F90-BCF9-363A05B20CBB}" srcOrd="1" destOrd="0" presId="urn:microsoft.com/office/officeart/2005/8/layout/orgChart1"/>
    <dgm:cxn modelId="{D0B7A470-FE38-4D40-8FAA-955BE4610887}" type="presParOf" srcId="{0B557921-C04F-4272-81AC-3AAB5F5B10E9}" destId="{82C325F8-3C8E-435B-9F1C-97446A871F8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F0507E-DA49-44D9-88F9-F11C8C08941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915431E9-0C2F-4678-8143-9088B0614A93}">
      <dgm:prSet phldrT="[Текст]"/>
      <dgm:spPr/>
      <dgm:t>
        <a:bodyPr/>
        <a:lstStyle/>
        <a:p>
          <a:r>
            <a:rPr lang="ru-RU"/>
            <a:t>Деревоо</a:t>
          </a:r>
        </a:p>
      </dgm:t>
    </dgm:pt>
    <dgm:pt modelId="{6B55AEC1-4C62-4ACA-B890-C3136F5E09B3}" type="parTrans" cxnId="{570706E5-0E5F-49F5-8D5B-609732834ADE}">
      <dgm:prSet/>
      <dgm:spPr/>
      <dgm:t>
        <a:bodyPr/>
        <a:lstStyle/>
        <a:p>
          <a:endParaRPr lang="ru-RU"/>
        </a:p>
      </dgm:t>
    </dgm:pt>
    <dgm:pt modelId="{195B7EAE-0E3B-42EF-BA09-69950A909575}" type="sibTrans" cxnId="{570706E5-0E5F-49F5-8D5B-609732834ADE}">
      <dgm:prSet/>
      <dgm:spPr/>
      <dgm:t>
        <a:bodyPr/>
        <a:lstStyle/>
        <a:p>
          <a:endParaRPr lang="ru-RU"/>
        </a:p>
      </dgm:t>
    </dgm:pt>
    <dgm:pt modelId="{376B8B1D-BFFA-42A4-AEA3-88FCFAE0700C}" type="asst">
      <dgm:prSet phldrT="[Текст]"/>
      <dgm:spPr/>
      <dgm:t>
        <a:bodyPr/>
        <a:lstStyle/>
        <a:p>
          <a:r>
            <a:rPr lang="ru-RU"/>
            <a:t>0</a:t>
          </a:r>
        </a:p>
      </dgm:t>
    </dgm:pt>
    <dgm:pt modelId="{90CF9F26-B8CA-405F-9754-C8017E755465}" type="parTrans" cxnId="{F1E0CD3A-BB3E-44C0-9B02-E920347D2937}">
      <dgm:prSet/>
      <dgm:spPr/>
      <dgm:t>
        <a:bodyPr/>
        <a:lstStyle/>
        <a:p>
          <a:endParaRPr lang="ru-RU"/>
        </a:p>
      </dgm:t>
    </dgm:pt>
    <dgm:pt modelId="{D2BD7E8A-E4ED-49C9-B670-2FC4C5AF83A9}" type="sibTrans" cxnId="{F1E0CD3A-BB3E-44C0-9B02-E920347D2937}">
      <dgm:prSet/>
      <dgm:spPr/>
      <dgm:t>
        <a:bodyPr/>
        <a:lstStyle/>
        <a:p>
          <a:endParaRPr lang="ru-RU"/>
        </a:p>
      </dgm:t>
    </dgm:pt>
    <dgm:pt modelId="{299D4592-E9C2-4196-B5A9-3DB5D7559460}" type="asst">
      <dgm:prSet phldrT="[Текст]"/>
      <dgm:spPr/>
      <dgm:t>
        <a:bodyPr/>
        <a:lstStyle/>
        <a:p>
          <a:r>
            <a:rPr lang="ru-RU"/>
            <a:t>1</a:t>
          </a:r>
        </a:p>
      </dgm:t>
    </dgm:pt>
    <dgm:pt modelId="{BFCEBCD0-4929-4044-8AF6-280E44EF17A8}" type="parTrans" cxnId="{D89D9911-AE70-40E5-A6D9-738AD02DF4FC}">
      <dgm:prSet/>
      <dgm:spPr/>
      <dgm:t>
        <a:bodyPr/>
        <a:lstStyle/>
        <a:p>
          <a:endParaRPr lang="ru-RU"/>
        </a:p>
      </dgm:t>
    </dgm:pt>
    <dgm:pt modelId="{D740882C-1CE2-4700-A194-D5AA73B3B563}" type="sibTrans" cxnId="{D89D9911-AE70-40E5-A6D9-738AD02DF4FC}">
      <dgm:prSet/>
      <dgm:spPr/>
      <dgm:t>
        <a:bodyPr/>
        <a:lstStyle/>
        <a:p>
          <a:endParaRPr lang="ru-RU"/>
        </a:p>
      </dgm:t>
    </dgm:pt>
    <dgm:pt modelId="{71F8E3BD-47A0-49E7-B2E6-B5734179A61C}" type="asst">
      <dgm:prSet phldrT="[Текст]"/>
      <dgm:spPr/>
      <dgm:t>
        <a:bodyPr/>
        <a:lstStyle/>
        <a:p>
          <a:r>
            <a:rPr lang="ru-RU"/>
            <a:t>00 (140)</a:t>
          </a:r>
        </a:p>
      </dgm:t>
    </dgm:pt>
    <dgm:pt modelId="{FE2BB8D4-9185-4002-B5D7-8AE14F19F4C3}" type="parTrans" cxnId="{A7741DB0-3BBE-42EB-B1BC-72344D2A509A}">
      <dgm:prSet/>
      <dgm:spPr/>
      <dgm:t>
        <a:bodyPr/>
        <a:lstStyle/>
        <a:p>
          <a:endParaRPr lang="ru-RU"/>
        </a:p>
      </dgm:t>
    </dgm:pt>
    <dgm:pt modelId="{272CD0DE-4AF2-48C6-886B-7B3401CD8110}" type="sibTrans" cxnId="{A7741DB0-3BBE-42EB-B1BC-72344D2A509A}">
      <dgm:prSet/>
      <dgm:spPr/>
      <dgm:t>
        <a:bodyPr/>
        <a:lstStyle/>
        <a:p>
          <a:endParaRPr lang="ru-RU"/>
        </a:p>
      </dgm:t>
    </dgm:pt>
    <dgm:pt modelId="{E6114635-A002-4892-AA71-C914E8B2CE9E}" type="asst">
      <dgm:prSet phldrT="[Текст]"/>
      <dgm:spPr/>
      <dgm:t>
        <a:bodyPr/>
        <a:lstStyle/>
        <a:p>
          <a:r>
            <a:rPr lang="ru-RU"/>
            <a:t>1111 (120)</a:t>
          </a:r>
        </a:p>
      </dgm:t>
    </dgm:pt>
    <dgm:pt modelId="{895BFF6B-2F99-488D-8D64-AEBD6C828CDF}" type="parTrans" cxnId="{6134E80B-C3EF-455F-AB9D-321D62DEC822}">
      <dgm:prSet/>
      <dgm:spPr/>
      <dgm:t>
        <a:bodyPr/>
        <a:lstStyle/>
        <a:p>
          <a:endParaRPr lang="ru-RU"/>
        </a:p>
      </dgm:t>
    </dgm:pt>
    <dgm:pt modelId="{B6A7535C-65FE-4911-852B-180E3F02EA07}" type="sibTrans" cxnId="{6134E80B-C3EF-455F-AB9D-321D62DEC822}">
      <dgm:prSet/>
      <dgm:spPr/>
      <dgm:t>
        <a:bodyPr/>
        <a:lstStyle/>
        <a:p>
          <a:endParaRPr lang="ru-RU"/>
        </a:p>
      </dgm:t>
    </dgm:pt>
    <dgm:pt modelId="{2C65B1A0-9FBF-4D3B-8AB1-FC069C8396E0}" type="asst">
      <dgm:prSet phldrT="[Текст]"/>
      <dgm:spPr/>
      <dgm:t>
        <a:bodyPr/>
        <a:lstStyle/>
        <a:p>
          <a:r>
            <a:rPr lang="ru-RU"/>
            <a:t>01</a:t>
          </a:r>
        </a:p>
      </dgm:t>
    </dgm:pt>
    <dgm:pt modelId="{C6A3B10D-CF9B-47D6-AAFE-ABDDBCD7285F}" type="parTrans" cxnId="{B714B02B-EE42-4601-8EAC-D6EAFA4C8BE0}">
      <dgm:prSet/>
      <dgm:spPr/>
      <dgm:t>
        <a:bodyPr/>
        <a:lstStyle/>
        <a:p>
          <a:endParaRPr lang="ru-RU"/>
        </a:p>
      </dgm:t>
    </dgm:pt>
    <dgm:pt modelId="{8D213116-9C10-4861-A9FF-018360951EDE}" type="sibTrans" cxnId="{B714B02B-EE42-4601-8EAC-D6EAFA4C8BE0}">
      <dgm:prSet/>
      <dgm:spPr/>
      <dgm:t>
        <a:bodyPr/>
        <a:lstStyle/>
        <a:p>
          <a:endParaRPr lang="ru-RU"/>
        </a:p>
      </dgm:t>
    </dgm:pt>
    <dgm:pt modelId="{F41E47F5-A924-44F0-AC1B-7A9C55DE5300}" type="asst">
      <dgm:prSet phldrT="[Текст]"/>
      <dgm:spPr/>
      <dgm:t>
        <a:bodyPr/>
        <a:lstStyle/>
        <a:p>
          <a:r>
            <a:rPr lang="ru-RU"/>
            <a:t>011 (200)</a:t>
          </a:r>
        </a:p>
      </dgm:t>
    </dgm:pt>
    <dgm:pt modelId="{37AB2457-DDDA-4B3D-937C-EC1CAF00AE27}" type="parTrans" cxnId="{AE919457-F54A-483B-AD2B-81DBE2F4D8EC}">
      <dgm:prSet/>
      <dgm:spPr/>
      <dgm:t>
        <a:bodyPr/>
        <a:lstStyle/>
        <a:p>
          <a:endParaRPr lang="ru-RU"/>
        </a:p>
      </dgm:t>
    </dgm:pt>
    <dgm:pt modelId="{766F0189-9CC9-4BA4-9BED-1BED3FFEBD5B}" type="sibTrans" cxnId="{AE919457-F54A-483B-AD2B-81DBE2F4D8EC}">
      <dgm:prSet/>
      <dgm:spPr/>
      <dgm:t>
        <a:bodyPr/>
        <a:lstStyle/>
        <a:p>
          <a:endParaRPr lang="ru-RU"/>
        </a:p>
      </dgm:t>
    </dgm:pt>
    <dgm:pt modelId="{D9E53985-A375-4AA5-9BAE-02A8F12DC9D4}" type="asst">
      <dgm:prSet phldrT="[Текст]"/>
      <dgm:spPr/>
      <dgm:t>
        <a:bodyPr/>
        <a:lstStyle/>
        <a:p>
          <a:r>
            <a:rPr lang="ru-RU"/>
            <a:t>010</a:t>
          </a:r>
        </a:p>
      </dgm:t>
    </dgm:pt>
    <dgm:pt modelId="{A86BDB3F-7E1B-46DD-9520-A8F8FDA009CE}" type="parTrans" cxnId="{5C3399BD-56B9-4590-B21C-25023DDE8930}">
      <dgm:prSet/>
      <dgm:spPr/>
      <dgm:t>
        <a:bodyPr/>
        <a:lstStyle/>
        <a:p>
          <a:endParaRPr lang="ru-RU"/>
        </a:p>
      </dgm:t>
    </dgm:pt>
    <dgm:pt modelId="{66CE55E8-5996-41DE-A316-281C026DAB04}" type="sibTrans" cxnId="{5C3399BD-56B9-4590-B21C-25023DDE8930}">
      <dgm:prSet/>
      <dgm:spPr/>
      <dgm:t>
        <a:bodyPr/>
        <a:lstStyle/>
        <a:p>
          <a:endParaRPr lang="ru-RU"/>
        </a:p>
      </dgm:t>
    </dgm:pt>
    <dgm:pt modelId="{C76B32AE-E460-4119-8C7F-A739D452F5D2}" type="asst">
      <dgm:prSet phldrT="[Текст]"/>
      <dgm:spPr/>
      <dgm:t>
        <a:bodyPr/>
        <a:lstStyle/>
        <a:p>
          <a:r>
            <a:rPr lang="ru-RU"/>
            <a:t>0100 (20)</a:t>
          </a:r>
        </a:p>
      </dgm:t>
    </dgm:pt>
    <dgm:pt modelId="{852A3812-DF0B-4D55-9FA1-D0F6B2DB8004}" type="parTrans" cxnId="{4BB06E49-6147-4D2E-886E-874635F6D615}">
      <dgm:prSet/>
      <dgm:spPr/>
      <dgm:t>
        <a:bodyPr/>
        <a:lstStyle/>
        <a:p>
          <a:endParaRPr lang="ru-RU"/>
        </a:p>
      </dgm:t>
    </dgm:pt>
    <dgm:pt modelId="{EAE6D3F8-A839-45B0-8230-0F5E7D5D657D}" type="sibTrans" cxnId="{4BB06E49-6147-4D2E-886E-874635F6D615}">
      <dgm:prSet/>
      <dgm:spPr/>
      <dgm:t>
        <a:bodyPr/>
        <a:lstStyle/>
        <a:p>
          <a:endParaRPr lang="ru-RU"/>
        </a:p>
      </dgm:t>
    </dgm:pt>
    <dgm:pt modelId="{80B9E838-E5C0-4C99-AC09-37E3D3DE860A}" type="asst">
      <dgm:prSet phldrT="[Текст]"/>
      <dgm:spPr/>
      <dgm:t>
        <a:bodyPr/>
        <a:lstStyle/>
        <a:p>
          <a:r>
            <a:rPr lang="ru-RU"/>
            <a:t>0101</a:t>
          </a:r>
        </a:p>
      </dgm:t>
    </dgm:pt>
    <dgm:pt modelId="{88F5F932-08F0-4140-BE35-B41180867F52}" type="parTrans" cxnId="{89FF9314-2DEE-4F84-9160-32C87AD4D586}">
      <dgm:prSet/>
      <dgm:spPr/>
      <dgm:t>
        <a:bodyPr/>
        <a:lstStyle/>
        <a:p>
          <a:endParaRPr lang="ru-RU"/>
        </a:p>
      </dgm:t>
    </dgm:pt>
    <dgm:pt modelId="{F0330CC2-DC3E-4D7B-AE07-AAA0B931A081}" type="sibTrans" cxnId="{89FF9314-2DEE-4F84-9160-32C87AD4D586}">
      <dgm:prSet/>
      <dgm:spPr/>
      <dgm:t>
        <a:bodyPr/>
        <a:lstStyle/>
        <a:p>
          <a:endParaRPr lang="ru-RU"/>
        </a:p>
      </dgm:t>
    </dgm:pt>
    <dgm:pt modelId="{2EB85AC0-362E-4BFC-A6C8-541BE51B0532}" type="asst">
      <dgm:prSet phldrT="[Текст]"/>
      <dgm:spPr/>
      <dgm:t>
        <a:bodyPr/>
        <a:lstStyle/>
        <a:p>
          <a:r>
            <a:rPr lang="ru-RU"/>
            <a:t>01011 (40)</a:t>
          </a:r>
        </a:p>
      </dgm:t>
    </dgm:pt>
    <dgm:pt modelId="{8E0C2E4D-BE54-4B55-8ECE-6E43B0BA7E63}" type="parTrans" cxnId="{25E4391C-D344-493A-8AB9-06F5C504E7B7}">
      <dgm:prSet/>
      <dgm:spPr/>
      <dgm:t>
        <a:bodyPr/>
        <a:lstStyle/>
        <a:p>
          <a:endParaRPr lang="ru-RU"/>
        </a:p>
      </dgm:t>
    </dgm:pt>
    <dgm:pt modelId="{64818DB7-F660-4240-B856-ABEBB648A427}" type="sibTrans" cxnId="{25E4391C-D344-493A-8AB9-06F5C504E7B7}">
      <dgm:prSet/>
      <dgm:spPr/>
      <dgm:t>
        <a:bodyPr/>
        <a:lstStyle/>
        <a:p>
          <a:endParaRPr lang="ru-RU"/>
        </a:p>
      </dgm:t>
    </dgm:pt>
    <dgm:pt modelId="{AB626C88-3F9D-4775-ADD1-BBD22D2ACED6}" type="asst">
      <dgm:prSet phldrT="[Текст]"/>
      <dgm:spPr/>
      <dgm:t>
        <a:bodyPr/>
        <a:lstStyle/>
        <a:p>
          <a:r>
            <a:rPr lang="ru-RU"/>
            <a:t>01010 (240)</a:t>
          </a:r>
        </a:p>
      </dgm:t>
    </dgm:pt>
    <dgm:pt modelId="{07217072-20DF-4795-A568-87C67B7AB10D}" type="parTrans" cxnId="{8B0455CC-D72A-4425-A69C-BFA7D9A901E2}">
      <dgm:prSet/>
      <dgm:spPr/>
      <dgm:t>
        <a:bodyPr/>
        <a:lstStyle/>
        <a:p>
          <a:endParaRPr lang="ru-RU"/>
        </a:p>
      </dgm:t>
    </dgm:pt>
    <dgm:pt modelId="{DC93AC56-A6CD-4BAA-BFD6-C78D81511987}" type="sibTrans" cxnId="{8B0455CC-D72A-4425-A69C-BFA7D9A901E2}">
      <dgm:prSet/>
      <dgm:spPr/>
      <dgm:t>
        <a:bodyPr/>
        <a:lstStyle/>
        <a:p>
          <a:endParaRPr lang="ru-RU"/>
        </a:p>
      </dgm:t>
    </dgm:pt>
    <dgm:pt modelId="{1A8DEC49-D82C-4AF3-B22E-92E2FC4BF207}" type="asst">
      <dgm:prSet phldrT="[Текст]"/>
      <dgm:spPr/>
      <dgm:t>
        <a:bodyPr/>
        <a:lstStyle/>
        <a:p>
          <a:r>
            <a:rPr lang="ru-RU"/>
            <a:t>10</a:t>
          </a:r>
        </a:p>
      </dgm:t>
    </dgm:pt>
    <dgm:pt modelId="{5C865292-7661-487C-B336-34331B96ECBB}" type="parTrans" cxnId="{B045821F-29D0-4FD2-9543-F0C6A1B4F2D3}">
      <dgm:prSet/>
      <dgm:spPr/>
      <dgm:t>
        <a:bodyPr/>
        <a:lstStyle/>
        <a:p>
          <a:endParaRPr lang="ru-RU"/>
        </a:p>
      </dgm:t>
    </dgm:pt>
    <dgm:pt modelId="{24BF04B2-D0D0-4B71-971B-2BAF1F25B7E1}" type="sibTrans" cxnId="{B045821F-29D0-4FD2-9543-F0C6A1B4F2D3}">
      <dgm:prSet/>
      <dgm:spPr/>
      <dgm:t>
        <a:bodyPr/>
        <a:lstStyle/>
        <a:p>
          <a:endParaRPr lang="ru-RU"/>
        </a:p>
      </dgm:t>
    </dgm:pt>
    <dgm:pt modelId="{023B5754-CB16-4DA1-8A2A-95EB4C1927BB}" type="asst">
      <dgm:prSet phldrT="[Текст]"/>
      <dgm:spPr/>
      <dgm:t>
        <a:bodyPr/>
        <a:lstStyle/>
        <a:p>
          <a:r>
            <a:rPr lang="ru-RU"/>
            <a:t>11</a:t>
          </a:r>
        </a:p>
      </dgm:t>
    </dgm:pt>
    <dgm:pt modelId="{F107A3A2-7D41-49BB-8861-AB192C532B17}" type="parTrans" cxnId="{6EB3E173-4400-4771-8E3E-140F3E75CBAD}">
      <dgm:prSet/>
      <dgm:spPr/>
      <dgm:t>
        <a:bodyPr/>
        <a:lstStyle/>
        <a:p>
          <a:endParaRPr lang="ru-RU"/>
        </a:p>
      </dgm:t>
    </dgm:pt>
    <dgm:pt modelId="{DC67854A-C6AD-4B2B-82F4-24EF199BA4CB}" type="sibTrans" cxnId="{6EB3E173-4400-4771-8E3E-140F3E75CBAD}">
      <dgm:prSet/>
      <dgm:spPr/>
      <dgm:t>
        <a:bodyPr/>
        <a:lstStyle/>
        <a:p>
          <a:endParaRPr lang="ru-RU"/>
        </a:p>
      </dgm:t>
    </dgm:pt>
    <dgm:pt modelId="{E82E5D27-834E-4D04-8B37-D081303B2BBA}" type="asst">
      <dgm:prSet phldrT="[Текст]"/>
      <dgm:spPr/>
      <dgm:t>
        <a:bodyPr/>
        <a:lstStyle/>
        <a:p>
          <a:r>
            <a:rPr lang="ru-RU"/>
            <a:t>101 (180)</a:t>
          </a:r>
        </a:p>
      </dgm:t>
    </dgm:pt>
    <dgm:pt modelId="{B83FD8CD-685A-4D99-9965-07969B16EECD}" type="parTrans" cxnId="{036530C6-F9E6-4FED-A564-F62823BB115D}">
      <dgm:prSet/>
      <dgm:spPr/>
      <dgm:t>
        <a:bodyPr/>
        <a:lstStyle/>
        <a:p>
          <a:endParaRPr lang="ru-RU"/>
        </a:p>
      </dgm:t>
    </dgm:pt>
    <dgm:pt modelId="{CB709BA8-14DB-4F28-A3FC-999B42B03B4B}" type="sibTrans" cxnId="{036530C6-F9E6-4FED-A564-F62823BB115D}">
      <dgm:prSet/>
      <dgm:spPr/>
      <dgm:t>
        <a:bodyPr/>
        <a:lstStyle/>
        <a:p>
          <a:endParaRPr lang="ru-RU"/>
        </a:p>
      </dgm:t>
    </dgm:pt>
    <dgm:pt modelId="{CE38E9AE-2CBB-42BF-96AA-0F9B9ECCFFED}" type="asst">
      <dgm:prSet phldrT="[Текст]"/>
      <dgm:spPr/>
      <dgm:t>
        <a:bodyPr/>
        <a:lstStyle/>
        <a:p>
          <a:r>
            <a:rPr lang="ru-RU"/>
            <a:t>110 (160)</a:t>
          </a:r>
        </a:p>
      </dgm:t>
    </dgm:pt>
    <dgm:pt modelId="{5DB1A730-99A1-4B41-A9E9-2393E87EF5BA}" type="parTrans" cxnId="{AA39E11E-2860-496C-A18E-B4F4DC9E7DC3}">
      <dgm:prSet/>
      <dgm:spPr/>
      <dgm:t>
        <a:bodyPr/>
        <a:lstStyle/>
        <a:p>
          <a:endParaRPr lang="ru-RU"/>
        </a:p>
      </dgm:t>
    </dgm:pt>
    <dgm:pt modelId="{E6F0ADF8-F77C-4865-9A5D-E7EEA295B18B}" type="sibTrans" cxnId="{AA39E11E-2860-496C-A18E-B4F4DC9E7DC3}">
      <dgm:prSet/>
      <dgm:spPr/>
      <dgm:t>
        <a:bodyPr/>
        <a:lstStyle/>
        <a:p>
          <a:endParaRPr lang="ru-RU"/>
        </a:p>
      </dgm:t>
    </dgm:pt>
    <dgm:pt modelId="{FE0C3104-B247-4A62-B69E-AEB0962F8890}" type="asst">
      <dgm:prSet phldrT="[Текст]"/>
      <dgm:spPr/>
      <dgm:t>
        <a:bodyPr/>
        <a:lstStyle/>
        <a:p>
          <a:r>
            <a:rPr lang="ru-RU"/>
            <a:t>111</a:t>
          </a:r>
        </a:p>
      </dgm:t>
    </dgm:pt>
    <dgm:pt modelId="{406EB970-BB42-4064-9FED-F34A66F170CF}" type="parTrans" cxnId="{F4298F8A-DC94-4639-A9A7-B36FFEBBB939}">
      <dgm:prSet/>
      <dgm:spPr/>
      <dgm:t>
        <a:bodyPr/>
        <a:lstStyle/>
        <a:p>
          <a:endParaRPr lang="ru-RU"/>
        </a:p>
      </dgm:t>
    </dgm:pt>
    <dgm:pt modelId="{348049A8-B17D-4F04-AF88-A2541B6E1FB9}" type="sibTrans" cxnId="{F4298F8A-DC94-4639-A9A7-B36FFEBBB939}">
      <dgm:prSet/>
      <dgm:spPr/>
      <dgm:t>
        <a:bodyPr/>
        <a:lstStyle/>
        <a:p>
          <a:endParaRPr lang="ru-RU"/>
        </a:p>
      </dgm:t>
    </dgm:pt>
    <dgm:pt modelId="{BFB2FE87-5699-4866-836D-CFE7D36CDAEA}" type="asst">
      <dgm:prSet phldrT="[Текст]"/>
      <dgm:spPr/>
      <dgm:t>
        <a:bodyPr/>
        <a:lstStyle/>
        <a:p>
          <a:r>
            <a:rPr lang="ru-RU"/>
            <a:t>1110</a:t>
          </a:r>
        </a:p>
      </dgm:t>
    </dgm:pt>
    <dgm:pt modelId="{8ABCFCD5-C72E-4201-8996-86C50A194976}" type="parTrans" cxnId="{04988C06-7F4F-44DC-A832-FFA4F49C618C}">
      <dgm:prSet/>
      <dgm:spPr/>
      <dgm:t>
        <a:bodyPr/>
        <a:lstStyle/>
        <a:p>
          <a:endParaRPr lang="ru-RU"/>
        </a:p>
      </dgm:t>
    </dgm:pt>
    <dgm:pt modelId="{A40A2012-AEBB-4378-93D8-D1AD092A7A3D}" type="sibTrans" cxnId="{04988C06-7F4F-44DC-A832-FFA4F49C618C}">
      <dgm:prSet/>
      <dgm:spPr/>
      <dgm:t>
        <a:bodyPr/>
        <a:lstStyle/>
        <a:p>
          <a:endParaRPr lang="ru-RU"/>
        </a:p>
      </dgm:t>
    </dgm:pt>
    <dgm:pt modelId="{848E858D-9DF1-41DE-92BB-B1B44F234DB1}" type="asst">
      <dgm:prSet phldrT="[Текст]"/>
      <dgm:spPr/>
      <dgm:t>
        <a:bodyPr/>
        <a:lstStyle/>
        <a:p>
          <a:r>
            <a:rPr lang="ru-RU"/>
            <a:t>11100</a:t>
          </a:r>
        </a:p>
      </dgm:t>
    </dgm:pt>
    <dgm:pt modelId="{5788754B-E9E9-4DBB-8952-63994FF9A04D}" type="parTrans" cxnId="{AB804465-9EBF-4831-9372-D335CDF05F1E}">
      <dgm:prSet/>
      <dgm:spPr/>
      <dgm:t>
        <a:bodyPr/>
        <a:lstStyle/>
        <a:p>
          <a:endParaRPr lang="ru-RU"/>
        </a:p>
      </dgm:t>
    </dgm:pt>
    <dgm:pt modelId="{7171BCE1-ECC6-439F-932F-240F3231DEE6}" type="sibTrans" cxnId="{AB804465-9EBF-4831-9372-D335CDF05F1E}">
      <dgm:prSet/>
      <dgm:spPr/>
      <dgm:t>
        <a:bodyPr/>
        <a:lstStyle/>
        <a:p>
          <a:endParaRPr lang="ru-RU"/>
        </a:p>
      </dgm:t>
    </dgm:pt>
    <dgm:pt modelId="{CC45C774-6F50-4F4A-A9BD-52ED097705BB}" type="asst">
      <dgm:prSet phldrT="[Текст]"/>
      <dgm:spPr/>
      <dgm:t>
        <a:bodyPr/>
        <a:lstStyle/>
        <a:p>
          <a:r>
            <a:rPr lang="ru-RU"/>
            <a:t>111000</a:t>
          </a:r>
        </a:p>
      </dgm:t>
    </dgm:pt>
    <dgm:pt modelId="{2C920792-7AE9-4C93-81D5-8C53D54C0E8D}" type="parTrans" cxnId="{45A2FF52-5246-49B9-B46A-E27F389E7DBC}">
      <dgm:prSet/>
      <dgm:spPr/>
      <dgm:t>
        <a:bodyPr/>
        <a:lstStyle/>
        <a:p>
          <a:endParaRPr lang="ru-RU"/>
        </a:p>
      </dgm:t>
    </dgm:pt>
    <dgm:pt modelId="{7F98A6D0-204B-4B2B-AA55-E31E69BE4904}" type="sibTrans" cxnId="{45A2FF52-5246-49B9-B46A-E27F389E7DBC}">
      <dgm:prSet/>
      <dgm:spPr/>
      <dgm:t>
        <a:bodyPr/>
        <a:lstStyle/>
        <a:p>
          <a:endParaRPr lang="ru-RU"/>
        </a:p>
      </dgm:t>
    </dgm:pt>
    <dgm:pt modelId="{3E5488BC-DFF2-4291-8FDD-4B2F9D29BC0B}" type="asst">
      <dgm:prSet phldrT="[Текст]"/>
      <dgm:spPr/>
      <dgm:t>
        <a:bodyPr/>
        <a:lstStyle/>
        <a:p>
          <a:r>
            <a:rPr lang="ru-RU"/>
            <a:t>1110000 (260)</a:t>
          </a:r>
        </a:p>
      </dgm:t>
    </dgm:pt>
    <dgm:pt modelId="{CA7FA39C-34E6-4BA9-8F51-D7FCBA7A324C}" type="parTrans" cxnId="{69DAD4A5-364C-49DA-B574-D35FB69BD4AC}">
      <dgm:prSet/>
      <dgm:spPr/>
      <dgm:t>
        <a:bodyPr/>
        <a:lstStyle/>
        <a:p>
          <a:endParaRPr lang="ru-RU"/>
        </a:p>
      </dgm:t>
    </dgm:pt>
    <dgm:pt modelId="{F440EF07-04FD-4370-822B-0DA2F15D46E4}" type="sibTrans" cxnId="{69DAD4A5-364C-49DA-B574-D35FB69BD4AC}">
      <dgm:prSet/>
      <dgm:spPr/>
      <dgm:t>
        <a:bodyPr/>
        <a:lstStyle/>
        <a:p>
          <a:endParaRPr lang="ru-RU"/>
        </a:p>
      </dgm:t>
    </dgm:pt>
    <dgm:pt modelId="{B3DC6933-9A31-43A5-8843-01478572A0E1}" type="asst">
      <dgm:prSet phldrT="[Текст]"/>
      <dgm:spPr/>
      <dgm:t>
        <a:bodyPr/>
        <a:lstStyle/>
        <a:p>
          <a:r>
            <a:rPr lang="ru-RU"/>
            <a:t>111001 (220)</a:t>
          </a:r>
        </a:p>
      </dgm:t>
    </dgm:pt>
    <dgm:pt modelId="{2DD27661-EFC7-4FC0-97B0-2CE444D384E7}" type="parTrans" cxnId="{8D46D9B1-2380-4FB9-A941-707F8DA2CAB6}">
      <dgm:prSet/>
      <dgm:spPr/>
      <dgm:t>
        <a:bodyPr/>
        <a:lstStyle/>
        <a:p>
          <a:endParaRPr lang="ru-RU"/>
        </a:p>
      </dgm:t>
    </dgm:pt>
    <dgm:pt modelId="{4C0798B5-F861-40BB-B97F-20A519136B7F}" type="sibTrans" cxnId="{8D46D9B1-2380-4FB9-A941-707F8DA2CAB6}">
      <dgm:prSet/>
      <dgm:spPr/>
      <dgm:t>
        <a:bodyPr/>
        <a:lstStyle/>
        <a:p>
          <a:endParaRPr lang="ru-RU"/>
        </a:p>
      </dgm:t>
    </dgm:pt>
    <dgm:pt modelId="{73A4F6A8-C791-45D2-8DBB-FC98A994E971}" type="asst">
      <dgm:prSet phldrT="[Текст]"/>
      <dgm:spPr/>
      <dgm:t>
        <a:bodyPr/>
        <a:lstStyle/>
        <a:p>
          <a:r>
            <a:rPr lang="ru-RU"/>
            <a:t>11101 (60)</a:t>
          </a:r>
        </a:p>
      </dgm:t>
    </dgm:pt>
    <dgm:pt modelId="{868E2CA3-4622-42A5-9463-77566706F976}" type="parTrans" cxnId="{CDD52E95-A18F-47D8-B021-783690867CA5}">
      <dgm:prSet/>
      <dgm:spPr/>
      <dgm:t>
        <a:bodyPr/>
        <a:lstStyle/>
        <a:p>
          <a:endParaRPr lang="ru-RU"/>
        </a:p>
      </dgm:t>
    </dgm:pt>
    <dgm:pt modelId="{CE55FDF7-265F-48B1-AE6F-BA4D050A8A78}" type="sibTrans" cxnId="{CDD52E95-A18F-47D8-B021-783690867CA5}">
      <dgm:prSet/>
      <dgm:spPr/>
      <dgm:t>
        <a:bodyPr/>
        <a:lstStyle/>
        <a:p>
          <a:endParaRPr lang="ru-RU"/>
        </a:p>
      </dgm:t>
    </dgm:pt>
    <dgm:pt modelId="{6C3B3A63-F9FF-46BB-B05A-34D5FCECD472}" type="asst">
      <dgm:prSet phldrT="[Текст]"/>
      <dgm:spPr/>
      <dgm:t>
        <a:bodyPr/>
        <a:lstStyle/>
        <a:p>
          <a:r>
            <a:rPr lang="ru-RU"/>
            <a:t>1110001 (0)</a:t>
          </a:r>
        </a:p>
      </dgm:t>
    </dgm:pt>
    <dgm:pt modelId="{3D948C83-47E4-4999-8B01-CD0AE45AD7D5}" type="parTrans" cxnId="{F48522CB-3691-4D31-94AC-8F28538AFF1A}">
      <dgm:prSet/>
      <dgm:spPr/>
      <dgm:t>
        <a:bodyPr/>
        <a:lstStyle/>
        <a:p>
          <a:endParaRPr lang="ru-RU"/>
        </a:p>
      </dgm:t>
    </dgm:pt>
    <dgm:pt modelId="{548F2548-8C28-488A-A9A3-0D9D6511D4C6}" type="sibTrans" cxnId="{F48522CB-3691-4D31-94AC-8F28538AFF1A}">
      <dgm:prSet/>
      <dgm:spPr/>
      <dgm:t>
        <a:bodyPr/>
        <a:lstStyle/>
        <a:p>
          <a:endParaRPr lang="ru-RU"/>
        </a:p>
      </dgm:t>
    </dgm:pt>
    <dgm:pt modelId="{4E4952D8-66A5-40E6-BBDF-C7B3DEF746A0}" type="asst">
      <dgm:prSet phldrT="[Текст]"/>
      <dgm:spPr/>
      <dgm:t>
        <a:bodyPr/>
        <a:lstStyle/>
        <a:p>
          <a:r>
            <a:rPr lang="ru-RU"/>
            <a:t>100</a:t>
          </a:r>
        </a:p>
      </dgm:t>
    </dgm:pt>
    <dgm:pt modelId="{BF80108D-E289-47CF-A923-85E1F1466770}" type="parTrans" cxnId="{2A68BADD-0E17-4778-9FF2-B4CE63BF3771}">
      <dgm:prSet/>
      <dgm:spPr/>
      <dgm:t>
        <a:bodyPr/>
        <a:lstStyle/>
        <a:p>
          <a:endParaRPr lang="ru-RU"/>
        </a:p>
      </dgm:t>
    </dgm:pt>
    <dgm:pt modelId="{88588F5C-A584-4C93-9685-EABE2B6CF88C}" type="sibTrans" cxnId="{2A68BADD-0E17-4778-9FF2-B4CE63BF3771}">
      <dgm:prSet/>
      <dgm:spPr/>
      <dgm:t>
        <a:bodyPr/>
        <a:lstStyle/>
        <a:p>
          <a:endParaRPr lang="ru-RU"/>
        </a:p>
      </dgm:t>
    </dgm:pt>
    <dgm:pt modelId="{93E5B3A4-74DE-4146-A788-671E497D69AE}" type="asst">
      <dgm:prSet phldrT="[Текст]"/>
      <dgm:spPr/>
      <dgm:t>
        <a:bodyPr/>
        <a:lstStyle/>
        <a:p>
          <a:r>
            <a:rPr lang="ru-RU"/>
            <a:t>1000 (100)</a:t>
          </a:r>
        </a:p>
      </dgm:t>
    </dgm:pt>
    <dgm:pt modelId="{DC7E6BE2-1573-4239-910D-991D2683020E}" type="parTrans" cxnId="{55DD2649-C499-4FD5-844C-D6F009C7B4FA}">
      <dgm:prSet/>
      <dgm:spPr/>
      <dgm:t>
        <a:bodyPr/>
        <a:lstStyle/>
        <a:p>
          <a:endParaRPr lang="ru-RU"/>
        </a:p>
      </dgm:t>
    </dgm:pt>
    <dgm:pt modelId="{B5ADBCE6-8854-4393-91F6-DA19BBA396A7}" type="sibTrans" cxnId="{55DD2649-C499-4FD5-844C-D6F009C7B4FA}">
      <dgm:prSet/>
      <dgm:spPr/>
      <dgm:t>
        <a:bodyPr/>
        <a:lstStyle/>
        <a:p>
          <a:endParaRPr lang="ru-RU"/>
        </a:p>
      </dgm:t>
    </dgm:pt>
    <dgm:pt modelId="{E40E2CDB-6677-45FE-ACCF-A267D9072E05}" type="asst">
      <dgm:prSet phldrT="[Текст]"/>
      <dgm:spPr/>
      <dgm:t>
        <a:bodyPr/>
        <a:lstStyle/>
        <a:p>
          <a:r>
            <a:rPr lang="ru-RU"/>
            <a:t>1001 (80)</a:t>
          </a:r>
        </a:p>
      </dgm:t>
    </dgm:pt>
    <dgm:pt modelId="{500EE127-E947-4484-AFA8-736C4DE83AA8}" type="parTrans" cxnId="{266409C5-9F74-44AB-AD10-FDC6C4738663}">
      <dgm:prSet/>
      <dgm:spPr/>
      <dgm:t>
        <a:bodyPr/>
        <a:lstStyle/>
        <a:p>
          <a:endParaRPr lang="ru-RU"/>
        </a:p>
      </dgm:t>
    </dgm:pt>
    <dgm:pt modelId="{C742B3DC-C693-44A7-A0B5-5D0789CB9B82}" type="sibTrans" cxnId="{266409C5-9F74-44AB-AD10-FDC6C4738663}">
      <dgm:prSet/>
      <dgm:spPr/>
      <dgm:t>
        <a:bodyPr/>
        <a:lstStyle/>
        <a:p>
          <a:endParaRPr lang="ru-RU"/>
        </a:p>
      </dgm:t>
    </dgm:pt>
    <dgm:pt modelId="{10304E24-8883-4108-893A-AC2C4682B68B}" type="pres">
      <dgm:prSet presAssocID="{8DF0507E-DA49-44D9-88F9-F11C8C08941D}" presName="hierChild1" presStyleCnt="0">
        <dgm:presLayoutVars>
          <dgm:orgChart val="1"/>
          <dgm:chPref val="1"/>
          <dgm:dir/>
          <dgm:animOne val="branch"/>
          <dgm:animLvl val="lvl"/>
          <dgm:resizeHandles/>
        </dgm:presLayoutVars>
      </dgm:prSet>
      <dgm:spPr/>
    </dgm:pt>
    <dgm:pt modelId="{538DB7AA-A19E-4F98-B774-FBAC544BC918}" type="pres">
      <dgm:prSet presAssocID="{915431E9-0C2F-4678-8143-9088B0614A93}" presName="hierRoot1" presStyleCnt="0">
        <dgm:presLayoutVars>
          <dgm:hierBranch val="init"/>
        </dgm:presLayoutVars>
      </dgm:prSet>
      <dgm:spPr/>
    </dgm:pt>
    <dgm:pt modelId="{69759605-2103-491A-A2DB-E2BF77214578}" type="pres">
      <dgm:prSet presAssocID="{915431E9-0C2F-4678-8143-9088B0614A93}" presName="rootComposite1" presStyleCnt="0"/>
      <dgm:spPr/>
    </dgm:pt>
    <dgm:pt modelId="{719B3220-C68D-4BC4-86D6-9EFEB12F2335}" type="pres">
      <dgm:prSet presAssocID="{915431E9-0C2F-4678-8143-9088B0614A93}" presName="rootText1" presStyleLbl="node0" presStyleIdx="0" presStyleCnt="1">
        <dgm:presLayoutVars>
          <dgm:chPref val="3"/>
        </dgm:presLayoutVars>
      </dgm:prSet>
      <dgm:spPr/>
    </dgm:pt>
    <dgm:pt modelId="{BC1FFD02-15C6-45F1-88B8-8396A22767D3}" type="pres">
      <dgm:prSet presAssocID="{915431E9-0C2F-4678-8143-9088B0614A93}" presName="rootConnector1" presStyleLbl="node1" presStyleIdx="0" presStyleCnt="0"/>
      <dgm:spPr/>
    </dgm:pt>
    <dgm:pt modelId="{D75B30B0-D4E9-42D0-9075-2EE39AC1217D}" type="pres">
      <dgm:prSet presAssocID="{915431E9-0C2F-4678-8143-9088B0614A93}" presName="hierChild2" presStyleCnt="0"/>
      <dgm:spPr/>
    </dgm:pt>
    <dgm:pt modelId="{EFDF1225-A6E8-4ED9-8906-19694F584127}" type="pres">
      <dgm:prSet presAssocID="{915431E9-0C2F-4678-8143-9088B0614A93}" presName="hierChild3" presStyleCnt="0"/>
      <dgm:spPr/>
    </dgm:pt>
    <dgm:pt modelId="{455AF70D-AEC6-42E7-B0BC-72FDF807FCE9}" type="pres">
      <dgm:prSet presAssocID="{90CF9F26-B8CA-405F-9754-C8017E755465}" presName="Name111" presStyleLbl="parChTrans1D2" presStyleIdx="0" presStyleCnt="2"/>
      <dgm:spPr/>
    </dgm:pt>
    <dgm:pt modelId="{0B67CB73-86EC-4C48-A0E0-40809E26050E}" type="pres">
      <dgm:prSet presAssocID="{376B8B1D-BFFA-42A4-AEA3-88FCFAE0700C}" presName="hierRoot3" presStyleCnt="0">
        <dgm:presLayoutVars>
          <dgm:hierBranch val="init"/>
        </dgm:presLayoutVars>
      </dgm:prSet>
      <dgm:spPr/>
    </dgm:pt>
    <dgm:pt modelId="{DE5A3049-A71C-4500-8F8E-6AE72498C4ED}" type="pres">
      <dgm:prSet presAssocID="{376B8B1D-BFFA-42A4-AEA3-88FCFAE0700C}" presName="rootComposite3" presStyleCnt="0"/>
      <dgm:spPr/>
    </dgm:pt>
    <dgm:pt modelId="{4F90A830-3A5D-4074-9798-C3F8D6F60C67}" type="pres">
      <dgm:prSet presAssocID="{376B8B1D-BFFA-42A4-AEA3-88FCFAE0700C}" presName="rootText3" presStyleLbl="asst1" presStyleIdx="0" presStyleCnt="26">
        <dgm:presLayoutVars>
          <dgm:chPref val="3"/>
        </dgm:presLayoutVars>
      </dgm:prSet>
      <dgm:spPr/>
    </dgm:pt>
    <dgm:pt modelId="{0E207C93-B8A6-4335-88D7-E43DB9C5CB8D}" type="pres">
      <dgm:prSet presAssocID="{376B8B1D-BFFA-42A4-AEA3-88FCFAE0700C}" presName="rootConnector3" presStyleLbl="asst1" presStyleIdx="0" presStyleCnt="26"/>
      <dgm:spPr/>
    </dgm:pt>
    <dgm:pt modelId="{27D04156-E354-48E4-B75A-244C47D11529}" type="pres">
      <dgm:prSet presAssocID="{376B8B1D-BFFA-42A4-AEA3-88FCFAE0700C}" presName="hierChild6" presStyleCnt="0"/>
      <dgm:spPr/>
    </dgm:pt>
    <dgm:pt modelId="{C9F716E6-B09D-42C2-88A9-368A400E09CF}" type="pres">
      <dgm:prSet presAssocID="{376B8B1D-BFFA-42A4-AEA3-88FCFAE0700C}" presName="hierChild7" presStyleCnt="0"/>
      <dgm:spPr/>
    </dgm:pt>
    <dgm:pt modelId="{F41CE6D8-5695-4FED-8EF8-A627F7E6CA7C}" type="pres">
      <dgm:prSet presAssocID="{FE2BB8D4-9185-4002-B5D7-8AE14F19F4C3}" presName="Name111" presStyleLbl="parChTrans1D3" presStyleIdx="0" presStyleCnt="4"/>
      <dgm:spPr/>
    </dgm:pt>
    <dgm:pt modelId="{98F5E4A5-2D43-49D9-9833-BFA091699E72}" type="pres">
      <dgm:prSet presAssocID="{71F8E3BD-47A0-49E7-B2E6-B5734179A61C}" presName="hierRoot3" presStyleCnt="0">
        <dgm:presLayoutVars>
          <dgm:hierBranch val="init"/>
        </dgm:presLayoutVars>
      </dgm:prSet>
      <dgm:spPr/>
    </dgm:pt>
    <dgm:pt modelId="{1625DA37-89DD-4476-985D-A51E50261C93}" type="pres">
      <dgm:prSet presAssocID="{71F8E3BD-47A0-49E7-B2E6-B5734179A61C}" presName="rootComposite3" presStyleCnt="0"/>
      <dgm:spPr/>
    </dgm:pt>
    <dgm:pt modelId="{FDBBB3FF-1B65-4294-92ED-F74A45C45C06}" type="pres">
      <dgm:prSet presAssocID="{71F8E3BD-47A0-49E7-B2E6-B5734179A61C}" presName="rootText3" presStyleLbl="asst1" presStyleIdx="1" presStyleCnt="26">
        <dgm:presLayoutVars>
          <dgm:chPref val="3"/>
        </dgm:presLayoutVars>
      </dgm:prSet>
      <dgm:spPr/>
    </dgm:pt>
    <dgm:pt modelId="{C39E5A79-1A15-45A0-AFC5-016D17325B28}" type="pres">
      <dgm:prSet presAssocID="{71F8E3BD-47A0-49E7-B2E6-B5734179A61C}" presName="rootConnector3" presStyleLbl="asst1" presStyleIdx="1" presStyleCnt="26"/>
      <dgm:spPr/>
    </dgm:pt>
    <dgm:pt modelId="{02922F24-D637-4298-A3C2-BCB374754E06}" type="pres">
      <dgm:prSet presAssocID="{71F8E3BD-47A0-49E7-B2E6-B5734179A61C}" presName="hierChild6" presStyleCnt="0"/>
      <dgm:spPr/>
    </dgm:pt>
    <dgm:pt modelId="{729FDDE7-E05A-44B7-AFDA-543655CE0E0D}" type="pres">
      <dgm:prSet presAssocID="{71F8E3BD-47A0-49E7-B2E6-B5734179A61C}" presName="hierChild7" presStyleCnt="0"/>
      <dgm:spPr/>
    </dgm:pt>
    <dgm:pt modelId="{6BD7E71F-3F60-441B-B96E-AFA159B4F66F}" type="pres">
      <dgm:prSet presAssocID="{C6A3B10D-CF9B-47D6-AAFE-ABDDBCD7285F}" presName="Name111" presStyleLbl="parChTrans1D3" presStyleIdx="1" presStyleCnt="4"/>
      <dgm:spPr/>
    </dgm:pt>
    <dgm:pt modelId="{A8F6A8BF-E509-4BAC-8DB0-66B227ACC61F}" type="pres">
      <dgm:prSet presAssocID="{2C65B1A0-9FBF-4D3B-8AB1-FC069C8396E0}" presName="hierRoot3" presStyleCnt="0">
        <dgm:presLayoutVars>
          <dgm:hierBranch val="init"/>
        </dgm:presLayoutVars>
      </dgm:prSet>
      <dgm:spPr/>
    </dgm:pt>
    <dgm:pt modelId="{0634AFBC-BD8C-4FFE-9426-DC20B6A4E48D}" type="pres">
      <dgm:prSet presAssocID="{2C65B1A0-9FBF-4D3B-8AB1-FC069C8396E0}" presName="rootComposite3" presStyleCnt="0"/>
      <dgm:spPr/>
    </dgm:pt>
    <dgm:pt modelId="{58EF1283-8863-4C4D-BB2F-201E865E06DE}" type="pres">
      <dgm:prSet presAssocID="{2C65B1A0-9FBF-4D3B-8AB1-FC069C8396E0}" presName="rootText3" presStyleLbl="asst1" presStyleIdx="2" presStyleCnt="26">
        <dgm:presLayoutVars>
          <dgm:chPref val="3"/>
        </dgm:presLayoutVars>
      </dgm:prSet>
      <dgm:spPr/>
    </dgm:pt>
    <dgm:pt modelId="{B62528C7-DF0B-49AC-ABE8-AB49BAB99FFA}" type="pres">
      <dgm:prSet presAssocID="{2C65B1A0-9FBF-4D3B-8AB1-FC069C8396E0}" presName="rootConnector3" presStyleLbl="asst1" presStyleIdx="2" presStyleCnt="26"/>
      <dgm:spPr/>
    </dgm:pt>
    <dgm:pt modelId="{75D8DC28-915B-4C43-BA76-48210AA765AC}" type="pres">
      <dgm:prSet presAssocID="{2C65B1A0-9FBF-4D3B-8AB1-FC069C8396E0}" presName="hierChild6" presStyleCnt="0"/>
      <dgm:spPr/>
    </dgm:pt>
    <dgm:pt modelId="{8C39E907-B02A-4BAB-A641-E76C488F3927}" type="pres">
      <dgm:prSet presAssocID="{2C65B1A0-9FBF-4D3B-8AB1-FC069C8396E0}" presName="hierChild7" presStyleCnt="0"/>
      <dgm:spPr/>
    </dgm:pt>
    <dgm:pt modelId="{E185CC1D-8B9E-407D-AE3E-D8E2F2C64073}" type="pres">
      <dgm:prSet presAssocID="{37AB2457-DDDA-4B3D-937C-EC1CAF00AE27}" presName="Name111" presStyleLbl="parChTrans1D4" presStyleIdx="0" presStyleCnt="20"/>
      <dgm:spPr/>
    </dgm:pt>
    <dgm:pt modelId="{A60B6DDF-22D6-4154-915A-9FE90D148AB9}" type="pres">
      <dgm:prSet presAssocID="{F41E47F5-A924-44F0-AC1B-7A9C55DE5300}" presName="hierRoot3" presStyleCnt="0">
        <dgm:presLayoutVars>
          <dgm:hierBranch val="init"/>
        </dgm:presLayoutVars>
      </dgm:prSet>
      <dgm:spPr/>
    </dgm:pt>
    <dgm:pt modelId="{4EBB24D3-4C80-4A09-9A13-D8F5ECC71827}" type="pres">
      <dgm:prSet presAssocID="{F41E47F5-A924-44F0-AC1B-7A9C55DE5300}" presName="rootComposite3" presStyleCnt="0"/>
      <dgm:spPr/>
    </dgm:pt>
    <dgm:pt modelId="{1D8477F1-E08B-4DAB-B08C-CDBD76B1B20F}" type="pres">
      <dgm:prSet presAssocID="{F41E47F5-A924-44F0-AC1B-7A9C55DE5300}" presName="rootText3" presStyleLbl="asst1" presStyleIdx="3" presStyleCnt="26">
        <dgm:presLayoutVars>
          <dgm:chPref val="3"/>
        </dgm:presLayoutVars>
      </dgm:prSet>
      <dgm:spPr/>
    </dgm:pt>
    <dgm:pt modelId="{958B8250-7786-4CCD-8B9A-F23228FCFCBC}" type="pres">
      <dgm:prSet presAssocID="{F41E47F5-A924-44F0-AC1B-7A9C55DE5300}" presName="rootConnector3" presStyleLbl="asst1" presStyleIdx="3" presStyleCnt="26"/>
      <dgm:spPr/>
    </dgm:pt>
    <dgm:pt modelId="{B2BE76AD-6B2C-48B8-8003-65A7CA1894CE}" type="pres">
      <dgm:prSet presAssocID="{F41E47F5-A924-44F0-AC1B-7A9C55DE5300}" presName="hierChild6" presStyleCnt="0"/>
      <dgm:spPr/>
    </dgm:pt>
    <dgm:pt modelId="{FD802197-12BE-4959-9075-96A7657F9E62}" type="pres">
      <dgm:prSet presAssocID="{F41E47F5-A924-44F0-AC1B-7A9C55DE5300}" presName="hierChild7" presStyleCnt="0"/>
      <dgm:spPr/>
    </dgm:pt>
    <dgm:pt modelId="{AEDAC479-4378-412A-9A6B-2F237A283C8B}" type="pres">
      <dgm:prSet presAssocID="{A86BDB3F-7E1B-46DD-9520-A8F8FDA009CE}" presName="Name111" presStyleLbl="parChTrans1D4" presStyleIdx="1" presStyleCnt="20"/>
      <dgm:spPr/>
    </dgm:pt>
    <dgm:pt modelId="{9AEB8D78-E8F9-4A1D-8607-BC66E987D52C}" type="pres">
      <dgm:prSet presAssocID="{D9E53985-A375-4AA5-9BAE-02A8F12DC9D4}" presName="hierRoot3" presStyleCnt="0">
        <dgm:presLayoutVars>
          <dgm:hierBranch val="init"/>
        </dgm:presLayoutVars>
      </dgm:prSet>
      <dgm:spPr/>
    </dgm:pt>
    <dgm:pt modelId="{B40500B3-B7B4-4C66-A486-C1799593A559}" type="pres">
      <dgm:prSet presAssocID="{D9E53985-A375-4AA5-9BAE-02A8F12DC9D4}" presName="rootComposite3" presStyleCnt="0"/>
      <dgm:spPr/>
    </dgm:pt>
    <dgm:pt modelId="{C2ABD44C-0F8E-480C-BE35-D19DC3E35B62}" type="pres">
      <dgm:prSet presAssocID="{D9E53985-A375-4AA5-9BAE-02A8F12DC9D4}" presName="rootText3" presStyleLbl="asst1" presStyleIdx="4" presStyleCnt="26">
        <dgm:presLayoutVars>
          <dgm:chPref val="3"/>
        </dgm:presLayoutVars>
      </dgm:prSet>
      <dgm:spPr/>
    </dgm:pt>
    <dgm:pt modelId="{C7A5CD80-7E27-4031-9F96-D235D2218F82}" type="pres">
      <dgm:prSet presAssocID="{D9E53985-A375-4AA5-9BAE-02A8F12DC9D4}" presName="rootConnector3" presStyleLbl="asst1" presStyleIdx="4" presStyleCnt="26"/>
      <dgm:spPr/>
    </dgm:pt>
    <dgm:pt modelId="{B44EC1B1-810C-4600-BF37-9B31C7F7243F}" type="pres">
      <dgm:prSet presAssocID="{D9E53985-A375-4AA5-9BAE-02A8F12DC9D4}" presName="hierChild6" presStyleCnt="0"/>
      <dgm:spPr/>
    </dgm:pt>
    <dgm:pt modelId="{E892232F-5E1E-4999-87A0-E70847CC428D}" type="pres">
      <dgm:prSet presAssocID="{D9E53985-A375-4AA5-9BAE-02A8F12DC9D4}" presName="hierChild7" presStyleCnt="0"/>
      <dgm:spPr/>
    </dgm:pt>
    <dgm:pt modelId="{95C5ECEB-4092-420E-A927-451D51672F8F}" type="pres">
      <dgm:prSet presAssocID="{852A3812-DF0B-4D55-9FA1-D0F6B2DB8004}" presName="Name111" presStyleLbl="parChTrans1D4" presStyleIdx="2" presStyleCnt="20"/>
      <dgm:spPr/>
    </dgm:pt>
    <dgm:pt modelId="{3A10CE79-CDBB-45ED-8AE7-12A2AE528426}" type="pres">
      <dgm:prSet presAssocID="{C76B32AE-E460-4119-8C7F-A739D452F5D2}" presName="hierRoot3" presStyleCnt="0">
        <dgm:presLayoutVars>
          <dgm:hierBranch val="init"/>
        </dgm:presLayoutVars>
      </dgm:prSet>
      <dgm:spPr/>
    </dgm:pt>
    <dgm:pt modelId="{248579C8-7548-4D25-8A21-B4A9848D8CF2}" type="pres">
      <dgm:prSet presAssocID="{C76B32AE-E460-4119-8C7F-A739D452F5D2}" presName="rootComposite3" presStyleCnt="0"/>
      <dgm:spPr/>
    </dgm:pt>
    <dgm:pt modelId="{F71D9A8D-3B55-49FC-8C25-17D6D61721BA}" type="pres">
      <dgm:prSet presAssocID="{C76B32AE-E460-4119-8C7F-A739D452F5D2}" presName="rootText3" presStyleLbl="asst1" presStyleIdx="5" presStyleCnt="26">
        <dgm:presLayoutVars>
          <dgm:chPref val="3"/>
        </dgm:presLayoutVars>
      </dgm:prSet>
      <dgm:spPr/>
    </dgm:pt>
    <dgm:pt modelId="{DF5387C6-8739-4978-84C0-1CD86D3506C2}" type="pres">
      <dgm:prSet presAssocID="{C76B32AE-E460-4119-8C7F-A739D452F5D2}" presName="rootConnector3" presStyleLbl="asst1" presStyleIdx="5" presStyleCnt="26"/>
      <dgm:spPr/>
    </dgm:pt>
    <dgm:pt modelId="{C99913B8-8097-4C68-AB99-683100CFBC0F}" type="pres">
      <dgm:prSet presAssocID="{C76B32AE-E460-4119-8C7F-A739D452F5D2}" presName="hierChild6" presStyleCnt="0"/>
      <dgm:spPr/>
    </dgm:pt>
    <dgm:pt modelId="{AC6D50EA-AE11-473D-8FF4-AAE905F4CF0C}" type="pres">
      <dgm:prSet presAssocID="{C76B32AE-E460-4119-8C7F-A739D452F5D2}" presName="hierChild7" presStyleCnt="0"/>
      <dgm:spPr/>
    </dgm:pt>
    <dgm:pt modelId="{9F370956-4390-4F7C-B0C8-7BA4B7C38C40}" type="pres">
      <dgm:prSet presAssocID="{88F5F932-08F0-4140-BE35-B41180867F52}" presName="Name111" presStyleLbl="parChTrans1D4" presStyleIdx="3" presStyleCnt="20"/>
      <dgm:spPr/>
    </dgm:pt>
    <dgm:pt modelId="{8980A12A-4307-42F8-B41F-537284BC0016}" type="pres">
      <dgm:prSet presAssocID="{80B9E838-E5C0-4C99-AC09-37E3D3DE860A}" presName="hierRoot3" presStyleCnt="0">
        <dgm:presLayoutVars>
          <dgm:hierBranch val="init"/>
        </dgm:presLayoutVars>
      </dgm:prSet>
      <dgm:spPr/>
    </dgm:pt>
    <dgm:pt modelId="{19CD925E-31FD-4C7B-B4F0-934E8A88F950}" type="pres">
      <dgm:prSet presAssocID="{80B9E838-E5C0-4C99-AC09-37E3D3DE860A}" presName="rootComposite3" presStyleCnt="0"/>
      <dgm:spPr/>
    </dgm:pt>
    <dgm:pt modelId="{FA90291B-950A-483F-BB97-87385ED406BA}" type="pres">
      <dgm:prSet presAssocID="{80B9E838-E5C0-4C99-AC09-37E3D3DE860A}" presName="rootText3" presStyleLbl="asst1" presStyleIdx="6" presStyleCnt="26">
        <dgm:presLayoutVars>
          <dgm:chPref val="3"/>
        </dgm:presLayoutVars>
      </dgm:prSet>
      <dgm:spPr/>
    </dgm:pt>
    <dgm:pt modelId="{0A2968AF-7AC4-4DD9-BB85-271C573C9E60}" type="pres">
      <dgm:prSet presAssocID="{80B9E838-E5C0-4C99-AC09-37E3D3DE860A}" presName="rootConnector3" presStyleLbl="asst1" presStyleIdx="6" presStyleCnt="26"/>
      <dgm:spPr/>
    </dgm:pt>
    <dgm:pt modelId="{59E2D4D7-B755-45C8-8B1C-468C8D38D13F}" type="pres">
      <dgm:prSet presAssocID="{80B9E838-E5C0-4C99-AC09-37E3D3DE860A}" presName="hierChild6" presStyleCnt="0"/>
      <dgm:spPr/>
    </dgm:pt>
    <dgm:pt modelId="{ECEBB32B-1CE0-4848-8B23-3EAEA638124C}" type="pres">
      <dgm:prSet presAssocID="{80B9E838-E5C0-4C99-AC09-37E3D3DE860A}" presName="hierChild7" presStyleCnt="0"/>
      <dgm:spPr/>
    </dgm:pt>
    <dgm:pt modelId="{A13E01A3-4980-40CF-BCF9-377CB58B4ECD}" type="pres">
      <dgm:prSet presAssocID="{8E0C2E4D-BE54-4B55-8ECE-6E43B0BA7E63}" presName="Name111" presStyleLbl="parChTrans1D4" presStyleIdx="4" presStyleCnt="20"/>
      <dgm:spPr/>
    </dgm:pt>
    <dgm:pt modelId="{A83BDB5A-74D2-472A-9014-A2B6183553CA}" type="pres">
      <dgm:prSet presAssocID="{2EB85AC0-362E-4BFC-A6C8-541BE51B0532}" presName="hierRoot3" presStyleCnt="0">
        <dgm:presLayoutVars>
          <dgm:hierBranch val="init"/>
        </dgm:presLayoutVars>
      </dgm:prSet>
      <dgm:spPr/>
    </dgm:pt>
    <dgm:pt modelId="{DA1E5B03-0EF6-4A42-9078-E17CDE839E8D}" type="pres">
      <dgm:prSet presAssocID="{2EB85AC0-362E-4BFC-A6C8-541BE51B0532}" presName="rootComposite3" presStyleCnt="0"/>
      <dgm:spPr/>
    </dgm:pt>
    <dgm:pt modelId="{61C519A3-35AA-4558-BA94-472752751849}" type="pres">
      <dgm:prSet presAssocID="{2EB85AC0-362E-4BFC-A6C8-541BE51B0532}" presName="rootText3" presStyleLbl="asst1" presStyleIdx="7" presStyleCnt="26">
        <dgm:presLayoutVars>
          <dgm:chPref val="3"/>
        </dgm:presLayoutVars>
      </dgm:prSet>
      <dgm:spPr/>
    </dgm:pt>
    <dgm:pt modelId="{1D57AD2B-CB95-477C-8E0B-220DA75D35F3}" type="pres">
      <dgm:prSet presAssocID="{2EB85AC0-362E-4BFC-A6C8-541BE51B0532}" presName="rootConnector3" presStyleLbl="asst1" presStyleIdx="7" presStyleCnt="26"/>
      <dgm:spPr/>
    </dgm:pt>
    <dgm:pt modelId="{8323F8D2-22A5-4F9B-8C25-7010F07EED41}" type="pres">
      <dgm:prSet presAssocID="{2EB85AC0-362E-4BFC-A6C8-541BE51B0532}" presName="hierChild6" presStyleCnt="0"/>
      <dgm:spPr/>
    </dgm:pt>
    <dgm:pt modelId="{9DA2DC88-4C94-49E3-A599-95D8E9B3E105}" type="pres">
      <dgm:prSet presAssocID="{2EB85AC0-362E-4BFC-A6C8-541BE51B0532}" presName="hierChild7" presStyleCnt="0"/>
      <dgm:spPr/>
    </dgm:pt>
    <dgm:pt modelId="{726706C6-2C0F-4E93-A58E-BDDF4C38DC89}" type="pres">
      <dgm:prSet presAssocID="{07217072-20DF-4795-A568-87C67B7AB10D}" presName="Name111" presStyleLbl="parChTrans1D4" presStyleIdx="5" presStyleCnt="20"/>
      <dgm:spPr/>
    </dgm:pt>
    <dgm:pt modelId="{01DA7F25-D980-4D53-926F-FECAACAE6784}" type="pres">
      <dgm:prSet presAssocID="{AB626C88-3F9D-4775-ADD1-BBD22D2ACED6}" presName="hierRoot3" presStyleCnt="0">
        <dgm:presLayoutVars>
          <dgm:hierBranch val="init"/>
        </dgm:presLayoutVars>
      </dgm:prSet>
      <dgm:spPr/>
    </dgm:pt>
    <dgm:pt modelId="{58AE4A85-4BE2-47E9-879C-5A11E316A206}" type="pres">
      <dgm:prSet presAssocID="{AB626C88-3F9D-4775-ADD1-BBD22D2ACED6}" presName="rootComposite3" presStyleCnt="0"/>
      <dgm:spPr/>
    </dgm:pt>
    <dgm:pt modelId="{853DCEA1-E4F8-47FA-AA54-5E226C0F2EB9}" type="pres">
      <dgm:prSet presAssocID="{AB626C88-3F9D-4775-ADD1-BBD22D2ACED6}" presName="rootText3" presStyleLbl="asst1" presStyleIdx="8" presStyleCnt="26">
        <dgm:presLayoutVars>
          <dgm:chPref val="3"/>
        </dgm:presLayoutVars>
      </dgm:prSet>
      <dgm:spPr/>
    </dgm:pt>
    <dgm:pt modelId="{702168CE-B1F2-40A8-B27B-784B4517825F}" type="pres">
      <dgm:prSet presAssocID="{AB626C88-3F9D-4775-ADD1-BBD22D2ACED6}" presName="rootConnector3" presStyleLbl="asst1" presStyleIdx="8" presStyleCnt="26"/>
      <dgm:spPr/>
    </dgm:pt>
    <dgm:pt modelId="{BAB19FD1-E20B-49C6-929F-ABF4FC4E1BEB}" type="pres">
      <dgm:prSet presAssocID="{AB626C88-3F9D-4775-ADD1-BBD22D2ACED6}" presName="hierChild6" presStyleCnt="0"/>
      <dgm:spPr/>
    </dgm:pt>
    <dgm:pt modelId="{A4B9A933-57A3-4C15-9AF6-D64571CEC847}" type="pres">
      <dgm:prSet presAssocID="{AB626C88-3F9D-4775-ADD1-BBD22D2ACED6}" presName="hierChild7" presStyleCnt="0"/>
      <dgm:spPr/>
    </dgm:pt>
    <dgm:pt modelId="{63503851-ACFA-4583-8D1E-DB16B745B7A0}" type="pres">
      <dgm:prSet presAssocID="{BFCEBCD0-4929-4044-8AF6-280E44EF17A8}" presName="Name111" presStyleLbl="parChTrans1D2" presStyleIdx="1" presStyleCnt="2"/>
      <dgm:spPr/>
    </dgm:pt>
    <dgm:pt modelId="{FBAD53F8-8C29-4A7D-999C-160ECF8A490C}" type="pres">
      <dgm:prSet presAssocID="{299D4592-E9C2-4196-B5A9-3DB5D7559460}" presName="hierRoot3" presStyleCnt="0">
        <dgm:presLayoutVars>
          <dgm:hierBranch val="init"/>
        </dgm:presLayoutVars>
      </dgm:prSet>
      <dgm:spPr/>
    </dgm:pt>
    <dgm:pt modelId="{533D4311-C329-46C0-BE75-E65E659E66BE}" type="pres">
      <dgm:prSet presAssocID="{299D4592-E9C2-4196-B5A9-3DB5D7559460}" presName="rootComposite3" presStyleCnt="0"/>
      <dgm:spPr/>
    </dgm:pt>
    <dgm:pt modelId="{58D3AE24-A75C-49B8-8BF8-2AA98C47130B}" type="pres">
      <dgm:prSet presAssocID="{299D4592-E9C2-4196-B5A9-3DB5D7559460}" presName="rootText3" presStyleLbl="asst1" presStyleIdx="9" presStyleCnt="26">
        <dgm:presLayoutVars>
          <dgm:chPref val="3"/>
        </dgm:presLayoutVars>
      </dgm:prSet>
      <dgm:spPr/>
    </dgm:pt>
    <dgm:pt modelId="{01DE8111-CDB4-4F04-95C9-4406F456A037}" type="pres">
      <dgm:prSet presAssocID="{299D4592-E9C2-4196-B5A9-3DB5D7559460}" presName="rootConnector3" presStyleLbl="asst1" presStyleIdx="9" presStyleCnt="26"/>
      <dgm:spPr/>
    </dgm:pt>
    <dgm:pt modelId="{4C3C275E-4293-4A04-BE59-D1F3E9EBEB99}" type="pres">
      <dgm:prSet presAssocID="{299D4592-E9C2-4196-B5A9-3DB5D7559460}" presName="hierChild6" presStyleCnt="0"/>
      <dgm:spPr/>
    </dgm:pt>
    <dgm:pt modelId="{65720D0D-B4A0-4339-8E18-691A575DADE5}" type="pres">
      <dgm:prSet presAssocID="{299D4592-E9C2-4196-B5A9-3DB5D7559460}" presName="hierChild7" presStyleCnt="0"/>
      <dgm:spPr/>
    </dgm:pt>
    <dgm:pt modelId="{AAD198E3-3896-4532-ADFF-BD98D3065B85}" type="pres">
      <dgm:prSet presAssocID="{5C865292-7661-487C-B336-34331B96ECBB}" presName="Name111" presStyleLbl="parChTrans1D3" presStyleIdx="2" presStyleCnt="4"/>
      <dgm:spPr/>
    </dgm:pt>
    <dgm:pt modelId="{CD4620EE-AD7B-40F9-859A-FDAB6402F18F}" type="pres">
      <dgm:prSet presAssocID="{1A8DEC49-D82C-4AF3-B22E-92E2FC4BF207}" presName="hierRoot3" presStyleCnt="0">
        <dgm:presLayoutVars>
          <dgm:hierBranch val="init"/>
        </dgm:presLayoutVars>
      </dgm:prSet>
      <dgm:spPr/>
    </dgm:pt>
    <dgm:pt modelId="{E457C6E7-6635-4FD3-BCD1-6ED249DB2ECF}" type="pres">
      <dgm:prSet presAssocID="{1A8DEC49-D82C-4AF3-B22E-92E2FC4BF207}" presName="rootComposite3" presStyleCnt="0"/>
      <dgm:spPr/>
    </dgm:pt>
    <dgm:pt modelId="{687C050B-6C6F-4975-9D25-098F74735C3E}" type="pres">
      <dgm:prSet presAssocID="{1A8DEC49-D82C-4AF3-B22E-92E2FC4BF207}" presName="rootText3" presStyleLbl="asst1" presStyleIdx="10" presStyleCnt="26">
        <dgm:presLayoutVars>
          <dgm:chPref val="3"/>
        </dgm:presLayoutVars>
      </dgm:prSet>
      <dgm:spPr/>
    </dgm:pt>
    <dgm:pt modelId="{5801BB83-7C00-4AC0-BFC1-A58D13DC3EB3}" type="pres">
      <dgm:prSet presAssocID="{1A8DEC49-D82C-4AF3-B22E-92E2FC4BF207}" presName="rootConnector3" presStyleLbl="asst1" presStyleIdx="10" presStyleCnt="26"/>
      <dgm:spPr/>
    </dgm:pt>
    <dgm:pt modelId="{F941F408-3CA7-4BE7-8B6D-9C598D80C57B}" type="pres">
      <dgm:prSet presAssocID="{1A8DEC49-D82C-4AF3-B22E-92E2FC4BF207}" presName="hierChild6" presStyleCnt="0"/>
      <dgm:spPr/>
    </dgm:pt>
    <dgm:pt modelId="{09282FA7-B084-4845-B020-FDDD46676FB7}" type="pres">
      <dgm:prSet presAssocID="{1A8DEC49-D82C-4AF3-B22E-92E2FC4BF207}" presName="hierChild7" presStyleCnt="0"/>
      <dgm:spPr/>
    </dgm:pt>
    <dgm:pt modelId="{D327972B-D4FD-4428-8512-ED891B17DEC5}" type="pres">
      <dgm:prSet presAssocID="{B83FD8CD-685A-4D99-9965-07969B16EECD}" presName="Name111" presStyleLbl="parChTrans1D4" presStyleIdx="6" presStyleCnt="20"/>
      <dgm:spPr/>
    </dgm:pt>
    <dgm:pt modelId="{D72EE7C7-DFBF-461A-9FAE-BA9828FD8E79}" type="pres">
      <dgm:prSet presAssocID="{E82E5D27-834E-4D04-8B37-D081303B2BBA}" presName="hierRoot3" presStyleCnt="0">
        <dgm:presLayoutVars>
          <dgm:hierBranch val="init"/>
        </dgm:presLayoutVars>
      </dgm:prSet>
      <dgm:spPr/>
    </dgm:pt>
    <dgm:pt modelId="{079B76F8-42C2-47EB-BD3C-A91FBF8A3517}" type="pres">
      <dgm:prSet presAssocID="{E82E5D27-834E-4D04-8B37-D081303B2BBA}" presName="rootComposite3" presStyleCnt="0"/>
      <dgm:spPr/>
    </dgm:pt>
    <dgm:pt modelId="{CE3ED142-D829-4FCA-8FB9-7A33E30A390D}" type="pres">
      <dgm:prSet presAssocID="{E82E5D27-834E-4D04-8B37-D081303B2BBA}" presName="rootText3" presStyleLbl="asst1" presStyleIdx="11" presStyleCnt="26">
        <dgm:presLayoutVars>
          <dgm:chPref val="3"/>
        </dgm:presLayoutVars>
      </dgm:prSet>
      <dgm:spPr/>
    </dgm:pt>
    <dgm:pt modelId="{29C59180-5B59-4FDB-A57F-569A430BB22C}" type="pres">
      <dgm:prSet presAssocID="{E82E5D27-834E-4D04-8B37-D081303B2BBA}" presName="rootConnector3" presStyleLbl="asst1" presStyleIdx="11" presStyleCnt="26"/>
      <dgm:spPr/>
    </dgm:pt>
    <dgm:pt modelId="{AD0F94FE-37B7-4D4F-A89B-D6C7473C0D90}" type="pres">
      <dgm:prSet presAssocID="{E82E5D27-834E-4D04-8B37-D081303B2BBA}" presName="hierChild6" presStyleCnt="0"/>
      <dgm:spPr/>
    </dgm:pt>
    <dgm:pt modelId="{332F65F7-8FC9-4AC9-B0C1-02AE6EB4D803}" type="pres">
      <dgm:prSet presAssocID="{E82E5D27-834E-4D04-8B37-D081303B2BBA}" presName="hierChild7" presStyleCnt="0"/>
      <dgm:spPr/>
    </dgm:pt>
    <dgm:pt modelId="{0CB6C900-DB09-41F6-840C-83B65CE2AE64}" type="pres">
      <dgm:prSet presAssocID="{BF80108D-E289-47CF-A923-85E1F1466770}" presName="Name111" presStyleLbl="parChTrans1D4" presStyleIdx="7" presStyleCnt="20"/>
      <dgm:spPr/>
    </dgm:pt>
    <dgm:pt modelId="{F0D5111D-21A0-40F7-A868-2554369F63EF}" type="pres">
      <dgm:prSet presAssocID="{4E4952D8-66A5-40E6-BBDF-C7B3DEF746A0}" presName="hierRoot3" presStyleCnt="0">
        <dgm:presLayoutVars>
          <dgm:hierBranch val="init"/>
        </dgm:presLayoutVars>
      </dgm:prSet>
      <dgm:spPr/>
    </dgm:pt>
    <dgm:pt modelId="{131FE155-BF1D-46EB-AAA0-B0EB8AE50022}" type="pres">
      <dgm:prSet presAssocID="{4E4952D8-66A5-40E6-BBDF-C7B3DEF746A0}" presName="rootComposite3" presStyleCnt="0"/>
      <dgm:spPr/>
    </dgm:pt>
    <dgm:pt modelId="{AEAEDEF3-C331-414D-89FD-B48CF8D948CC}" type="pres">
      <dgm:prSet presAssocID="{4E4952D8-66A5-40E6-BBDF-C7B3DEF746A0}" presName="rootText3" presStyleLbl="asst1" presStyleIdx="12" presStyleCnt="26">
        <dgm:presLayoutVars>
          <dgm:chPref val="3"/>
        </dgm:presLayoutVars>
      </dgm:prSet>
      <dgm:spPr/>
    </dgm:pt>
    <dgm:pt modelId="{C9AE5367-4312-42C4-B6B5-2FDAEF6E1106}" type="pres">
      <dgm:prSet presAssocID="{4E4952D8-66A5-40E6-BBDF-C7B3DEF746A0}" presName="rootConnector3" presStyleLbl="asst1" presStyleIdx="12" presStyleCnt="26"/>
      <dgm:spPr/>
    </dgm:pt>
    <dgm:pt modelId="{0F5A9984-2B41-40F6-90EF-1175CBAEDFE0}" type="pres">
      <dgm:prSet presAssocID="{4E4952D8-66A5-40E6-BBDF-C7B3DEF746A0}" presName="hierChild6" presStyleCnt="0"/>
      <dgm:spPr/>
    </dgm:pt>
    <dgm:pt modelId="{2CFA34AB-0B85-438D-BC3E-CCE3DE8948EA}" type="pres">
      <dgm:prSet presAssocID="{4E4952D8-66A5-40E6-BBDF-C7B3DEF746A0}" presName="hierChild7" presStyleCnt="0"/>
      <dgm:spPr/>
    </dgm:pt>
    <dgm:pt modelId="{C1B6C224-A1A1-4A10-A5C6-BC5F76B06912}" type="pres">
      <dgm:prSet presAssocID="{DC7E6BE2-1573-4239-910D-991D2683020E}" presName="Name111" presStyleLbl="parChTrans1D4" presStyleIdx="8" presStyleCnt="20"/>
      <dgm:spPr/>
    </dgm:pt>
    <dgm:pt modelId="{132B889F-2DC5-4DC5-926C-966053DE35F1}" type="pres">
      <dgm:prSet presAssocID="{93E5B3A4-74DE-4146-A788-671E497D69AE}" presName="hierRoot3" presStyleCnt="0">
        <dgm:presLayoutVars>
          <dgm:hierBranch val="init"/>
        </dgm:presLayoutVars>
      </dgm:prSet>
      <dgm:spPr/>
    </dgm:pt>
    <dgm:pt modelId="{A150F98E-FA56-4063-80E1-7D8CE3B3605A}" type="pres">
      <dgm:prSet presAssocID="{93E5B3A4-74DE-4146-A788-671E497D69AE}" presName="rootComposite3" presStyleCnt="0"/>
      <dgm:spPr/>
    </dgm:pt>
    <dgm:pt modelId="{788F8318-D7FD-4163-BAF1-D28629F79776}" type="pres">
      <dgm:prSet presAssocID="{93E5B3A4-74DE-4146-A788-671E497D69AE}" presName="rootText3" presStyleLbl="asst1" presStyleIdx="13" presStyleCnt="26">
        <dgm:presLayoutVars>
          <dgm:chPref val="3"/>
        </dgm:presLayoutVars>
      </dgm:prSet>
      <dgm:spPr/>
    </dgm:pt>
    <dgm:pt modelId="{468E84E3-EE56-4270-A900-447FE35B048C}" type="pres">
      <dgm:prSet presAssocID="{93E5B3A4-74DE-4146-A788-671E497D69AE}" presName="rootConnector3" presStyleLbl="asst1" presStyleIdx="13" presStyleCnt="26"/>
      <dgm:spPr/>
    </dgm:pt>
    <dgm:pt modelId="{489C9696-5D29-4360-A977-E89D354B5074}" type="pres">
      <dgm:prSet presAssocID="{93E5B3A4-74DE-4146-A788-671E497D69AE}" presName="hierChild6" presStyleCnt="0"/>
      <dgm:spPr/>
    </dgm:pt>
    <dgm:pt modelId="{5998BF85-F4D8-41EC-B120-1251B3AFFD42}" type="pres">
      <dgm:prSet presAssocID="{93E5B3A4-74DE-4146-A788-671E497D69AE}" presName="hierChild7" presStyleCnt="0"/>
      <dgm:spPr/>
    </dgm:pt>
    <dgm:pt modelId="{3EE82370-D306-4269-B59B-0BD5A93C7E9F}" type="pres">
      <dgm:prSet presAssocID="{500EE127-E947-4484-AFA8-736C4DE83AA8}" presName="Name111" presStyleLbl="parChTrans1D4" presStyleIdx="9" presStyleCnt="20"/>
      <dgm:spPr/>
    </dgm:pt>
    <dgm:pt modelId="{E23BE9F3-F67B-4A02-9C27-02E2C9AA4D62}" type="pres">
      <dgm:prSet presAssocID="{E40E2CDB-6677-45FE-ACCF-A267D9072E05}" presName="hierRoot3" presStyleCnt="0">
        <dgm:presLayoutVars>
          <dgm:hierBranch val="init"/>
        </dgm:presLayoutVars>
      </dgm:prSet>
      <dgm:spPr/>
    </dgm:pt>
    <dgm:pt modelId="{87AD7071-3114-4616-A39A-83BE655139B5}" type="pres">
      <dgm:prSet presAssocID="{E40E2CDB-6677-45FE-ACCF-A267D9072E05}" presName="rootComposite3" presStyleCnt="0"/>
      <dgm:spPr/>
    </dgm:pt>
    <dgm:pt modelId="{7589FAC3-0ECE-4BA5-8651-01B088CA2342}" type="pres">
      <dgm:prSet presAssocID="{E40E2CDB-6677-45FE-ACCF-A267D9072E05}" presName="rootText3" presStyleLbl="asst1" presStyleIdx="14" presStyleCnt="26">
        <dgm:presLayoutVars>
          <dgm:chPref val="3"/>
        </dgm:presLayoutVars>
      </dgm:prSet>
      <dgm:spPr/>
    </dgm:pt>
    <dgm:pt modelId="{678EDB98-F16A-446C-AC79-84F7D71C9961}" type="pres">
      <dgm:prSet presAssocID="{E40E2CDB-6677-45FE-ACCF-A267D9072E05}" presName="rootConnector3" presStyleLbl="asst1" presStyleIdx="14" presStyleCnt="26"/>
      <dgm:spPr/>
    </dgm:pt>
    <dgm:pt modelId="{6AB417F0-5CDF-40C0-B717-A66979DC561F}" type="pres">
      <dgm:prSet presAssocID="{E40E2CDB-6677-45FE-ACCF-A267D9072E05}" presName="hierChild6" presStyleCnt="0"/>
      <dgm:spPr/>
    </dgm:pt>
    <dgm:pt modelId="{B663E777-BCAD-446A-AD57-BAE2E914DBD2}" type="pres">
      <dgm:prSet presAssocID="{E40E2CDB-6677-45FE-ACCF-A267D9072E05}" presName="hierChild7" presStyleCnt="0"/>
      <dgm:spPr/>
    </dgm:pt>
    <dgm:pt modelId="{78AEA584-224D-4725-822B-3D28BBC77327}" type="pres">
      <dgm:prSet presAssocID="{F107A3A2-7D41-49BB-8861-AB192C532B17}" presName="Name111" presStyleLbl="parChTrans1D3" presStyleIdx="3" presStyleCnt="4"/>
      <dgm:spPr/>
    </dgm:pt>
    <dgm:pt modelId="{E6F2E4B3-F85D-4023-A5EE-884F54504A27}" type="pres">
      <dgm:prSet presAssocID="{023B5754-CB16-4DA1-8A2A-95EB4C1927BB}" presName="hierRoot3" presStyleCnt="0">
        <dgm:presLayoutVars>
          <dgm:hierBranch val="init"/>
        </dgm:presLayoutVars>
      </dgm:prSet>
      <dgm:spPr/>
    </dgm:pt>
    <dgm:pt modelId="{0B43BA61-3638-45E6-8440-5C31FCF15501}" type="pres">
      <dgm:prSet presAssocID="{023B5754-CB16-4DA1-8A2A-95EB4C1927BB}" presName="rootComposite3" presStyleCnt="0"/>
      <dgm:spPr/>
    </dgm:pt>
    <dgm:pt modelId="{7F22E87F-C424-4E27-A976-607B79730163}" type="pres">
      <dgm:prSet presAssocID="{023B5754-CB16-4DA1-8A2A-95EB4C1927BB}" presName="rootText3" presStyleLbl="asst1" presStyleIdx="15" presStyleCnt="26">
        <dgm:presLayoutVars>
          <dgm:chPref val="3"/>
        </dgm:presLayoutVars>
      </dgm:prSet>
      <dgm:spPr/>
    </dgm:pt>
    <dgm:pt modelId="{E5D0CECD-9AD6-4064-A565-40A68A69327A}" type="pres">
      <dgm:prSet presAssocID="{023B5754-CB16-4DA1-8A2A-95EB4C1927BB}" presName="rootConnector3" presStyleLbl="asst1" presStyleIdx="15" presStyleCnt="26"/>
      <dgm:spPr/>
    </dgm:pt>
    <dgm:pt modelId="{4BA056C8-78C6-4A32-A6C9-51F26AFFDD25}" type="pres">
      <dgm:prSet presAssocID="{023B5754-CB16-4DA1-8A2A-95EB4C1927BB}" presName="hierChild6" presStyleCnt="0"/>
      <dgm:spPr/>
    </dgm:pt>
    <dgm:pt modelId="{EF62B02B-FFF9-4DDF-84B3-EA0D01ACABF9}" type="pres">
      <dgm:prSet presAssocID="{023B5754-CB16-4DA1-8A2A-95EB4C1927BB}" presName="hierChild7" presStyleCnt="0"/>
      <dgm:spPr/>
    </dgm:pt>
    <dgm:pt modelId="{007CC9DB-B2C8-4617-A844-8867DA09BE4D}" type="pres">
      <dgm:prSet presAssocID="{5DB1A730-99A1-4B41-A9E9-2393E87EF5BA}" presName="Name111" presStyleLbl="parChTrans1D4" presStyleIdx="10" presStyleCnt="20"/>
      <dgm:spPr/>
    </dgm:pt>
    <dgm:pt modelId="{D0D2E2B6-96F4-4775-AC60-AEF5EF435590}" type="pres">
      <dgm:prSet presAssocID="{CE38E9AE-2CBB-42BF-96AA-0F9B9ECCFFED}" presName="hierRoot3" presStyleCnt="0">
        <dgm:presLayoutVars>
          <dgm:hierBranch val="init"/>
        </dgm:presLayoutVars>
      </dgm:prSet>
      <dgm:spPr/>
    </dgm:pt>
    <dgm:pt modelId="{90E5B548-C3AC-41F5-B067-03BC01D4FAC3}" type="pres">
      <dgm:prSet presAssocID="{CE38E9AE-2CBB-42BF-96AA-0F9B9ECCFFED}" presName="rootComposite3" presStyleCnt="0"/>
      <dgm:spPr/>
    </dgm:pt>
    <dgm:pt modelId="{A08CCCD5-F79A-4071-AC23-3A3541AB40AC}" type="pres">
      <dgm:prSet presAssocID="{CE38E9AE-2CBB-42BF-96AA-0F9B9ECCFFED}" presName="rootText3" presStyleLbl="asst1" presStyleIdx="16" presStyleCnt="26">
        <dgm:presLayoutVars>
          <dgm:chPref val="3"/>
        </dgm:presLayoutVars>
      </dgm:prSet>
      <dgm:spPr/>
    </dgm:pt>
    <dgm:pt modelId="{0FD09981-1E6B-433A-9076-5E371A9DAB16}" type="pres">
      <dgm:prSet presAssocID="{CE38E9AE-2CBB-42BF-96AA-0F9B9ECCFFED}" presName="rootConnector3" presStyleLbl="asst1" presStyleIdx="16" presStyleCnt="26"/>
      <dgm:spPr/>
    </dgm:pt>
    <dgm:pt modelId="{54D12D74-555C-4CF4-BA8B-A77AF0DDC166}" type="pres">
      <dgm:prSet presAssocID="{CE38E9AE-2CBB-42BF-96AA-0F9B9ECCFFED}" presName="hierChild6" presStyleCnt="0"/>
      <dgm:spPr/>
    </dgm:pt>
    <dgm:pt modelId="{A9633262-FA4E-4711-A8AE-B851F509D58D}" type="pres">
      <dgm:prSet presAssocID="{CE38E9AE-2CBB-42BF-96AA-0F9B9ECCFFED}" presName="hierChild7" presStyleCnt="0"/>
      <dgm:spPr/>
    </dgm:pt>
    <dgm:pt modelId="{B5DD7A29-DC99-41D6-A86B-697E2BDB5AAD}" type="pres">
      <dgm:prSet presAssocID="{406EB970-BB42-4064-9FED-F34A66F170CF}" presName="Name111" presStyleLbl="parChTrans1D4" presStyleIdx="11" presStyleCnt="20"/>
      <dgm:spPr/>
    </dgm:pt>
    <dgm:pt modelId="{F0453223-94F3-4299-BBD6-25707A2CB1E1}" type="pres">
      <dgm:prSet presAssocID="{FE0C3104-B247-4A62-B69E-AEB0962F8890}" presName="hierRoot3" presStyleCnt="0">
        <dgm:presLayoutVars>
          <dgm:hierBranch val="init"/>
        </dgm:presLayoutVars>
      </dgm:prSet>
      <dgm:spPr/>
    </dgm:pt>
    <dgm:pt modelId="{E4969809-79F0-40EE-9046-78FDA86B0528}" type="pres">
      <dgm:prSet presAssocID="{FE0C3104-B247-4A62-B69E-AEB0962F8890}" presName="rootComposite3" presStyleCnt="0"/>
      <dgm:spPr/>
    </dgm:pt>
    <dgm:pt modelId="{9EB4A80C-7E10-46B6-BF20-27B9E29A8DD2}" type="pres">
      <dgm:prSet presAssocID="{FE0C3104-B247-4A62-B69E-AEB0962F8890}" presName="rootText3" presStyleLbl="asst1" presStyleIdx="17" presStyleCnt="26">
        <dgm:presLayoutVars>
          <dgm:chPref val="3"/>
        </dgm:presLayoutVars>
      </dgm:prSet>
      <dgm:spPr/>
    </dgm:pt>
    <dgm:pt modelId="{72EFE836-E622-4A08-AD8B-33C654290FA5}" type="pres">
      <dgm:prSet presAssocID="{FE0C3104-B247-4A62-B69E-AEB0962F8890}" presName="rootConnector3" presStyleLbl="asst1" presStyleIdx="17" presStyleCnt="26"/>
      <dgm:spPr/>
    </dgm:pt>
    <dgm:pt modelId="{3A7A8DAF-1C24-4CEE-8A34-6F87AB76FF4B}" type="pres">
      <dgm:prSet presAssocID="{FE0C3104-B247-4A62-B69E-AEB0962F8890}" presName="hierChild6" presStyleCnt="0"/>
      <dgm:spPr/>
    </dgm:pt>
    <dgm:pt modelId="{180F27C2-8C03-4E05-B3E5-8FAB55397F7C}" type="pres">
      <dgm:prSet presAssocID="{FE0C3104-B247-4A62-B69E-AEB0962F8890}" presName="hierChild7" presStyleCnt="0"/>
      <dgm:spPr/>
    </dgm:pt>
    <dgm:pt modelId="{453B78FD-CF34-43C6-ABAE-6869BC493A9B}" type="pres">
      <dgm:prSet presAssocID="{8ABCFCD5-C72E-4201-8996-86C50A194976}" presName="Name111" presStyleLbl="parChTrans1D4" presStyleIdx="12" presStyleCnt="20"/>
      <dgm:spPr/>
    </dgm:pt>
    <dgm:pt modelId="{0CA17167-4793-43D4-946B-90070C36CBF0}" type="pres">
      <dgm:prSet presAssocID="{BFB2FE87-5699-4866-836D-CFE7D36CDAEA}" presName="hierRoot3" presStyleCnt="0">
        <dgm:presLayoutVars>
          <dgm:hierBranch val="init"/>
        </dgm:presLayoutVars>
      </dgm:prSet>
      <dgm:spPr/>
    </dgm:pt>
    <dgm:pt modelId="{13E896A5-2F2D-47D6-B167-D9A416D97325}" type="pres">
      <dgm:prSet presAssocID="{BFB2FE87-5699-4866-836D-CFE7D36CDAEA}" presName="rootComposite3" presStyleCnt="0"/>
      <dgm:spPr/>
    </dgm:pt>
    <dgm:pt modelId="{2DF99F5A-12AF-4E1C-AAA0-367DCFB069B3}" type="pres">
      <dgm:prSet presAssocID="{BFB2FE87-5699-4866-836D-CFE7D36CDAEA}" presName="rootText3" presStyleLbl="asst1" presStyleIdx="18" presStyleCnt="26">
        <dgm:presLayoutVars>
          <dgm:chPref val="3"/>
        </dgm:presLayoutVars>
      </dgm:prSet>
      <dgm:spPr/>
    </dgm:pt>
    <dgm:pt modelId="{D6B7B32E-3043-4573-B4D8-C299C2F77D08}" type="pres">
      <dgm:prSet presAssocID="{BFB2FE87-5699-4866-836D-CFE7D36CDAEA}" presName="rootConnector3" presStyleLbl="asst1" presStyleIdx="18" presStyleCnt="26"/>
      <dgm:spPr/>
    </dgm:pt>
    <dgm:pt modelId="{85EF94E5-4569-440D-BC33-6A4A46B779EE}" type="pres">
      <dgm:prSet presAssocID="{BFB2FE87-5699-4866-836D-CFE7D36CDAEA}" presName="hierChild6" presStyleCnt="0"/>
      <dgm:spPr/>
    </dgm:pt>
    <dgm:pt modelId="{B5FA88AD-1B34-4225-B84A-DE5C3C238E83}" type="pres">
      <dgm:prSet presAssocID="{BFB2FE87-5699-4866-836D-CFE7D36CDAEA}" presName="hierChild7" presStyleCnt="0"/>
      <dgm:spPr/>
    </dgm:pt>
    <dgm:pt modelId="{9AD849FF-86C4-41E7-B23A-6BDD8FD343DE}" type="pres">
      <dgm:prSet presAssocID="{5788754B-E9E9-4DBB-8952-63994FF9A04D}" presName="Name111" presStyleLbl="parChTrans1D4" presStyleIdx="13" presStyleCnt="20"/>
      <dgm:spPr/>
    </dgm:pt>
    <dgm:pt modelId="{0EB7A687-2228-433E-88D9-06D4C8D4BFB0}" type="pres">
      <dgm:prSet presAssocID="{848E858D-9DF1-41DE-92BB-B1B44F234DB1}" presName="hierRoot3" presStyleCnt="0">
        <dgm:presLayoutVars>
          <dgm:hierBranch val="init"/>
        </dgm:presLayoutVars>
      </dgm:prSet>
      <dgm:spPr/>
    </dgm:pt>
    <dgm:pt modelId="{F225FDF3-5F83-4958-9E0B-E32EC127842D}" type="pres">
      <dgm:prSet presAssocID="{848E858D-9DF1-41DE-92BB-B1B44F234DB1}" presName="rootComposite3" presStyleCnt="0"/>
      <dgm:spPr/>
    </dgm:pt>
    <dgm:pt modelId="{AECD6C75-3998-4661-840D-B8023C17DA75}" type="pres">
      <dgm:prSet presAssocID="{848E858D-9DF1-41DE-92BB-B1B44F234DB1}" presName="rootText3" presStyleLbl="asst1" presStyleIdx="19" presStyleCnt="26">
        <dgm:presLayoutVars>
          <dgm:chPref val="3"/>
        </dgm:presLayoutVars>
      </dgm:prSet>
      <dgm:spPr/>
    </dgm:pt>
    <dgm:pt modelId="{C16710EA-6C64-4050-A30E-92F1BCBCAA6B}" type="pres">
      <dgm:prSet presAssocID="{848E858D-9DF1-41DE-92BB-B1B44F234DB1}" presName="rootConnector3" presStyleLbl="asst1" presStyleIdx="19" presStyleCnt="26"/>
      <dgm:spPr/>
    </dgm:pt>
    <dgm:pt modelId="{1F700F73-34C6-47A9-A7E4-AE81534218EE}" type="pres">
      <dgm:prSet presAssocID="{848E858D-9DF1-41DE-92BB-B1B44F234DB1}" presName="hierChild6" presStyleCnt="0"/>
      <dgm:spPr/>
    </dgm:pt>
    <dgm:pt modelId="{4622A459-DA1C-493C-8336-7C8A06F2BE4A}" type="pres">
      <dgm:prSet presAssocID="{848E858D-9DF1-41DE-92BB-B1B44F234DB1}" presName="hierChild7" presStyleCnt="0"/>
      <dgm:spPr/>
    </dgm:pt>
    <dgm:pt modelId="{EF0B313B-6F2A-4BB1-94B6-13CA8A2BB1CE}" type="pres">
      <dgm:prSet presAssocID="{2C920792-7AE9-4C93-81D5-8C53D54C0E8D}" presName="Name111" presStyleLbl="parChTrans1D4" presStyleIdx="14" presStyleCnt="20"/>
      <dgm:spPr/>
    </dgm:pt>
    <dgm:pt modelId="{7802E369-FDE4-4DD8-999E-F40CF63E984E}" type="pres">
      <dgm:prSet presAssocID="{CC45C774-6F50-4F4A-A9BD-52ED097705BB}" presName="hierRoot3" presStyleCnt="0">
        <dgm:presLayoutVars>
          <dgm:hierBranch val="init"/>
        </dgm:presLayoutVars>
      </dgm:prSet>
      <dgm:spPr/>
    </dgm:pt>
    <dgm:pt modelId="{63FED89F-1CED-46E9-9DA4-58A85835D48D}" type="pres">
      <dgm:prSet presAssocID="{CC45C774-6F50-4F4A-A9BD-52ED097705BB}" presName="rootComposite3" presStyleCnt="0"/>
      <dgm:spPr/>
    </dgm:pt>
    <dgm:pt modelId="{A380D0F4-905C-48D1-85CF-0FABF74173AC}" type="pres">
      <dgm:prSet presAssocID="{CC45C774-6F50-4F4A-A9BD-52ED097705BB}" presName="rootText3" presStyleLbl="asst1" presStyleIdx="20" presStyleCnt="26">
        <dgm:presLayoutVars>
          <dgm:chPref val="3"/>
        </dgm:presLayoutVars>
      </dgm:prSet>
      <dgm:spPr/>
    </dgm:pt>
    <dgm:pt modelId="{FB599C5D-B316-48FF-AA9C-C77648C109FD}" type="pres">
      <dgm:prSet presAssocID="{CC45C774-6F50-4F4A-A9BD-52ED097705BB}" presName="rootConnector3" presStyleLbl="asst1" presStyleIdx="20" presStyleCnt="26"/>
      <dgm:spPr/>
    </dgm:pt>
    <dgm:pt modelId="{F165B8AD-B956-4C03-ADAE-C3FE52909F7F}" type="pres">
      <dgm:prSet presAssocID="{CC45C774-6F50-4F4A-A9BD-52ED097705BB}" presName="hierChild6" presStyleCnt="0"/>
      <dgm:spPr/>
    </dgm:pt>
    <dgm:pt modelId="{7276450C-FC9F-4F7D-ADCD-A983D4704764}" type="pres">
      <dgm:prSet presAssocID="{CC45C774-6F50-4F4A-A9BD-52ED097705BB}" presName="hierChild7" presStyleCnt="0"/>
      <dgm:spPr/>
    </dgm:pt>
    <dgm:pt modelId="{31CD66F6-8023-49C4-9F1F-F5BE4D39BCE2}" type="pres">
      <dgm:prSet presAssocID="{CA7FA39C-34E6-4BA9-8F51-D7FCBA7A324C}" presName="Name111" presStyleLbl="parChTrans1D4" presStyleIdx="15" presStyleCnt="20"/>
      <dgm:spPr/>
    </dgm:pt>
    <dgm:pt modelId="{26D2E09E-C2A7-44E0-92AF-6AC91FE79C11}" type="pres">
      <dgm:prSet presAssocID="{3E5488BC-DFF2-4291-8FDD-4B2F9D29BC0B}" presName="hierRoot3" presStyleCnt="0">
        <dgm:presLayoutVars>
          <dgm:hierBranch val="init"/>
        </dgm:presLayoutVars>
      </dgm:prSet>
      <dgm:spPr/>
    </dgm:pt>
    <dgm:pt modelId="{886E79F3-AD24-47BB-B638-F8995DB15361}" type="pres">
      <dgm:prSet presAssocID="{3E5488BC-DFF2-4291-8FDD-4B2F9D29BC0B}" presName="rootComposite3" presStyleCnt="0"/>
      <dgm:spPr/>
    </dgm:pt>
    <dgm:pt modelId="{A3D8967D-3D7D-4865-A83C-2D7B9777FAF9}" type="pres">
      <dgm:prSet presAssocID="{3E5488BC-DFF2-4291-8FDD-4B2F9D29BC0B}" presName="rootText3" presStyleLbl="asst1" presStyleIdx="21" presStyleCnt="26">
        <dgm:presLayoutVars>
          <dgm:chPref val="3"/>
        </dgm:presLayoutVars>
      </dgm:prSet>
      <dgm:spPr/>
    </dgm:pt>
    <dgm:pt modelId="{E35DCCB1-CE4A-4CD2-87F1-A068ECD8C500}" type="pres">
      <dgm:prSet presAssocID="{3E5488BC-DFF2-4291-8FDD-4B2F9D29BC0B}" presName="rootConnector3" presStyleLbl="asst1" presStyleIdx="21" presStyleCnt="26"/>
      <dgm:spPr/>
    </dgm:pt>
    <dgm:pt modelId="{92386629-BAC8-4239-A907-B02994F70F43}" type="pres">
      <dgm:prSet presAssocID="{3E5488BC-DFF2-4291-8FDD-4B2F9D29BC0B}" presName="hierChild6" presStyleCnt="0"/>
      <dgm:spPr/>
    </dgm:pt>
    <dgm:pt modelId="{0D37FA2F-2F56-40C2-841A-DA42028D491F}" type="pres">
      <dgm:prSet presAssocID="{3E5488BC-DFF2-4291-8FDD-4B2F9D29BC0B}" presName="hierChild7" presStyleCnt="0"/>
      <dgm:spPr/>
    </dgm:pt>
    <dgm:pt modelId="{E117A3A3-CEBA-4814-B219-FF0935363E30}" type="pres">
      <dgm:prSet presAssocID="{3D948C83-47E4-4999-8B01-CD0AE45AD7D5}" presName="Name111" presStyleLbl="parChTrans1D4" presStyleIdx="16" presStyleCnt="20"/>
      <dgm:spPr/>
    </dgm:pt>
    <dgm:pt modelId="{6D615C7C-3338-4728-8087-AB5180656204}" type="pres">
      <dgm:prSet presAssocID="{6C3B3A63-F9FF-46BB-B05A-34D5FCECD472}" presName="hierRoot3" presStyleCnt="0">
        <dgm:presLayoutVars>
          <dgm:hierBranch val="init"/>
        </dgm:presLayoutVars>
      </dgm:prSet>
      <dgm:spPr/>
    </dgm:pt>
    <dgm:pt modelId="{69252D0C-A961-4DC4-9E9C-84D89CAC106E}" type="pres">
      <dgm:prSet presAssocID="{6C3B3A63-F9FF-46BB-B05A-34D5FCECD472}" presName="rootComposite3" presStyleCnt="0"/>
      <dgm:spPr/>
    </dgm:pt>
    <dgm:pt modelId="{F5FE9340-8173-40FE-842C-1DE26DADCBF9}" type="pres">
      <dgm:prSet presAssocID="{6C3B3A63-F9FF-46BB-B05A-34D5FCECD472}" presName="rootText3" presStyleLbl="asst1" presStyleIdx="22" presStyleCnt="26">
        <dgm:presLayoutVars>
          <dgm:chPref val="3"/>
        </dgm:presLayoutVars>
      </dgm:prSet>
      <dgm:spPr/>
    </dgm:pt>
    <dgm:pt modelId="{9CB0C03B-9F17-4B45-BCF3-330FFF1FADBD}" type="pres">
      <dgm:prSet presAssocID="{6C3B3A63-F9FF-46BB-B05A-34D5FCECD472}" presName="rootConnector3" presStyleLbl="asst1" presStyleIdx="22" presStyleCnt="26"/>
      <dgm:spPr/>
    </dgm:pt>
    <dgm:pt modelId="{6873B7E6-FF4B-4DA4-B50F-A7363160F035}" type="pres">
      <dgm:prSet presAssocID="{6C3B3A63-F9FF-46BB-B05A-34D5FCECD472}" presName="hierChild6" presStyleCnt="0"/>
      <dgm:spPr/>
    </dgm:pt>
    <dgm:pt modelId="{010F3170-D5DB-4FCF-9F70-6FB6D1AE0E06}" type="pres">
      <dgm:prSet presAssocID="{6C3B3A63-F9FF-46BB-B05A-34D5FCECD472}" presName="hierChild7" presStyleCnt="0"/>
      <dgm:spPr/>
    </dgm:pt>
    <dgm:pt modelId="{AA05FEE2-FF17-40CD-AFC4-C52898E4FF76}" type="pres">
      <dgm:prSet presAssocID="{2DD27661-EFC7-4FC0-97B0-2CE444D384E7}" presName="Name111" presStyleLbl="parChTrans1D4" presStyleIdx="17" presStyleCnt="20"/>
      <dgm:spPr/>
    </dgm:pt>
    <dgm:pt modelId="{84478CCF-0506-49E9-B03D-85BA2E258140}" type="pres">
      <dgm:prSet presAssocID="{B3DC6933-9A31-43A5-8843-01478572A0E1}" presName="hierRoot3" presStyleCnt="0">
        <dgm:presLayoutVars>
          <dgm:hierBranch val="init"/>
        </dgm:presLayoutVars>
      </dgm:prSet>
      <dgm:spPr/>
    </dgm:pt>
    <dgm:pt modelId="{0C23102B-FC5E-4327-8A90-54DE99063626}" type="pres">
      <dgm:prSet presAssocID="{B3DC6933-9A31-43A5-8843-01478572A0E1}" presName="rootComposite3" presStyleCnt="0"/>
      <dgm:spPr/>
    </dgm:pt>
    <dgm:pt modelId="{D5901F25-BD2B-48AA-B5DF-01974241D5F6}" type="pres">
      <dgm:prSet presAssocID="{B3DC6933-9A31-43A5-8843-01478572A0E1}" presName="rootText3" presStyleLbl="asst1" presStyleIdx="23" presStyleCnt="26">
        <dgm:presLayoutVars>
          <dgm:chPref val="3"/>
        </dgm:presLayoutVars>
      </dgm:prSet>
      <dgm:spPr/>
    </dgm:pt>
    <dgm:pt modelId="{D5F22A81-B893-41CB-B031-BD52D0AB4450}" type="pres">
      <dgm:prSet presAssocID="{B3DC6933-9A31-43A5-8843-01478572A0E1}" presName="rootConnector3" presStyleLbl="asst1" presStyleIdx="23" presStyleCnt="26"/>
      <dgm:spPr/>
    </dgm:pt>
    <dgm:pt modelId="{AAEDE4BC-D346-4197-BA16-943F0000CE73}" type="pres">
      <dgm:prSet presAssocID="{B3DC6933-9A31-43A5-8843-01478572A0E1}" presName="hierChild6" presStyleCnt="0"/>
      <dgm:spPr/>
    </dgm:pt>
    <dgm:pt modelId="{B29E57FA-8684-434C-957B-8522E495BD47}" type="pres">
      <dgm:prSet presAssocID="{B3DC6933-9A31-43A5-8843-01478572A0E1}" presName="hierChild7" presStyleCnt="0"/>
      <dgm:spPr/>
    </dgm:pt>
    <dgm:pt modelId="{F8C4CE28-599F-440A-819C-0A8F3BE97032}" type="pres">
      <dgm:prSet presAssocID="{868E2CA3-4622-42A5-9463-77566706F976}" presName="Name111" presStyleLbl="parChTrans1D4" presStyleIdx="18" presStyleCnt="20"/>
      <dgm:spPr/>
    </dgm:pt>
    <dgm:pt modelId="{1A404B45-1E22-4BC3-857F-EDE962505582}" type="pres">
      <dgm:prSet presAssocID="{73A4F6A8-C791-45D2-8DBB-FC98A994E971}" presName="hierRoot3" presStyleCnt="0">
        <dgm:presLayoutVars>
          <dgm:hierBranch val="init"/>
        </dgm:presLayoutVars>
      </dgm:prSet>
      <dgm:spPr/>
    </dgm:pt>
    <dgm:pt modelId="{E4F07273-D88B-401C-BF86-90FA6E5B5496}" type="pres">
      <dgm:prSet presAssocID="{73A4F6A8-C791-45D2-8DBB-FC98A994E971}" presName="rootComposite3" presStyleCnt="0"/>
      <dgm:spPr/>
    </dgm:pt>
    <dgm:pt modelId="{D0A9B5DE-A762-41FD-97E4-5DED2E8B9F78}" type="pres">
      <dgm:prSet presAssocID="{73A4F6A8-C791-45D2-8DBB-FC98A994E971}" presName="rootText3" presStyleLbl="asst1" presStyleIdx="24" presStyleCnt="26">
        <dgm:presLayoutVars>
          <dgm:chPref val="3"/>
        </dgm:presLayoutVars>
      </dgm:prSet>
      <dgm:spPr/>
    </dgm:pt>
    <dgm:pt modelId="{43730C2A-75F7-40B6-B72D-ADC56FCA475F}" type="pres">
      <dgm:prSet presAssocID="{73A4F6A8-C791-45D2-8DBB-FC98A994E971}" presName="rootConnector3" presStyleLbl="asst1" presStyleIdx="24" presStyleCnt="26"/>
      <dgm:spPr/>
    </dgm:pt>
    <dgm:pt modelId="{1489D250-3AD6-4CD5-A79A-D3898D3A165D}" type="pres">
      <dgm:prSet presAssocID="{73A4F6A8-C791-45D2-8DBB-FC98A994E971}" presName="hierChild6" presStyleCnt="0"/>
      <dgm:spPr/>
    </dgm:pt>
    <dgm:pt modelId="{59538021-5006-4B89-9BBC-D24E3189D4DA}" type="pres">
      <dgm:prSet presAssocID="{73A4F6A8-C791-45D2-8DBB-FC98A994E971}" presName="hierChild7" presStyleCnt="0"/>
      <dgm:spPr/>
    </dgm:pt>
    <dgm:pt modelId="{0C5D4BF2-22DC-4D00-B772-042EA0BE5EBD}" type="pres">
      <dgm:prSet presAssocID="{895BFF6B-2F99-488D-8D64-AEBD6C828CDF}" presName="Name111" presStyleLbl="parChTrans1D4" presStyleIdx="19" presStyleCnt="20"/>
      <dgm:spPr/>
    </dgm:pt>
    <dgm:pt modelId="{A77E93B9-5176-42FE-94FD-B0B6DF57AF59}" type="pres">
      <dgm:prSet presAssocID="{E6114635-A002-4892-AA71-C914E8B2CE9E}" presName="hierRoot3" presStyleCnt="0">
        <dgm:presLayoutVars>
          <dgm:hierBranch val="init"/>
        </dgm:presLayoutVars>
      </dgm:prSet>
      <dgm:spPr/>
    </dgm:pt>
    <dgm:pt modelId="{E507779E-766F-437C-B07A-7DAE98D0E8D0}" type="pres">
      <dgm:prSet presAssocID="{E6114635-A002-4892-AA71-C914E8B2CE9E}" presName="rootComposite3" presStyleCnt="0"/>
      <dgm:spPr/>
    </dgm:pt>
    <dgm:pt modelId="{CDAB26C5-5CAD-4BAD-9D2D-D7A07F15AB6A}" type="pres">
      <dgm:prSet presAssocID="{E6114635-A002-4892-AA71-C914E8B2CE9E}" presName="rootText3" presStyleLbl="asst1" presStyleIdx="25" presStyleCnt="26">
        <dgm:presLayoutVars>
          <dgm:chPref val="3"/>
        </dgm:presLayoutVars>
      </dgm:prSet>
      <dgm:spPr/>
    </dgm:pt>
    <dgm:pt modelId="{11B7772D-8E09-47A2-B3DD-53E904466E49}" type="pres">
      <dgm:prSet presAssocID="{E6114635-A002-4892-AA71-C914E8B2CE9E}" presName="rootConnector3" presStyleLbl="asst1" presStyleIdx="25" presStyleCnt="26"/>
      <dgm:spPr/>
    </dgm:pt>
    <dgm:pt modelId="{E0E6ACB0-0B7C-4233-A9FF-D17CCF8B2578}" type="pres">
      <dgm:prSet presAssocID="{E6114635-A002-4892-AA71-C914E8B2CE9E}" presName="hierChild6" presStyleCnt="0"/>
      <dgm:spPr/>
    </dgm:pt>
    <dgm:pt modelId="{A6EFA897-C729-4BF9-91BC-406F04B409AC}" type="pres">
      <dgm:prSet presAssocID="{E6114635-A002-4892-AA71-C914E8B2CE9E}" presName="hierChild7" presStyleCnt="0"/>
      <dgm:spPr/>
    </dgm:pt>
  </dgm:ptLst>
  <dgm:cxnLst>
    <dgm:cxn modelId="{1FF33501-73DE-427F-AD03-D15A9DC3F2F4}" type="presOf" srcId="{73A4F6A8-C791-45D2-8DBB-FC98A994E971}" destId="{43730C2A-75F7-40B6-B72D-ADC56FCA475F}" srcOrd="1" destOrd="0" presId="urn:microsoft.com/office/officeart/2005/8/layout/orgChart1"/>
    <dgm:cxn modelId="{C083A101-54BC-4368-9A3A-D2949D41F004}" type="presOf" srcId="{B3DC6933-9A31-43A5-8843-01478572A0E1}" destId="{D5F22A81-B893-41CB-B031-BD52D0AB4450}" srcOrd="1" destOrd="0" presId="urn:microsoft.com/office/officeart/2005/8/layout/orgChart1"/>
    <dgm:cxn modelId="{2F152304-6434-4A81-A679-F559C5C25AEF}" type="presOf" srcId="{71F8E3BD-47A0-49E7-B2E6-B5734179A61C}" destId="{C39E5A79-1A15-45A0-AFC5-016D17325B28}" srcOrd="1" destOrd="0" presId="urn:microsoft.com/office/officeart/2005/8/layout/orgChart1"/>
    <dgm:cxn modelId="{DE132704-88DE-4AC2-9D0B-D6B9C8D91592}" type="presOf" srcId="{2C65B1A0-9FBF-4D3B-8AB1-FC069C8396E0}" destId="{B62528C7-DF0B-49AC-ABE8-AB49BAB99FFA}" srcOrd="1" destOrd="0" presId="urn:microsoft.com/office/officeart/2005/8/layout/orgChart1"/>
    <dgm:cxn modelId="{04988C06-7F4F-44DC-A832-FFA4F49C618C}" srcId="{FE0C3104-B247-4A62-B69E-AEB0962F8890}" destId="{BFB2FE87-5699-4866-836D-CFE7D36CDAEA}" srcOrd="0" destOrd="0" parTransId="{8ABCFCD5-C72E-4201-8996-86C50A194976}" sibTransId="{A40A2012-AEBB-4378-93D8-D1AD092A7A3D}"/>
    <dgm:cxn modelId="{2340220A-1D29-4DCA-A5FE-38F19D29944D}" type="presOf" srcId="{6C3B3A63-F9FF-46BB-B05A-34D5FCECD472}" destId="{F5FE9340-8173-40FE-842C-1DE26DADCBF9}" srcOrd="0" destOrd="0" presId="urn:microsoft.com/office/officeart/2005/8/layout/orgChart1"/>
    <dgm:cxn modelId="{6134E80B-C3EF-455F-AB9D-321D62DEC822}" srcId="{FE0C3104-B247-4A62-B69E-AEB0962F8890}" destId="{E6114635-A002-4892-AA71-C914E8B2CE9E}" srcOrd="1" destOrd="0" parTransId="{895BFF6B-2F99-488D-8D64-AEBD6C828CDF}" sibTransId="{B6A7535C-65FE-4911-852B-180E3F02EA07}"/>
    <dgm:cxn modelId="{5DA3C30C-5874-43E4-A3F3-2FC00F71C1BB}" type="presOf" srcId="{73A4F6A8-C791-45D2-8DBB-FC98A994E971}" destId="{D0A9B5DE-A762-41FD-97E4-5DED2E8B9F78}" srcOrd="0" destOrd="0" presId="urn:microsoft.com/office/officeart/2005/8/layout/orgChart1"/>
    <dgm:cxn modelId="{4611AE0D-CE3E-4A86-952A-B80660129D92}" type="presOf" srcId="{895BFF6B-2F99-488D-8D64-AEBD6C828CDF}" destId="{0C5D4BF2-22DC-4D00-B772-042EA0BE5EBD}" srcOrd="0" destOrd="0" presId="urn:microsoft.com/office/officeart/2005/8/layout/orgChart1"/>
    <dgm:cxn modelId="{69E81311-C1A0-4D4F-9792-DC49A60D3980}" type="presOf" srcId="{80B9E838-E5C0-4C99-AC09-37E3D3DE860A}" destId="{FA90291B-950A-483F-BB97-87385ED406BA}" srcOrd="0" destOrd="0" presId="urn:microsoft.com/office/officeart/2005/8/layout/orgChart1"/>
    <dgm:cxn modelId="{D89D9911-AE70-40E5-A6D9-738AD02DF4FC}" srcId="{915431E9-0C2F-4678-8143-9088B0614A93}" destId="{299D4592-E9C2-4196-B5A9-3DB5D7559460}" srcOrd="1" destOrd="0" parTransId="{BFCEBCD0-4929-4044-8AF6-280E44EF17A8}" sibTransId="{D740882C-1CE2-4700-A194-D5AA73B3B563}"/>
    <dgm:cxn modelId="{BA298812-5110-400F-B68E-35807C3272A1}" type="presOf" srcId="{93E5B3A4-74DE-4146-A788-671E497D69AE}" destId="{468E84E3-EE56-4270-A900-447FE35B048C}" srcOrd="1" destOrd="0" presId="urn:microsoft.com/office/officeart/2005/8/layout/orgChart1"/>
    <dgm:cxn modelId="{1BB69F12-A2C9-49E7-A00F-8093326B3F7C}" type="presOf" srcId="{F41E47F5-A924-44F0-AC1B-7A9C55DE5300}" destId="{958B8250-7786-4CCD-8B9A-F23228FCFCBC}" srcOrd="1" destOrd="0" presId="urn:microsoft.com/office/officeart/2005/8/layout/orgChart1"/>
    <dgm:cxn modelId="{574D1614-5900-41F6-9E24-6ED4C5DFAAD3}" type="presOf" srcId="{C76B32AE-E460-4119-8C7F-A739D452F5D2}" destId="{DF5387C6-8739-4978-84C0-1CD86D3506C2}" srcOrd="1" destOrd="0" presId="urn:microsoft.com/office/officeart/2005/8/layout/orgChart1"/>
    <dgm:cxn modelId="{89FF9314-2DEE-4F84-9160-32C87AD4D586}" srcId="{D9E53985-A375-4AA5-9BAE-02A8F12DC9D4}" destId="{80B9E838-E5C0-4C99-AC09-37E3D3DE860A}" srcOrd="1" destOrd="0" parTransId="{88F5F932-08F0-4140-BE35-B41180867F52}" sibTransId="{F0330CC2-DC3E-4D7B-AE07-AAA0B931A081}"/>
    <dgm:cxn modelId="{57167519-31F4-403D-9172-EB9AC6FEC505}" type="presOf" srcId="{E82E5D27-834E-4D04-8B37-D081303B2BBA}" destId="{29C59180-5B59-4FDB-A57F-569A430BB22C}" srcOrd="1" destOrd="0" presId="urn:microsoft.com/office/officeart/2005/8/layout/orgChart1"/>
    <dgm:cxn modelId="{83806E1B-0E8F-438A-869C-1CBF05408877}" type="presOf" srcId="{5788754B-E9E9-4DBB-8952-63994FF9A04D}" destId="{9AD849FF-86C4-41E7-B23A-6BDD8FD343DE}" srcOrd="0" destOrd="0" presId="urn:microsoft.com/office/officeart/2005/8/layout/orgChart1"/>
    <dgm:cxn modelId="{5BE5271C-4782-4306-B7E7-62CF8D137D9D}" type="presOf" srcId="{915431E9-0C2F-4678-8143-9088B0614A93}" destId="{BC1FFD02-15C6-45F1-88B8-8396A22767D3}" srcOrd="1" destOrd="0" presId="urn:microsoft.com/office/officeart/2005/8/layout/orgChart1"/>
    <dgm:cxn modelId="{25E4391C-D344-493A-8AB9-06F5C504E7B7}" srcId="{80B9E838-E5C0-4C99-AC09-37E3D3DE860A}" destId="{2EB85AC0-362E-4BFC-A6C8-541BE51B0532}" srcOrd="0" destOrd="0" parTransId="{8E0C2E4D-BE54-4B55-8ECE-6E43B0BA7E63}" sibTransId="{64818DB7-F660-4240-B856-ABEBB648A427}"/>
    <dgm:cxn modelId="{AA39E11E-2860-496C-A18E-B4F4DC9E7DC3}" srcId="{023B5754-CB16-4DA1-8A2A-95EB4C1927BB}" destId="{CE38E9AE-2CBB-42BF-96AA-0F9B9ECCFFED}" srcOrd="0" destOrd="0" parTransId="{5DB1A730-99A1-4B41-A9E9-2393E87EF5BA}" sibTransId="{E6F0ADF8-F77C-4865-9A5D-E7EEA295B18B}"/>
    <dgm:cxn modelId="{B045821F-29D0-4FD2-9543-F0C6A1B4F2D3}" srcId="{299D4592-E9C2-4196-B5A9-3DB5D7559460}" destId="{1A8DEC49-D82C-4AF3-B22E-92E2FC4BF207}" srcOrd="0" destOrd="0" parTransId="{5C865292-7661-487C-B336-34331B96ECBB}" sibTransId="{24BF04B2-D0D0-4B71-971B-2BAF1F25B7E1}"/>
    <dgm:cxn modelId="{60288127-7EA5-43E2-92F6-1020B77096CE}" type="presOf" srcId="{CA7FA39C-34E6-4BA9-8F51-D7FCBA7A324C}" destId="{31CD66F6-8023-49C4-9F1F-F5BE4D39BCE2}" srcOrd="0" destOrd="0" presId="urn:microsoft.com/office/officeart/2005/8/layout/orgChart1"/>
    <dgm:cxn modelId="{475BAD2A-6C23-4787-BAA2-DA43040A8332}" type="presOf" srcId="{BF80108D-E289-47CF-A923-85E1F1466770}" destId="{0CB6C900-DB09-41F6-840C-83B65CE2AE64}" srcOrd="0" destOrd="0" presId="urn:microsoft.com/office/officeart/2005/8/layout/orgChart1"/>
    <dgm:cxn modelId="{B714B02B-EE42-4601-8EAC-D6EAFA4C8BE0}" srcId="{376B8B1D-BFFA-42A4-AEA3-88FCFAE0700C}" destId="{2C65B1A0-9FBF-4D3B-8AB1-FC069C8396E0}" srcOrd="1" destOrd="0" parTransId="{C6A3B10D-CF9B-47D6-AAFE-ABDDBCD7285F}" sibTransId="{8D213116-9C10-4861-A9FF-018360951EDE}"/>
    <dgm:cxn modelId="{861A4B34-6E31-436A-87A8-D989F39C434A}" type="presOf" srcId="{406EB970-BB42-4064-9FED-F34A66F170CF}" destId="{B5DD7A29-DC99-41D6-A86B-697E2BDB5AAD}" srcOrd="0" destOrd="0" presId="urn:microsoft.com/office/officeart/2005/8/layout/orgChart1"/>
    <dgm:cxn modelId="{F1E0CD3A-BB3E-44C0-9B02-E920347D2937}" srcId="{915431E9-0C2F-4678-8143-9088B0614A93}" destId="{376B8B1D-BFFA-42A4-AEA3-88FCFAE0700C}" srcOrd="0" destOrd="0" parTransId="{90CF9F26-B8CA-405F-9754-C8017E755465}" sibTransId="{D2BD7E8A-E4ED-49C9-B670-2FC4C5AF83A9}"/>
    <dgm:cxn modelId="{EEEB473B-B530-414F-BF93-E487C0492566}" type="presOf" srcId="{376B8B1D-BFFA-42A4-AEA3-88FCFAE0700C}" destId="{4F90A830-3A5D-4074-9798-C3F8D6F60C67}" srcOrd="0" destOrd="0" presId="urn:microsoft.com/office/officeart/2005/8/layout/orgChart1"/>
    <dgm:cxn modelId="{5A36AB3F-DCAA-4ACB-8293-69B309A1C569}" type="presOf" srcId="{FE0C3104-B247-4A62-B69E-AEB0962F8890}" destId="{9EB4A80C-7E10-46B6-BF20-27B9E29A8DD2}" srcOrd="0" destOrd="0" presId="urn:microsoft.com/office/officeart/2005/8/layout/orgChart1"/>
    <dgm:cxn modelId="{0772CD5F-C901-492B-AF32-46921216905E}" type="presOf" srcId="{A86BDB3F-7E1B-46DD-9520-A8F8FDA009CE}" destId="{AEDAC479-4378-412A-9A6B-2F237A283C8B}" srcOrd="0" destOrd="0" presId="urn:microsoft.com/office/officeart/2005/8/layout/orgChart1"/>
    <dgm:cxn modelId="{EAD2E95F-6E23-4391-B603-3683477C46DC}" type="presOf" srcId="{88F5F932-08F0-4140-BE35-B41180867F52}" destId="{9F370956-4390-4F7C-B0C8-7BA4B7C38C40}" srcOrd="0" destOrd="0" presId="urn:microsoft.com/office/officeart/2005/8/layout/orgChart1"/>
    <dgm:cxn modelId="{79853A60-3462-4D9F-8F6C-03A5FFD7EBFB}" type="presOf" srcId="{CE38E9AE-2CBB-42BF-96AA-0F9B9ECCFFED}" destId="{A08CCCD5-F79A-4071-AC23-3A3541AB40AC}" srcOrd="0" destOrd="0" presId="urn:microsoft.com/office/officeart/2005/8/layout/orgChart1"/>
    <dgm:cxn modelId="{79F3CF61-7C5E-4020-A41D-61936B3B6027}" type="presOf" srcId="{D9E53985-A375-4AA5-9BAE-02A8F12DC9D4}" destId="{C2ABD44C-0F8E-480C-BE35-D19DC3E35B62}" srcOrd="0" destOrd="0" presId="urn:microsoft.com/office/officeart/2005/8/layout/orgChart1"/>
    <dgm:cxn modelId="{AB804465-9EBF-4831-9372-D335CDF05F1E}" srcId="{BFB2FE87-5699-4866-836D-CFE7D36CDAEA}" destId="{848E858D-9DF1-41DE-92BB-B1B44F234DB1}" srcOrd="0" destOrd="0" parTransId="{5788754B-E9E9-4DBB-8952-63994FF9A04D}" sibTransId="{7171BCE1-ECC6-439F-932F-240F3231DEE6}"/>
    <dgm:cxn modelId="{83717C65-AB7A-4CAC-A511-F0D34FAD17DB}" type="presOf" srcId="{2C65B1A0-9FBF-4D3B-8AB1-FC069C8396E0}" destId="{58EF1283-8863-4C4D-BB2F-201E865E06DE}" srcOrd="0" destOrd="0" presId="urn:microsoft.com/office/officeart/2005/8/layout/orgChart1"/>
    <dgm:cxn modelId="{8F81ED68-4D3C-424C-84F6-9365BEE04EB8}" type="presOf" srcId="{5DB1A730-99A1-4B41-A9E9-2393E87EF5BA}" destId="{007CC9DB-B2C8-4617-A844-8867DA09BE4D}" srcOrd="0" destOrd="0" presId="urn:microsoft.com/office/officeart/2005/8/layout/orgChart1"/>
    <dgm:cxn modelId="{55DD2649-C499-4FD5-844C-D6F009C7B4FA}" srcId="{4E4952D8-66A5-40E6-BBDF-C7B3DEF746A0}" destId="{93E5B3A4-74DE-4146-A788-671E497D69AE}" srcOrd="0" destOrd="0" parTransId="{DC7E6BE2-1573-4239-910D-991D2683020E}" sibTransId="{B5ADBCE6-8854-4393-91F6-DA19BBA396A7}"/>
    <dgm:cxn modelId="{4BB06E49-6147-4D2E-886E-874635F6D615}" srcId="{D9E53985-A375-4AA5-9BAE-02A8F12DC9D4}" destId="{C76B32AE-E460-4119-8C7F-A739D452F5D2}" srcOrd="0" destOrd="0" parTransId="{852A3812-DF0B-4D55-9FA1-D0F6B2DB8004}" sibTransId="{EAE6D3F8-A839-45B0-8230-0F5E7D5D657D}"/>
    <dgm:cxn modelId="{F65B2A6C-8FFA-445C-975A-CAD75E0F2131}" type="presOf" srcId="{8E0C2E4D-BE54-4B55-8ECE-6E43B0BA7E63}" destId="{A13E01A3-4980-40CF-BCF9-377CB58B4ECD}" srcOrd="0" destOrd="0" presId="urn:microsoft.com/office/officeart/2005/8/layout/orgChart1"/>
    <dgm:cxn modelId="{2783704E-B04B-4E30-AD5D-DC742314E6C1}" type="presOf" srcId="{3E5488BC-DFF2-4291-8FDD-4B2F9D29BC0B}" destId="{E35DCCB1-CE4A-4CD2-87F1-A068ECD8C500}" srcOrd="1" destOrd="0" presId="urn:microsoft.com/office/officeart/2005/8/layout/orgChart1"/>
    <dgm:cxn modelId="{CA3ECA4F-6844-4855-8E19-1B28FA89966B}" type="presOf" srcId="{80B9E838-E5C0-4C99-AC09-37E3D3DE860A}" destId="{0A2968AF-7AC4-4DD9-BB85-271C573C9E60}" srcOrd="1" destOrd="0" presId="urn:microsoft.com/office/officeart/2005/8/layout/orgChart1"/>
    <dgm:cxn modelId="{D3800D72-CA02-4708-AAEB-F57AD2B2D476}" type="presOf" srcId="{BFCEBCD0-4929-4044-8AF6-280E44EF17A8}" destId="{63503851-ACFA-4583-8D1E-DB16B745B7A0}" srcOrd="0" destOrd="0" presId="urn:microsoft.com/office/officeart/2005/8/layout/orgChart1"/>
    <dgm:cxn modelId="{B3A25E72-59C1-4A00-BEB1-2C935F4D219A}" type="presOf" srcId="{DC7E6BE2-1573-4239-910D-991D2683020E}" destId="{C1B6C224-A1A1-4A10-A5C6-BC5F76B06912}" srcOrd="0" destOrd="0" presId="urn:microsoft.com/office/officeart/2005/8/layout/orgChart1"/>
    <dgm:cxn modelId="{45A2FF52-5246-49B9-B46A-E27F389E7DBC}" srcId="{848E858D-9DF1-41DE-92BB-B1B44F234DB1}" destId="{CC45C774-6F50-4F4A-A9BD-52ED097705BB}" srcOrd="0" destOrd="0" parTransId="{2C920792-7AE9-4C93-81D5-8C53D54C0E8D}" sibTransId="{7F98A6D0-204B-4B2B-AA55-E31E69BE4904}"/>
    <dgm:cxn modelId="{6EB3E173-4400-4771-8E3E-140F3E75CBAD}" srcId="{299D4592-E9C2-4196-B5A9-3DB5D7559460}" destId="{023B5754-CB16-4DA1-8A2A-95EB4C1927BB}" srcOrd="1" destOrd="0" parTransId="{F107A3A2-7D41-49BB-8861-AB192C532B17}" sibTransId="{DC67854A-C6AD-4B2B-82F4-24EF199BA4CB}"/>
    <dgm:cxn modelId="{36640674-2AC6-4D2E-A020-802A47884295}" type="presOf" srcId="{BFB2FE87-5699-4866-836D-CFE7D36CDAEA}" destId="{2DF99F5A-12AF-4E1C-AAA0-367DCFB069B3}" srcOrd="0" destOrd="0" presId="urn:microsoft.com/office/officeart/2005/8/layout/orgChart1"/>
    <dgm:cxn modelId="{D49F8A74-7CD5-4080-B151-43D97DD6EE78}" type="presOf" srcId="{F41E47F5-A924-44F0-AC1B-7A9C55DE5300}" destId="{1D8477F1-E08B-4DAB-B08C-CDBD76B1B20F}" srcOrd="0" destOrd="0" presId="urn:microsoft.com/office/officeart/2005/8/layout/orgChart1"/>
    <dgm:cxn modelId="{3CC03657-6004-4558-AA60-12D08A603A44}" type="presOf" srcId="{2EB85AC0-362E-4BFC-A6C8-541BE51B0532}" destId="{61C519A3-35AA-4558-BA94-472752751849}" srcOrd="0" destOrd="0" presId="urn:microsoft.com/office/officeart/2005/8/layout/orgChart1"/>
    <dgm:cxn modelId="{AE919457-F54A-483B-AD2B-81DBE2F4D8EC}" srcId="{2C65B1A0-9FBF-4D3B-8AB1-FC069C8396E0}" destId="{F41E47F5-A924-44F0-AC1B-7A9C55DE5300}" srcOrd="0" destOrd="0" parTransId="{37AB2457-DDDA-4B3D-937C-EC1CAF00AE27}" sibTransId="{766F0189-9CC9-4BA4-9BED-1BED3FFEBD5B}"/>
    <dgm:cxn modelId="{EF3FA05A-054E-483A-A7C4-63824C36183F}" type="presOf" srcId="{023B5754-CB16-4DA1-8A2A-95EB4C1927BB}" destId="{7F22E87F-C424-4E27-A976-607B79730163}" srcOrd="0" destOrd="0" presId="urn:microsoft.com/office/officeart/2005/8/layout/orgChart1"/>
    <dgm:cxn modelId="{FC7D727B-6110-434B-96D5-AEA17B9712A9}" type="presOf" srcId="{AB626C88-3F9D-4775-ADD1-BBD22D2ACED6}" destId="{853DCEA1-E4F8-47FA-AA54-5E226C0F2EB9}" srcOrd="0" destOrd="0" presId="urn:microsoft.com/office/officeart/2005/8/layout/orgChart1"/>
    <dgm:cxn modelId="{CAE4E57C-B8ED-498F-963D-4E104FDCF29E}" type="presOf" srcId="{FE2BB8D4-9185-4002-B5D7-8AE14F19F4C3}" destId="{F41CE6D8-5695-4FED-8EF8-A627F7E6CA7C}" srcOrd="0" destOrd="0" presId="urn:microsoft.com/office/officeart/2005/8/layout/orgChart1"/>
    <dgm:cxn modelId="{74EBA482-C7BE-47B1-8C2E-FBD2A3C4BD16}" type="presOf" srcId="{2EB85AC0-362E-4BFC-A6C8-541BE51B0532}" destId="{1D57AD2B-CB95-477C-8E0B-220DA75D35F3}" srcOrd="1" destOrd="0" presId="urn:microsoft.com/office/officeart/2005/8/layout/orgChart1"/>
    <dgm:cxn modelId="{F4298F8A-DC94-4639-A9A7-B36FFEBBB939}" srcId="{023B5754-CB16-4DA1-8A2A-95EB4C1927BB}" destId="{FE0C3104-B247-4A62-B69E-AEB0962F8890}" srcOrd="1" destOrd="0" parTransId="{406EB970-BB42-4064-9FED-F34A66F170CF}" sibTransId="{348049A8-B17D-4F04-AF88-A2541B6E1FB9}"/>
    <dgm:cxn modelId="{1B8DC28A-C95C-43A4-8E73-F06F036B0AB0}" type="presOf" srcId="{2C920792-7AE9-4C93-81D5-8C53D54C0E8D}" destId="{EF0B313B-6F2A-4BB1-94B6-13CA8A2BB1CE}" srcOrd="0" destOrd="0" presId="urn:microsoft.com/office/officeart/2005/8/layout/orgChart1"/>
    <dgm:cxn modelId="{14ADA68F-0A71-4E31-9779-CF6C2530A449}" type="presOf" srcId="{E6114635-A002-4892-AA71-C914E8B2CE9E}" destId="{CDAB26C5-5CAD-4BAD-9D2D-D7A07F15AB6A}" srcOrd="0" destOrd="0" presId="urn:microsoft.com/office/officeart/2005/8/layout/orgChart1"/>
    <dgm:cxn modelId="{0EE2EC90-7F36-4320-BAF4-5661507B4B37}" type="presOf" srcId="{E40E2CDB-6677-45FE-ACCF-A267D9072E05}" destId="{678EDB98-F16A-446C-AC79-84F7D71C9961}" srcOrd="1" destOrd="0" presId="urn:microsoft.com/office/officeart/2005/8/layout/orgChart1"/>
    <dgm:cxn modelId="{CDD52E95-A18F-47D8-B021-783690867CA5}" srcId="{BFB2FE87-5699-4866-836D-CFE7D36CDAEA}" destId="{73A4F6A8-C791-45D2-8DBB-FC98A994E971}" srcOrd="1" destOrd="0" parTransId="{868E2CA3-4622-42A5-9463-77566706F976}" sibTransId="{CE55FDF7-265F-48B1-AE6F-BA4D050A8A78}"/>
    <dgm:cxn modelId="{6CFEE995-EACF-4371-97B1-3894CE9B592D}" type="presOf" srcId="{3D948C83-47E4-4999-8B01-CD0AE45AD7D5}" destId="{E117A3A3-CEBA-4814-B219-FF0935363E30}" srcOrd="0" destOrd="0" presId="urn:microsoft.com/office/officeart/2005/8/layout/orgChart1"/>
    <dgm:cxn modelId="{5EB62998-58B8-4963-A1C6-0560225962B4}" type="presOf" srcId="{C76B32AE-E460-4119-8C7F-A739D452F5D2}" destId="{F71D9A8D-3B55-49FC-8C25-17D6D61721BA}" srcOrd="0" destOrd="0" presId="urn:microsoft.com/office/officeart/2005/8/layout/orgChart1"/>
    <dgm:cxn modelId="{6E5AC69C-9929-4E57-ADAC-4A0C66BE5686}" type="presOf" srcId="{500EE127-E947-4484-AFA8-736C4DE83AA8}" destId="{3EE82370-D306-4269-B59B-0BD5A93C7E9F}" srcOrd="0" destOrd="0" presId="urn:microsoft.com/office/officeart/2005/8/layout/orgChart1"/>
    <dgm:cxn modelId="{4F8FDD9C-D21E-4D2E-9F12-7324C35C46FD}" type="presOf" srcId="{B83FD8CD-685A-4D99-9965-07969B16EECD}" destId="{D327972B-D4FD-4428-8512-ED891B17DEC5}" srcOrd="0" destOrd="0" presId="urn:microsoft.com/office/officeart/2005/8/layout/orgChart1"/>
    <dgm:cxn modelId="{E4C391A0-E455-4BB0-A404-49C6AC51859E}" type="presOf" srcId="{1A8DEC49-D82C-4AF3-B22E-92E2FC4BF207}" destId="{687C050B-6C6F-4975-9D25-098F74735C3E}" srcOrd="0" destOrd="0" presId="urn:microsoft.com/office/officeart/2005/8/layout/orgChart1"/>
    <dgm:cxn modelId="{BC66C7A0-2C43-4264-8015-D90891174AE7}" type="presOf" srcId="{915431E9-0C2F-4678-8143-9088B0614A93}" destId="{719B3220-C68D-4BC4-86D6-9EFEB12F2335}" srcOrd="0" destOrd="0" presId="urn:microsoft.com/office/officeart/2005/8/layout/orgChart1"/>
    <dgm:cxn modelId="{69DAD4A5-364C-49DA-B574-D35FB69BD4AC}" srcId="{CC45C774-6F50-4F4A-A9BD-52ED097705BB}" destId="{3E5488BC-DFF2-4291-8FDD-4B2F9D29BC0B}" srcOrd="0" destOrd="0" parTransId="{CA7FA39C-34E6-4BA9-8F51-D7FCBA7A324C}" sibTransId="{F440EF07-04FD-4370-822B-0DA2F15D46E4}"/>
    <dgm:cxn modelId="{BA0451A6-3FBE-45A0-AE9B-C7E4861A7712}" type="presOf" srcId="{E40E2CDB-6677-45FE-ACCF-A267D9072E05}" destId="{7589FAC3-0ECE-4BA5-8651-01B088CA2342}" srcOrd="0" destOrd="0" presId="urn:microsoft.com/office/officeart/2005/8/layout/orgChart1"/>
    <dgm:cxn modelId="{1E93AAA8-DF59-4000-B9B8-4A953F232CC0}" type="presOf" srcId="{023B5754-CB16-4DA1-8A2A-95EB4C1927BB}" destId="{E5D0CECD-9AD6-4064-A565-40A68A69327A}" srcOrd="1" destOrd="0" presId="urn:microsoft.com/office/officeart/2005/8/layout/orgChart1"/>
    <dgm:cxn modelId="{F0AF23AF-C0E0-4DFD-8A89-FD3A3360402E}" type="presOf" srcId="{CC45C774-6F50-4F4A-A9BD-52ED097705BB}" destId="{A380D0F4-905C-48D1-85CF-0FABF74173AC}" srcOrd="0" destOrd="0" presId="urn:microsoft.com/office/officeart/2005/8/layout/orgChart1"/>
    <dgm:cxn modelId="{A7741DB0-3BBE-42EB-B1BC-72344D2A509A}" srcId="{376B8B1D-BFFA-42A4-AEA3-88FCFAE0700C}" destId="{71F8E3BD-47A0-49E7-B2E6-B5734179A61C}" srcOrd="0" destOrd="0" parTransId="{FE2BB8D4-9185-4002-B5D7-8AE14F19F4C3}" sibTransId="{272CD0DE-4AF2-48C6-886B-7B3401CD8110}"/>
    <dgm:cxn modelId="{EB4166B0-5E64-407A-9964-06A192324731}" type="presOf" srcId="{299D4592-E9C2-4196-B5A9-3DB5D7559460}" destId="{58D3AE24-A75C-49B8-8BF8-2AA98C47130B}" srcOrd="0" destOrd="0" presId="urn:microsoft.com/office/officeart/2005/8/layout/orgChart1"/>
    <dgm:cxn modelId="{8D46D9B1-2380-4FB9-A941-707F8DA2CAB6}" srcId="{848E858D-9DF1-41DE-92BB-B1B44F234DB1}" destId="{B3DC6933-9A31-43A5-8843-01478572A0E1}" srcOrd="1" destOrd="0" parTransId="{2DD27661-EFC7-4FC0-97B0-2CE444D384E7}" sibTransId="{4C0798B5-F861-40BB-B97F-20A519136B7F}"/>
    <dgm:cxn modelId="{DBB2A7B2-E7C5-4C89-863E-574DA1A0AAED}" type="presOf" srcId="{E6114635-A002-4892-AA71-C914E8B2CE9E}" destId="{11B7772D-8E09-47A2-B3DD-53E904466E49}" srcOrd="1" destOrd="0" presId="urn:microsoft.com/office/officeart/2005/8/layout/orgChart1"/>
    <dgm:cxn modelId="{777EE9B7-956C-4D2D-92C4-394FDA6AEFE6}" type="presOf" srcId="{B3DC6933-9A31-43A5-8843-01478572A0E1}" destId="{D5901F25-BD2B-48AA-B5DF-01974241D5F6}" srcOrd="0" destOrd="0" presId="urn:microsoft.com/office/officeart/2005/8/layout/orgChart1"/>
    <dgm:cxn modelId="{F41A5DBB-55DD-4E99-9C07-26C82295EAE8}" type="presOf" srcId="{299D4592-E9C2-4196-B5A9-3DB5D7559460}" destId="{01DE8111-CDB4-4F04-95C9-4406F456A037}" srcOrd="1" destOrd="0" presId="urn:microsoft.com/office/officeart/2005/8/layout/orgChart1"/>
    <dgm:cxn modelId="{07B5CCBC-3404-4008-8D3C-C71600878798}" type="presOf" srcId="{90CF9F26-B8CA-405F-9754-C8017E755465}" destId="{455AF70D-AEC6-42E7-B0BC-72FDF807FCE9}" srcOrd="0" destOrd="0" presId="urn:microsoft.com/office/officeart/2005/8/layout/orgChart1"/>
    <dgm:cxn modelId="{5C3399BD-56B9-4590-B21C-25023DDE8930}" srcId="{2C65B1A0-9FBF-4D3B-8AB1-FC069C8396E0}" destId="{D9E53985-A375-4AA5-9BAE-02A8F12DC9D4}" srcOrd="1" destOrd="0" parTransId="{A86BDB3F-7E1B-46DD-9520-A8F8FDA009CE}" sibTransId="{66CE55E8-5996-41DE-A316-281C026DAB04}"/>
    <dgm:cxn modelId="{372021BE-5111-483D-922D-BC898D2C58F6}" type="presOf" srcId="{852A3812-DF0B-4D55-9FA1-D0F6B2DB8004}" destId="{95C5ECEB-4092-420E-A927-451D51672F8F}" srcOrd="0" destOrd="0" presId="urn:microsoft.com/office/officeart/2005/8/layout/orgChart1"/>
    <dgm:cxn modelId="{3C7A0CC0-2042-462F-91E5-C2A3412B718F}" type="presOf" srcId="{71F8E3BD-47A0-49E7-B2E6-B5734179A61C}" destId="{FDBBB3FF-1B65-4294-92ED-F74A45C45C06}" srcOrd="0" destOrd="0" presId="urn:microsoft.com/office/officeart/2005/8/layout/orgChart1"/>
    <dgm:cxn modelId="{0454BEC2-4ADB-477E-8F00-AA0ED6826E41}" type="presOf" srcId="{E82E5D27-834E-4D04-8B37-D081303B2BBA}" destId="{CE3ED142-D829-4FCA-8FB9-7A33E30A390D}" srcOrd="0" destOrd="0" presId="urn:microsoft.com/office/officeart/2005/8/layout/orgChart1"/>
    <dgm:cxn modelId="{266409C5-9F74-44AB-AD10-FDC6C4738663}" srcId="{4E4952D8-66A5-40E6-BBDF-C7B3DEF746A0}" destId="{E40E2CDB-6677-45FE-ACCF-A267D9072E05}" srcOrd="1" destOrd="0" parTransId="{500EE127-E947-4484-AFA8-736C4DE83AA8}" sibTransId="{C742B3DC-C693-44A7-A0B5-5D0789CB9B82}"/>
    <dgm:cxn modelId="{036530C6-F9E6-4FED-A564-F62823BB115D}" srcId="{1A8DEC49-D82C-4AF3-B22E-92E2FC4BF207}" destId="{E82E5D27-834E-4D04-8B37-D081303B2BBA}" srcOrd="0" destOrd="0" parTransId="{B83FD8CD-685A-4D99-9965-07969B16EECD}" sibTransId="{CB709BA8-14DB-4F28-A3FC-999B42B03B4B}"/>
    <dgm:cxn modelId="{81F993C9-0361-43CE-95AC-6F177087C6EC}" type="presOf" srcId="{93E5B3A4-74DE-4146-A788-671E497D69AE}" destId="{788F8318-D7FD-4163-BAF1-D28629F79776}" srcOrd="0" destOrd="0" presId="urn:microsoft.com/office/officeart/2005/8/layout/orgChart1"/>
    <dgm:cxn modelId="{FD0965CA-72F7-45BD-A9EB-CD0562195549}" type="presOf" srcId="{FE0C3104-B247-4A62-B69E-AEB0962F8890}" destId="{72EFE836-E622-4A08-AD8B-33C654290FA5}" srcOrd="1" destOrd="0" presId="urn:microsoft.com/office/officeart/2005/8/layout/orgChart1"/>
    <dgm:cxn modelId="{362121CB-996A-4DCC-B354-58F3E4900D88}" type="presOf" srcId="{C6A3B10D-CF9B-47D6-AAFE-ABDDBCD7285F}" destId="{6BD7E71F-3F60-441B-B96E-AFA159B4F66F}" srcOrd="0" destOrd="0" presId="urn:microsoft.com/office/officeart/2005/8/layout/orgChart1"/>
    <dgm:cxn modelId="{F48522CB-3691-4D31-94AC-8F28538AFF1A}" srcId="{CC45C774-6F50-4F4A-A9BD-52ED097705BB}" destId="{6C3B3A63-F9FF-46BB-B05A-34D5FCECD472}" srcOrd="1" destOrd="0" parTransId="{3D948C83-47E4-4999-8B01-CD0AE45AD7D5}" sibTransId="{548F2548-8C28-488A-A9A3-0D9D6511D4C6}"/>
    <dgm:cxn modelId="{CFBCCBCB-B9AC-4819-8633-583342F218B0}" type="presOf" srcId="{8DF0507E-DA49-44D9-88F9-F11C8C08941D}" destId="{10304E24-8883-4108-893A-AC2C4682B68B}" srcOrd="0" destOrd="0" presId="urn:microsoft.com/office/officeart/2005/8/layout/orgChart1"/>
    <dgm:cxn modelId="{8B0455CC-D72A-4425-A69C-BFA7D9A901E2}" srcId="{80B9E838-E5C0-4C99-AC09-37E3D3DE860A}" destId="{AB626C88-3F9D-4775-ADD1-BBD22D2ACED6}" srcOrd="1" destOrd="0" parTransId="{07217072-20DF-4795-A568-87C67B7AB10D}" sibTransId="{DC93AC56-A6CD-4BAA-BFD6-C78D81511987}"/>
    <dgm:cxn modelId="{EEF729D0-7595-441D-A34C-1D12D39EB85F}" type="presOf" srcId="{3E5488BC-DFF2-4291-8FDD-4B2F9D29BC0B}" destId="{A3D8967D-3D7D-4865-A83C-2D7B9777FAF9}" srcOrd="0" destOrd="0" presId="urn:microsoft.com/office/officeart/2005/8/layout/orgChart1"/>
    <dgm:cxn modelId="{8A7324D1-B5C1-460C-85BA-8D796F573325}" type="presOf" srcId="{37AB2457-DDDA-4B3D-937C-EC1CAF00AE27}" destId="{E185CC1D-8B9E-407D-AE3E-D8E2F2C64073}" srcOrd="0" destOrd="0" presId="urn:microsoft.com/office/officeart/2005/8/layout/orgChart1"/>
    <dgm:cxn modelId="{EB9DC4D2-C564-4703-B450-A47953933DB4}" type="presOf" srcId="{848E858D-9DF1-41DE-92BB-B1B44F234DB1}" destId="{C16710EA-6C64-4050-A30E-92F1BCBCAA6B}" srcOrd="1" destOrd="0" presId="urn:microsoft.com/office/officeart/2005/8/layout/orgChart1"/>
    <dgm:cxn modelId="{6E4219D5-CF9A-442B-A33A-7FACB0E43F99}" type="presOf" srcId="{5C865292-7661-487C-B336-34331B96ECBB}" destId="{AAD198E3-3896-4532-ADFF-BD98D3065B85}" srcOrd="0" destOrd="0" presId="urn:microsoft.com/office/officeart/2005/8/layout/orgChart1"/>
    <dgm:cxn modelId="{4E2218D7-915F-48AE-953D-10A44321235D}" type="presOf" srcId="{6C3B3A63-F9FF-46BB-B05A-34D5FCECD472}" destId="{9CB0C03B-9F17-4B45-BCF3-330FFF1FADBD}" srcOrd="1" destOrd="0" presId="urn:microsoft.com/office/officeart/2005/8/layout/orgChart1"/>
    <dgm:cxn modelId="{B6240FD9-34F1-4CE9-A366-96584F54742A}" type="presOf" srcId="{868E2CA3-4622-42A5-9463-77566706F976}" destId="{F8C4CE28-599F-440A-819C-0A8F3BE97032}" srcOrd="0" destOrd="0" presId="urn:microsoft.com/office/officeart/2005/8/layout/orgChart1"/>
    <dgm:cxn modelId="{EC9204DC-9B54-49B8-9013-82E4663A8B8F}" type="presOf" srcId="{4E4952D8-66A5-40E6-BBDF-C7B3DEF746A0}" destId="{AEAEDEF3-C331-414D-89FD-B48CF8D948CC}" srcOrd="0" destOrd="0" presId="urn:microsoft.com/office/officeart/2005/8/layout/orgChart1"/>
    <dgm:cxn modelId="{2A68BADD-0E17-4778-9FF2-B4CE63BF3771}" srcId="{1A8DEC49-D82C-4AF3-B22E-92E2FC4BF207}" destId="{4E4952D8-66A5-40E6-BBDF-C7B3DEF746A0}" srcOrd="1" destOrd="0" parTransId="{BF80108D-E289-47CF-A923-85E1F1466770}" sibTransId="{88588F5C-A584-4C93-9685-EABE2B6CF88C}"/>
    <dgm:cxn modelId="{4DCACBDD-E8C4-4AB0-94E6-F63F5225E90A}" type="presOf" srcId="{07217072-20DF-4795-A568-87C67B7AB10D}" destId="{726706C6-2C0F-4E93-A58E-BDDF4C38DC89}" srcOrd="0" destOrd="0" presId="urn:microsoft.com/office/officeart/2005/8/layout/orgChart1"/>
    <dgm:cxn modelId="{870F63E0-4F4E-48FA-9952-6164AFFED399}" type="presOf" srcId="{CE38E9AE-2CBB-42BF-96AA-0F9B9ECCFFED}" destId="{0FD09981-1E6B-433A-9076-5E371A9DAB16}" srcOrd="1" destOrd="0" presId="urn:microsoft.com/office/officeart/2005/8/layout/orgChart1"/>
    <dgm:cxn modelId="{642568E2-C09F-43A9-B044-735B3A54327C}" type="presOf" srcId="{D9E53985-A375-4AA5-9BAE-02A8F12DC9D4}" destId="{C7A5CD80-7E27-4031-9F96-D235D2218F82}" srcOrd="1" destOrd="0" presId="urn:microsoft.com/office/officeart/2005/8/layout/orgChart1"/>
    <dgm:cxn modelId="{570706E5-0E5F-49F5-8D5B-609732834ADE}" srcId="{8DF0507E-DA49-44D9-88F9-F11C8C08941D}" destId="{915431E9-0C2F-4678-8143-9088B0614A93}" srcOrd="0" destOrd="0" parTransId="{6B55AEC1-4C62-4ACA-B890-C3136F5E09B3}" sibTransId="{195B7EAE-0E3B-42EF-BA09-69950A909575}"/>
    <dgm:cxn modelId="{AAD116E5-AACB-49C2-A6C4-ACD632D6C176}" type="presOf" srcId="{4E4952D8-66A5-40E6-BBDF-C7B3DEF746A0}" destId="{C9AE5367-4312-42C4-B6B5-2FDAEF6E1106}" srcOrd="1" destOrd="0" presId="urn:microsoft.com/office/officeart/2005/8/layout/orgChart1"/>
    <dgm:cxn modelId="{A13F9EE5-7603-4DA8-98CE-F8164B696CF8}" type="presOf" srcId="{8ABCFCD5-C72E-4201-8996-86C50A194976}" destId="{453B78FD-CF34-43C6-ABAE-6869BC493A9B}" srcOrd="0" destOrd="0" presId="urn:microsoft.com/office/officeart/2005/8/layout/orgChart1"/>
    <dgm:cxn modelId="{C332A1E6-81F9-4485-B8B7-CD34E1E76AA2}" type="presOf" srcId="{CC45C774-6F50-4F4A-A9BD-52ED097705BB}" destId="{FB599C5D-B316-48FF-AA9C-C77648C109FD}" srcOrd="1" destOrd="0" presId="urn:microsoft.com/office/officeart/2005/8/layout/orgChart1"/>
    <dgm:cxn modelId="{B86A20E9-900C-435C-92F4-EB28B7FE7562}" type="presOf" srcId="{BFB2FE87-5699-4866-836D-CFE7D36CDAEA}" destId="{D6B7B32E-3043-4573-B4D8-C299C2F77D08}" srcOrd="1" destOrd="0" presId="urn:microsoft.com/office/officeart/2005/8/layout/orgChart1"/>
    <dgm:cxn modelId="{7AA462EC-D7D6-4CCB-ACB1-167BD596BC70}" type="presOf" srcId="{848E858D-9DF1-41DE-92BB-B1B44F234DB1}" destId="{AECD6C75-3998-4661-840D-B8023C17DA75}" srcOrd="0" destOrd="0" presId="urn:microsoft.com/office/officeart/2005/8/layout/orgChart1"/>
    <dgm:cxn modelId="{9F8ADEF1-AB59-4C79-9D7E-314B4759AA93}" type="presOf" srcId="{AB626C88-3F9D-4775-ADD1-BBD22D2ACED6}" destId="{702168CE-B1F2-40A8-B27B-784B4517825F}" srcOrd="1" destOrd="0" presId="urn:microsoft.com/office/officeart/2005/8/layout/orgChart1"/>
    <dgm:cxn modelId="{552911F7-5AA7-49C7-B70A-38BAEF399FEA}" type="presOf" srcId="{F107A3A2-7D41-49BB-8861-AB192C532B17}" destId="{78AEA584-224D-4725-822B-3D28BBC77327}" srcOrd="0" destOrd="0" presId="urn:microsoft.com/office/officeart/2005/8/layout/orgChart1"/>
    <dgm:cxn modelId="{2D1C59F7-0EA5-4BFA-A955-CD0B181C8862}" type="presOf" srcId="{1A8DEC49-D82C-4AF3-B22E-92E2FC4BF207}" destId="{5801BB83-7C00-4AC0-BFC1-A58D13DC3EB3}" srcOrd="1" destOrd="0" presId="urn:microsoft.com/office/officeart/2005/8/layout/orgChart1"/>
    <dgm:cxn modelId="{EE9CC9FA-D733-407A-8E3E-2674B5404F3F}" type="presOf" srcId="{376B8B1D-BFFA-42A4-AEA3-88FCFAE0700C}" destId="{0E207C93-B8A6-4335-88D7-E43DB9C5CB8D}" srcOrd="1" destOrd="0" presId="urn:microsoft.com/office/officeart/2005/8/layout/orgChart1"/>
    <dgm:cxn modelId="{C61354FC-A033-4B14-AF0F-606EF786EA07}" type="presOf" srcId="{2DD27661-EFC7-4FC0-97B0-2CE444D384E7}" destId="{AA05FEE2-FF17-40CD-AFC4-C52898E4FF76}" srcOrd="0" destOrd="0" presId="urn:microsoft.com/office/officeart/2005/8/layout/orgChart1"/>
    <dgm:cxn modelId="{5D1D074A-4E36-4D51-AEDC-4AA4BEE1E46F}" type="presParOf" srcId="{10304E24-8883-4108-893A-AC2C4682B68B}" destId="{538DB7AA-A19E-4F98-B774-FBAC544BC918}" srcOrd="0" destOrd="0" presId="urn:microsoft.com/office/officeart/2005/8/layout/orgChart1"/>
    <dgm:cxn modelId="{C2F4B0AC-2C66-475B-A60A-E8F63E85E241}" type="presParOf" srcId="{538DB7AA-A19E-4F98-B774-FBAC544BC918}" destId="{69759605-2103-491A-A2DB-E2BF77214578}" srcOrd="0" destOrd="0" presId="urn:microsoft.com/office/officeart/2005/8/layout/orgChart1"/>
    <dgm:cxn modelId="{CA360C49-2A36-4786-81A0-F2FBD336B92F}" type="presParOf" srcId="{69759605-2103-491A-A2DB-E2BF77214578}" destId="{719B3220-C68D-4BC4-86D6-9EFEB12F2335}" srcOrd="0" destOrd="0" presId="urn:microsoft.com/office/officeart/2005/8/layout/orgChart1"/>
    <dgm:cxn modelId="{80FE8D71-FEA1-434A-9CA6-A1319B7F8608}" type="presParOf" srcId="{69759605-2103-491A-A2DB-E2BF77214578}" destId="{BC1FFD02-15C6-45F1-88B8-8396A22767D3}" srcOrd="1" destOrd="0" presId="urn:microsoft.com/office/officeart/2005/8/layout/orgChart1"/>
    <dgm:cxn modelId="{AE369C86-64D9-4C95-AB85-459B07BEA87C}" type="presParOf" srcId="{538DB7AA-A19E-4F98-B774-FBAC544BC918}" destId="{D75B30B0-D4E9-42D0-9075-2EE39AC1217D}" srcOrd="1" destOrd="0" presId="urn:microsoft.com/office/officeart/2005/8/layout/orgChart1"/>
    <dgm:cxn modelId="{F44D1448-01AC-4D20-8BF5-2111E086C197}" type="presParOf" srcId="{538DB7AA-A19E-4F98-B774-FBAC544BC918}" destId="{EFDF1225-A6E8-4ED9-8906-19694F584127}" srcOrd="2" destOrd="0" presId="urn:microsoft.com/office/officeart/2005/8/layout/orgChart1"/>
    <dgm:cxn modelId="{28BCFF1B-9713-4915-821E-8AEC79AF2D4E}" type="presParOf" srcId="{EFDF1225-A6E8-4ED9-8906-19694F584127}" destId="{455AF70D-AEC6-42E7-B0BC-72FDF807FCE9}" srcOrd="0" destOrd="0" presId="urn:microsoft.com/office/officeart/2005/8/layout/orgChart1"/>
    <dgm:cxn modelId="{8A8A5743-CD57-4CC7-83B6-691031F377DA}" type="presParOf" srcId="{EFDF1225-A6E8-4ED9-8906-19694F584127}" destId="{0B67CB73-86EC-4C48-A0E0-40809E26050E}" srcOrd="1" destOrd="0" presId="urn:microsoft.com/office/officeart/2005/8/layout/orgChart1"/>
    <dgm:cxn modelId="{5CA4B32B-DDD7-4A79-8413-F7C3815DDDC1}" type="presParOf" srcId="{0B67CB73-86EC-4C48-A0E0-40809E26050E}" destId="{DE5A3049-A71C-4500-8F8E-6AE72498C4ED}" srcOrd="0" destOrd="0" presId="urn:microsoft.com/office/officeart/2005/8/layout/orgChart1"/>
    <dgm:cxn modelId="{C03AE0B1-E0B5-4DDD-B357-5296B9F998E0}" type="presParOf" srcId="{DE5A3049-A71C-4500-8F8E-6AE72498C4ED}" destId="{4F90A830-3A5D-4074-9798-C3F8D6F60C67}" srcOrd="0" destOrd="0" presId="urn:microsoft.com/office/officeart/2005/8/layout/orgChart1"/>
    <dgm:cxn modelId="{713C6470-96E5-402C-8C35-357ED78C4A19}" type="presParOf" srcId="{DE5A3049-A71C-4500-8F8E-6AE72498C4ED}" destId="{0E207C93-B8A6-4335-88D7-E43DB9C5CB8D}" srcOrd="1" destOrd="0" presId="urn:microsoft.com/office/officeart/2005/8/layout/orgChart1"/>
    <dgm:cxn modelId="{A0BB5B74-6D18-4EDA-9556-C48D735DCC8A}" type="presParOf" srcId="{0B67CB73-86EC-4C48-A0E0-40809E26050E}" destId="{27D04156-E354-48E4-B75A-244C47D11529}" srcOrd="1" destOrd="0" presId="urn:microsoft.com/office/officeart/2005/8/layout/orgChart1"/>
    <dgm:cxn modelId="{E439C557-0230-4E02-95BF-FDA427A11E3C}" type="presParOf" srcId="{0B67CB73-86EC-4C48-A0E0-40809E26050E}" destId="{C9F716E6-B09D-42C2-88A9-368A400E09CF}" srcOrd="2" destOrd="0" presId="urn:microsoft.com/office/officeart/2005/8/layout/orgChart1"/>
    <dgm:cxn modelId="{3585CEC5-7477-4CA5-993B-2AF09068817C}" type="presParOf" srcId="{C9F716E6-B09D-42C2-88A9-368A400E09CF}" destId="{F41CE6D8-5695-4FED-8EF8-A627F7E6CA7C}" srcOrd="0" destOrd="0" presId="urn:microsoft.com/office/officeart/2005/8/layout/orgChart1"/>
    <dgm:cxn modelId="{C6668EB8-83CF-4B32-B63C-11845968C02C}" type="presParOf" srcId="{C9F716E6-B09D-42C2-88A9-368A400E09CF}" destId="{98F5E4A5-2D43-49D9-9833-BFA091699E72}" srcOrd="1" destOrd="0" presId="urn:microsoft.com/office/officeart/2005/8/layout/orgChart1"/>
    <dgm:cxn modelId="{DAA7B260-47E9-4EE5-845D-16C2FA367734}" type="presParOf" srcId="{98F5E4A5-2D43-49D9-9833-BFA091699E72}" destId="{1625DA37-89DD-4476-985D-A51E50261C93}" srcOrd="0" destOrd="0" presId="urn:microsoft.com/office/officeart/2005/8/layout/orgChart1"/>
    <dgm:cxn modelId="{D524FB44-010B-4908-B753-4BF3E87696EA}" type="presParOf" srcId="{1625DA37-89DD-4476-985D-A51E50261C93}" destId="{FDBBB3FF-1B65-4294-92ED-F74A45C45C06}" srcOrd="0" destOrd="0" presId="urn:microsoft.com/office/officeart/2005/8/layout/orgChart1"/>
    <dgm:cxn modelId="{46A909E3-C27E-4547-9993-306A27A28F6C}" type="presParOf" srcId="{1625DA37-89DD-4476-985D-A51E50261C93}" destId="{C39E5A79-1A15-45A0-AFC5-016D17325B28}" srcOrd="1" destOrd="0" presId="urn:microsoft.com/office/officeart/2005/8/layout/orgChart1"/>
    <dgm:cxn modelId="{7E5BBDCA-DF68-4A0C-81C1-5E38CC2F45F2}" type="presParOf" srcId="{98F5E4A5-2D43-49D9-9833-BFA091699E72}" destId="{02922F24-D637-4298-A3C2-BCB374754E06}" srcOrd="1" destOrd="0" presId="urn:microsoft.com/office/officeart/2005/8/layout/orgChart1"/>
    <dgm:cxn modelId="{C228E906-802F-434C-B268-1C67BF72B411}" type="presParOf" srcId="{98F5E4A5-2D43-49D9-9833-BFA091699E72}" destId="{729FDDE7-E05A-44B7-AFDA-543655CE0E0D}" srcOrd="2" destOrd="0" presId="urn:microsoft.com/office/officeart/2005/8/layout/orgChart1"/>
    <dgm:cxn modelId="{DA7F5AF2-CF96-4DAE-9641-86C960F769AE}" type="presParOf" srcId="{C9F716E6-B09D-42C2-88A9-368A400E09CF}" destId="{6BD7E71F-3F60-441B-B96E-AFA159B4F66F}" srcOrd="2" destOrd="0" presId="urn:microsoft.com/office/officeart/2005/8/layout/orgChart1"/>
    <dgm:cxn modelId="{F5E2554F-464E-491E-93F7-6FF6B4C2C051}" type="presParOf" srcId="{C9F716E6-B09D-42C2-88A9-368A400E09CF}" destId="{A8F6A8BF-E509-4BAC-8DB0-66B227ACC61F}" srcOrd="3" destOrd="0" presId="urn:microsoft.com/office/officeart/2005/8/layout/orgChart1"/>
    <dgm:cxn modelId="{CF3FFC24-5FFD-4DD1-B73D-384CEA6B2D10}" type="presParOf" srcId="{A8F6A8BF-E509-4BAC-8DB0-66B227ACC61F}" destId="{0634AFBC-BD8C-4FFE-9426-DC20B6A4E48D}" srcOrd="0" destOrd="0" presId="urn:microsoft.com/office/officeart/2005/8/layout/orgChart1"/>
    <dgm:cxn modelId="{6B306E3F-CCEE-43D6-8926-514DF7515AED}" type="presParOf" srcId="{0634AFBC-BD8C-4FFE-9426-DC20B6A4E48D}" destId="{58EF1283-8863-4C4D-BB2F-201E865E06DE}" srcOrd="0" destOrd="0" presId="urn:microsoft.com/office/officeart/2005/8/layout/orgChart1"/>
    <dgm:cxn modelId="{AA25151C-1951-42A2-AC16-553FC8186B11}" type="presParOf" srcId="{0634AFBC-BD8C-4FFE-9426-DC20B6A4E48D}" destId="{B62528C7-DF0B-49AC-ABE8-AB49BAB99FFA}" srcOrd="1" destOrd="0" presId="urn:microsoft.com/office/officeart/2005/8/layout/orgChart1"/>
    <dgm:cxn modelId="{E1CBDBF6-7611-4431-8A84-E0899B575C23}" type="presParOf" srcId="{A8F6A8BF-E509-4BAC-8DB0-66B227ACC61F}" destId="{75D8DC28-915B-4C43-BA76-48210AA765AC}" srcOrd="1" destOrd="0" presId="urn:microsoft.com/office/officeart/2005/8/layout/orgChart1"/>
    <dgm:cxn modelId="{1ABF2FA3-8E7B-4056-9C01-AF1F38952C5A}" type="presParOf" srcId="{A8F6A8BF-E509-4BAC-8DB0-66B227ACC61F}" destId="{8C39E907-B02A-4BAB-A641-E76C488F3927}" srcOrd="2" destOrd="0" presId="urn:microsoft.com/office/officeart/2005/8/layout/orgChart1"/>
    <dgm:cxn modelId="{0C32E29D-1247-48A8-BB52-FA29A6E9B0AA}" type="presParOf" srcId="{8C39E907-B02A-4BAB-A641-E76C488F3927}" destId="{E185CC1D-8B9E-407D-AE3E-D8E2F2C64073}" srcOrd="0" destOrd="0" presId="urn:microsoft.com/office/officeart/2005/8/layout/orgChart1"/>
    <dgm:cxn modelId="{CB97051E-E574-43B1-A9B0-D3B9BF06D96F}" type="presParOf" srcId="{8C39E907-B02A-4BAB-A641-E76C488F3927}" destId="{A60B6DDF-22D6-4154-915A-9FE90D148AB9}" srcOrd="1" destOrd="0" presId="urn:microsoft.com/office/officeart/2005/8/layout/orgChart1"/>
    <dgm:cxn modelId="{43026413-C5C8-4817-91FD-A66E26ADC61A}" type="presParOf" srcId="{A60B6DDF-22D6-4154-915A-9FE90D148AB9}" destId="{4EBB24D3-4C80-4A09-9A13-D8F5ECC71827}" srcOrd="0" destOrd="0" presId="urn:microsoft.com/office/officeart/2005/8/layout/orgChart1"/>
    <dgm:cxn modelId="{3A0F8063-CBEE-4720-8938-E2DF49E9D5E1}" type="presParOf" srcId="{4EBB24D3-4C80-4A09-9A13-D8F5ECC71827}" destId="{1D8477F1-E08B-4DAB-B08C-CDBD76B1B20F}" srcOrd="0" destOrd="0" presId="urn:microsoft.com/office/officeart/2005/8/layout/orgChart1"/>
    <dgm:cxn modelId="{7C72ACB9-51ED-4212-AD7B-CC231269B5DA}" type="presParOf" srcId="{4EBB24D3-4C80-4A09-9A13-D8F5ECC71827}" destId="{958B8250-7786-4CCD-8B9A-F23228FCFCBC}" srcOrd="1" destOrd="0" presId="urn:microsoft.com/office/officeart/2005/8/layout/orgChart1"/>
    <dgm:cxn modelId="{8DE8B1FE-C11E-427A-94E2-01AA29151F97}" type="presParOf" srcId="{A60B6DDF-22D6-4154-915A-9FE90D148AB9}" destId="{B2BE76AD-6B2C-48B8-8003-65A7CA1894CE}" srcOrd="1" destOrd="0" presId="urn:microsoft.com/office/officeart/2005/8/layout/orgChart1"/>
    <dgm:cxn modelId="{D8167ED6-456C-4670-AFCE-DCB17179C6E2}" type="presParOf" srcId="{A60B6DDF-22D6-4154-915A-9FE90D148AB9}" destId="{FD802197-12BE-4959-9075-96A7657F9E62}" srcOrd="2" destOrd="0" presId="urn:microsoft.com/office/officeart/2005/8/layout/orgChart1"/>
    <dgm:cxn modelId="{23EDBF9B-841B-4572-B1A1-30BE0A011DE1}" type="presParOf" srcId="{8C39E907-B02A-4BAB-A641-E76C488F3927}" destId="{AEDAC479-4378-412A-9A6B-2F237A283C8B}" srcOrd="2" destOrd="0" presId="urn:microsoft.com/office/officeart/2005/8/layout/orgChart1"/>
    <dgm:cxn modelId="{1458A9FD-BECC-4642-AF3C-B2F1B5E60C41}" type="presParOf" srcId="{8C39E907-B02A-4BAB-A641-E76C488F3927}" destId="{9AEB8D78-E8F9-4A1D-8607-BC66E987D52C}" srcOrd="3" destOrd="0" presId="urn:microsoft.com/office/officeart/2005/8/layout/orgChart1"/>
    <dgm:cxn modelId="{797B7442-7D2E-4607-8975-728CC340C653}" type="presParOf" srcId="{9AEB8D78-E8F9-4A1D-8607-BC66E987D52C}" destId="{B40500B3-B7B4-4C66-A486-C1799593A559}" srcOrd="0" destOrd="0" presId="urn:microsoft.com/office/officeart/2005/8/layout/orgChart1"/>
    <dgm:cxn modelId="{12497893-5627-4DEC-87F2-FC27FAB92575}" type="presParOf" srcId="{B40500B3-B7B4-4C66-A486-C1799593A559}" destId="{C2ABD44C-0F8E-480C-BE35-D19DC3E35B62}" srcOrd="0" destOrd="0" presId="urn:microsoft.com/office/officeart/2005/8/layout/orgChart1"/>
    <dgm:cxn modelId="{CCC5002D-A206-4864-8F46-73452361CCE5}" type="presParOf" srcId="{B40500B3-B7B4-4C66-A486-C1799593A559}" destId="{C7A5CD80-7E27-4031-9F96-D235D2218F82}" srcOrd="1" destOrd="0" presId="urn:microsoft.com/office/officeart/2005/8/layout/orgChart1"/>
    <dgm:cxn modelId="{31F65B5F-ED59-4739-888C-9AEB7284CDFD}" type="presParOf" srcId="{9AEB8D78-E8F9-4A1D-8607-BC66E987D52C}" destId="{B44EC1B1-810C-4600-BF37-9B31C7F7243F}" srcOrd="1" destOrd="0" presId="urn:microsoft.com/office/officeart/2005/8/layout/orgChart1"/>
    <dgm:cxn modelId="{7D251D46-878D-4602-A4ED-DC460889B711}" type="presParOf" srcId="{9AEB8D78-E8F9-4A1D-8607-BC66E987D52C}" destId="{E892232F-5E1E-4999-87A0-E70847CC428D}" srcOrd="2" destOrd="0" presId="urn:microsoft.com/office/officeart/2005/8/layout/orgChart1"/>
    <dgm:cxn modelId="{F91D4CC4-FB86-4CD2-BD4F-EFA5A70C0B68}" type="presParOf" srcId="{E892232F-5E1E-4999-87A0-E70847CC428D}" destId="{95C5ECEB-4092-420E-A927-451D51672F8F}" srcOrd="0" destOrd="0" presId="urn:microsoft.com/office/officeart/2005/8/layout/orgChart1"/>
    <dgm:cxn modelId="{AC9CD4DA-DF3F-4E52-B479-8FA198326706}" type="presParOf" srcId="{E892232F-5E1E-4999-87A0-E70847CC428D}" destId="{3A10CE79-CDBB-45ED-8AE7-12A2AE528426}" srcOrd="1" destOrd="0" presId="urn:microsoft.com/office/officeart/2005/8/layout/orgChart1"/>
    <dgm:cxn modelId="{C2D2FC5C-D50D-46C9-A777-F7E1A0C3E06F}" type="presParOf" srcId="{3A10CE79-CDBB-45ED-8AE7-12A2AE528426}" destId="{248579C8-7548-4D25-8A21-B4A9848D8CF2}" srcOrd="0" destOrd="0" presId="urn:microsoft.com/office/officeart/2005/8/layout/orgChart1"/>
    <dgm:cxn modelId="{23F4B599-6CBB-4F21-AD16-BB7236D983A8}" type="presParOf" srcId="{248579C8-7548-4D25-8A21-B4A9848D8CF2}" destId="{F71D9A8D-3B55-49FC-8C25-17D6D61721BA}" srcOrd="0" destOrd="0" presId="urn:microsoft.com/office/officeart/2005/8/layout/orgChart1"/>
    <dgm:cxn modelId="{B378A457-8C80-4A2B-AE46-FA765E1416D7}" type="presParOf" srcId="{248579C8-7548-4D25-8A21-B4A9848D8CF2}" destId="{DF5387C6-8739-4978-84C0-1CD86D3506C2}" srcOrd="1" destOrd="0" presId="urn:microsoft.com/office/officeart/2005/8/layout/orgChart1"/>
    <dgm:cxn modelId="{2D64ABBB-977F-4220-AC93-6B0393AEBD1A}" type="presParOf" srcId="{3A10CE79-CDBB-45ED-8AE7-12A2AE528426}" destId="{C99913B8-8097-4C68-AB99-683100CFBC0F}" srcOrd="1" destOrd="0" presId="urn:microsoft.com/office/officeart/2005/8/layout/orgChart1"/>
    <dgm:cxn modelId="{23AC4AC8-52D6-4C72-AE0D-0D91D8FFE96F}" type="presParOf" srcId="{3A10CE79-CDBB-45ED-8AE7-12A2AE528426}" destId="{AC6D50EA-AE11-473D-8FF4-AAE905F4CF0C}" srcOrd="2" destOrd="0" presId="urn:microsoft.com/office/officeart/2005/8/layout/orgChart1"/>
    <dgm:cxn modelId="{80A4AD71-017E-4BF6-9E83-908EFF58D134}" type="presParOf" srcId="{E892232F-5E1E-4999-87A0-E70847CC428D}" destId="{9F370956-4390-4F7C-B0C8-7BA4B7C38C40}" srcOrd="2" destOrd="0" presId="urn:microsoft.com/office/officeart/2005/8/layout/orgChart1"/>
    <dgm:cxn modelId="{796B9970-5CAD-45C1-A6C9-25445D5681A2}" type="presParOf" srcId="{E892232F-5E1E-4999-87A0-E70847CC428D}" destId="{8980A12A-4307-42F8-B41F-537284BC0016}" srcOrd="3" destOrd="0" presId="urn:microsoft.com/office/officeart/2005/8/layout/orgChart1"/>
    <dgm:cxn modelId="{35CB7D28-58B2-44FE-A683-9972A8374AB9}" type="presParOf" srcId="{8980A12A-4307-42F8-B41F-537284BC0016}" destId="{19CD925E-31FD-4C7B-B4F0-934E8A88F950}" srcOrd="0" destOrd="0" presId="urn:microsoft.com/office/officeart/2005/8/layout/orgChart1"/>
    <dgm:cxn modelId="{794F4F5A-4C1E-4BCB-8E66-296BD584D166}" type="presParOf" srcId="{19CD925E-31FD-4C7B-B4F0-934E8A88F950}" destId="{FA90291B-950A-483F-BB97-87385ED406BA}" srcOrd="0" destOrd="0" presId="urn:microsoft.com/office/officeart/2005/8/layout/orgChart1"/>
    <dgm:cxn modelId="{B855FB30-61EF-4E05-BD23-BEB674EB6DB2}" type="presParOf" srcId="{19CD925E-31FD-4C7B-B4F0-934E8A88F950}" destId="{0A2968AF-7AC4-4DD9-BB85-271C573C9E60}" srcOrd="1" destOrd="0" presId="urn:microsoft.com/office/officeart/2005/8/layout/orgChart1"/>
    <dgm:cxn modelId="{3E06F1E2-05BD-4061-99A1-B6F474CB29F2}" type="presParOf" srcId="{8980A12A-4307-42F8-B41F-537284BC0016}" destId="{59E2D4D7-B755-45C8-8B1C-468C8D38D13F}" srcOrd="1" destOrd="0" presId="urn:microsoft.com/office/officeart/2005/8/layout/orgChart1"/>
    <dgm:cxn modelId="{8B5E3C74-64FC-4B32-8C3F-103C8F274BB0}" type="presParOf" srcId="{8980A12A-4307-42F8-B41F-537284BC0016}" destId="{ECEBB32B-1CE0-4848-8B23-3EAEA638124C}" srcOrd="2" destOrd="0" presId="urn:microsoft.com/office/officeart/2005/8/layout/orgChart1"/>
    <dgm:cxn modelId="{55A9E2D7-1000-4678-BE0A-212C9B9F2A02}" type="presParOf" srcId="{ECEBB32B-1CE0-4848-8B23-3EAEA638124C}" destId="{A13E01A3-4980-40CF-BCF9-377CB58B4ECD}" srcOrd="0" destOrd="0" presId="urn:microsoft.com/office/officeart/2005/8/layout/orgChart1"/>
    <dgm:cxn modelId="{889A3C70-5C90-4C5A-9811-DD191C396B4B}" type="presParOf" srcId="{ECEBB32B-1CE0-4848-8B23-3EAEA638124C}" destId="{A83BDB5A-74D2-472A-9014-A2B6183553CA}" srcOrd="1" destOrd="0" presId="urn:microsoft.com/office/officeart/2005/8/layout/orgChart1"/>
    <dgm:cxn modelId="{523E9B5B-5B4B-496A-B391-904E2988D4EE}" type="presParOf" srcId="{A83BDB5A-74D2-472A-9014-A2B6183553CA}" destId="{DA1E5B03-0EF6-4A42-9078-E17CDE839E8D}" srcOrd="0" destOrd="0" presId="urn:microsoft.com/office/officeart/2005/8/layout/orgChart1"/>
    <dgm:cxn modelId="{E9B4226B-6785-43A0-9DF2-6181BC1E24B7}" type="presParOf" srcId="{DA1E5B03-0EF6-4A42-9078-E17CDE839E8D}" destId="{61C519A3-35AA-4558-BA94-472752751849}" srcOrd="0" destOrd="0" presId="urn:microsoft.com/office/officeart/2005/8/layout/orgChart1"/>
    <dgm:cxn modelId="{7A0DDD77-1BFC-407E-8E26-C13236785370}" type="presParOf" srcId="{DA1E5B03-0EF6-4A42-9078-E17CDE839E8D}" destId="{1D57AD2B-CB95-477C-8E0B-220DA75D35F3}" srcOrd="1" destOrd="0" presId="urn:microsoft.com/office/officeart/2005/8/layout/orgChart1"/>
    <dgm:cxn modelId="{BC2DA9EF-4E80-4AF6-AD69-D1528BF9C7E2}" type="presParOf" srcId="{A83BDB5A-74D2-472A-9014-A2B6183553CA}" destId="{8323F8D2-22A5-4F9B-8C25-7010F07EED41}" srcOrd="1" destOrd="0" presId="urn:microsoft.com/office/officeart/2005/8/layout/orgChart1"/>
    <dgm:cxn modelId="{DC565064-5815-41D6-A7E3-C7D95225AECD}" type="presParOf" srcId="{A83BDB5A-74D2-472A-9014-A2B6183553CA}" destId="{9DA2DC88-4C94-49E3-A599-95D8E9B3E105}" srcOrd="2" destOrd="0" presId="urn:microsoft.com/office/officeart/2005/8/layout/orgChart1"/>
    <dgm:cxn modelId="{9AC4414E-C852-477B-894C-10FAD0C3DFA1}" type="presParOf" srcId="{ECEBB32B-1CE0-4848-8B23-3EAEA638124C}" destId="{726706C6-2C0F-4E93-A58E-BDDF4C38DC89}" srcOrd="2" destOrd="0" presId="urn:microsoft.com/office/officeart/2005/8/layout/orgChart1"/>
    <dgm:cxn modelId="{6F308039-F5E8-495D-912A-CDE293D7609E}" type="presParOf" srcId="{ECEBB32B-1CE0-4848-8B23-3EAEA638124C}" destId="{01DA7F25-D980-4D53-926F-FECAACAE6784}" srcOrd="3" destOrd="0" presId="urn:microsoft.com/office/officeart/2005/8/layout/orgChart1"/>
    <dgm:cxn modelId="{8100B6B2-CF04-464C-BFE9-39DF05AE6AA8}" type="presParOf" srcId="{01DA7F25-D980-4D53-926F-FECAACAE6784}" destId="{58AE4A85-4BE2-47E9-879C-5A11E316A206}" srcOrd="0" destOrd="0" presId="urn:microsoft.com/office/officeart/2005/8/layout/orgChart1"/>
    <dgm:cxn modelId="{E8F6A858-7742-4536-9EB4-8D7BC3E5233F}" type="presParOf" srcId="{58AE4A85-4BE2-47E9-879C-5A11E316A206}" destId="{853DCEA1-E4F8-47FA-AA54-5E226C0F2EB9}" srcOrd="0" destOrd="0" presId="urn:microsoft.com/office/officeart/2005/8/layout/orgChart1"/>
    <dgm:cxn modelId="{994ADED8-36AB-496A-9FD5-26A3E65509AD}" type="presParOf" srcId="{58AE4A85-4BE2-47E9-879C-5A11E316A206}" destId="{702168CE-B1F2-40A8-B27B-784B4517825F}" srcOrd="1" destOrd="0" presId="urn:microsoft.com/office/officeart/2005/8/layout/orgChart1"/>
    <dgm:cxn modelId="{7AC9173F-E335-40A4-B258-A1A340D2C26B}" type="presParOf" srcId="{01DA7F25-D980-4D53-926F-FECAACAE6784}" destId="{BAB19FD1-E20B-49C6-929F-ABF4FC4E1BEB}" srcOrd="1" destOrd="0" presId="urn:microsoft.com/office/officeart/2005/8/layout/orgChart1"/>
    <dgm:cxn modelId="{61934658-A90A-42B8-9ECF-0DC06A4CFCFF}" type="presParOf" srcId="{01DA7F25-D980-4D53-926F-FECAACAE6784}" destId="{A4B9A933-57A3-4C15-9AF6-D64571CEC847}" srcOrd="2" destOrd="0" presId="urn:microsoft.com/office/officeart/2005/8/layout/orgChart1"/>
    <dgm:cxn modelId="{811D2608-9D1F-45E5-AE7A-23DAB87664C0}" type="presParOf" srcId="{EFDF1225-A6E8-4ED9-8906-19694F584127}" destId="{63503851-ACFA-4583-8D1E-DB16B745B7A0}" srcOrd="2" destOrd="0" presId="urn:microsoft.com/office/officeart/2005/8/layout/orgChart1"/>
    <dgm:cxn modelId="{E0DC72B0-B46B-4B80-A77D-65E7F1C934AA}" type="presParOf" srcId="{EFDF1225-A6E8-4ED9-8906-19694F584127}" destId="{FBAD53F8-8C29-4A7D-999C-160ECF8A490C}" srcOrd="3" destOrd="0" presId="urn:microsoft.com/office/officeart/2005/8/layout/orgChart1"/>
    <dgm:cxn modelId="{B992239B-DAE1-4A4B-BDAD-8032A5873EAD}" type="presParOf" srcId="{FBAD53F8-8C29-4A7D-999C-160ECF8A490C}" destId="{533D4311-C329-46C0-BE75-E65E659E66BE}" srcOrd="0" destOrd="0" presId="urn:microsoft.com/office/officeart/2005/8/layout/orgChart1"/>
    <dgm:cxn modelId="{CC309CA7-1258-43B1-9086-A1BB21801DE5}" type="presParOf" srcId="{533D4311-C329-46C0-BE75-E65E659E66BE}" destId="{58D3AE24-A75C-49B8-8BF8-2AA98C47130B}" srcOrd="0" destOrd="0" presId="urn:microsoft.com/office/officeart/2005/8/layout/orgChart1"/>
    <dgm:cxn modelId="{9C760020-70DF-4F6F-AFD9-4094585775D7}" type="presParOf" srcId="{533D4311-C329-46C0-BE75-E65E659E66BE}" destId="{01DE8111-CDB4-4F04-95C9-4406F456A037}" srcOrd="1" destOrd="0" presId="urn:microsoft.com/office/officeart/2005/8/layout/orgChart1"/>
    <dgm:cxn modelId="{37F65570-1623-480C-A45A-AAFCE613B215}" type="presParOf" srcId="{FBAD53F8-8C29-4A7D-999C-160ECF8A490C}" destId="{4C3C275E-4293-4A04-BE59-D1F3E9EBEB99}" srcOrd="1" destOrd="0" presId="urn:microsoft.com/office/officeart/2005/8/layout/orgChart1"/>
    <dgm:cxn modelId="{4BB37D2D-C9A4-411F-8305-935F04A5C831}" type="presParOf" srcId="{FBAD53F8-8C29-4A7D-999C-160ECF8A490C}" destId="{65720D0D-B4A0-4339-8E18-691A575DADE5}" srcOrd="2" destOrd="0" presId="urn:microsoft.com/office/officeart/2005/8/layout/orgChart1"/>
    <dgm:cxn modelId="{E8EA0FFB-ED39-4969-A896-133E6385E9EF}" type="presParOf" srcId="{65720D0D-B4A0-4339-8E18-691A575DADE5}" destId="{AAD198E3-3896-4532-ADFF-BD98D3065B85}" srcOrd="0" destOrd="0" presId="urn:microsoft.com/office/officeart/2005/8/layout/orgChart1"/>
    <dgm:cxn modelId="{099C6045-CF62-4AD3-B5EA-8A9E47A43086}" type="presParOf" srcId="{65720D0D-B4A0-4339-8E18-691A575DADE5}" destId="{CD4620EE-AD7B-40F9-859A-FDAB6402F18F}" srcOrd="1" destOrd="0" presId="urn:microsoft.com/office/officeart/2005/8/layout/orgChart1"/>
    <dgm:cxn modelId="{84FEFA72-8BE6-4125-A002-88995F94A28F}" type="presParOf" srcId="{CD4620EE-AD7B-40F9-859A-FDAB6402F18F}" destId="{E457C6E7-6635-4FD3-BCD1-6ED249DB2ECF}" srcOrd="0" destOrd="0" presId="urn:microsoft.com/office/officeart/2005/8/layout/orgChart1"/>
    <dgm:cxn modelId="{111A3CEE-42C5-4CB5-9F9C-542C5759D9A0}" type="presParOf" srcId="{E457C6E7-6635-4FD3-BCD1-6ED249DB2ECF}" destId="{687C050B-6C6F-4975-9D25-098F74735C3E}" srcOrd="0" destOrd="0" presId="urn:microsoft.com/office/officeart/2005/8/layout/orgChart1"/>
    <dgm:cxn modelId="{1E0BEA2F-0BEF-43C4-8F21-B2A251CCD1D5}" type="presParOf" srcId="{E457C6E7-6635-4FD3-BCD1-6ED249DB2ECF}" destId="{5801BB83-7C00-4AC0-BFC1-A58D13DC3EB3}" srcOrd="1" destOrd="0" presId="urn:microsoft.com/office/officeart/2005/8/layout/orgChart1"/>
    <dgm:cxn modelId="{E9675504-999E-4225-850E-6C94856D01D9}" type="presParOf" srcId="{CD4620EE-AD7B-40F9-859A-FDAB6402F18F}" destId="{F941F408-3CA7-4BE7-8B6D-9C598D80C57B}" srcOrd="1" destOrd="0" presId="urn:microsoft.com/office/officeart/2005/8/layout/orgChart1"/>
    <dgm:cxn modelId="{17E19032-BE35-4BC0-90A0-E2E66F8A820D}" type="presParOf" srcId="{CD4620EE-AD7B-40F9-859A-FDAB6402F18F}" destId="{09282FA7-B084-4845-B020-FDDD46676FB7}" srcOrd="2" destOrd="0" presId="urn:microsoft.com/office/officeart/2005/8/layout/orgChart1"/>
    <dgm:cxn modelId="{1B6C3AB7-5FA7-408A-83FC-7F47D838D855}" type="presParOf" srcId="{09282FA7-B084-4845-B020-FDDD46676FB7}" destId="{D327972B-D4FD-4428-8512-ED891B17DEC5}" srcOrd="0" destOrd="0" presId="urn:microsoft.com/office/officeart/2005/8/layout/orgChart1"/>
    <dgm:cxn modelId="{7C739D77-6D3B-4F05-9258-66190180EC56}" type="presParOf" srcId="{09282FA7-B084-4845-B020-FDDD46676FB7}" destId="{D72EE7C7-DFBF-461A-9FAE-BA9828FD8E79}" srcOrd="1" destOrd="0" presId="urn:microsoft.com/office/officeart/2005/8/layout/orgChart1"/>
    <dgm:cxn modelId="{AF479AD4-A337-44AB-8B33-6B19801B6B50}" type="presParOf" srcId="{D72EE7C7-DFBF-461A-9FAE-BA9828FD8E79}" destId="{079B76F8-42C2-47EB-BD3C-A91FBF8A3517}" srcOrd="0" destOrd="0" presId="urn:microsoft.com/office/officeart/2005/8/layout/orgChart1"/>
    <dgm:cxn modelId="{3FE03C99-428C-446F-8BFE-7D7D6BA7FDFD}" type="presParOf" srcId="{079B76F8-42C2-47EB-BD3C-A91FBF8A3517}" destId="{CE3ED142-D829-4FCA-8FB9-7A33E30A390D}" srcOrd="0" destOrd="0" presId="urn:microsoft.com/office/officeart/2005/8/layout/orgChart1"/>
    <dgm:cxn modelId="{3382E178-8DE2-44F3-9999-7475B4F592D9}" type="presParOf" srcId="{079B76F8-42C2-47EB-BD3C-A91FBF8A3517}" destId="{29C59180-5B59-4FDB-A57F-569A430BB22C}" srcOrd="1" destOrd="0" presId="urn:microsoft.com/office/officeart/2005/8/layout/orgChart1"/>
    <dgm:cxn modelId="{9242BFE3-60BF-4F11-870A-1963DF03E284}" type="presParOf" srcId="{D72EE7C7-DFBF-461A-9FAE-BA9828FD8E79}" destId="{AD0F94FE-37B7-4D4F-A89B-D6C7473C0D90}" srcOrd="1" destOrd="0" presId="urn:microsoft.com/office/officeart/2005/8/layout/orgChart1"/>
    <dgm:cxn modelId="{4DD8E5C6-7EDF-4F1C-BE38-72D53D25C592}" type="presParOf" srcId="{D72EE7C7-DFBF-461A-9FAE-BA9828FD8E79}" destId="{332F65F7-8FC9-4AC9-B0C1-02AE6EB4D803}" srcOrd="2" destOrd="0" presId="urn:microsoft.com/office/officeart/2005/8/layout/orgChart1"/>
    <dgm:cxn modelId="{459C6B51-4497-45E5-AFB7-BB408AC93F5F}" type="presParOf" srcId="{09282FA7-B084-4845-B020-FDDD46676FB7}" destId="{0CB6C900-DB09-41F6-840C-83B65CE2AE64}" srcOrd="2" destOrd="0" presId="urn:microsoft.com/office/officeart/2005/8/layout/orgChart1"/>
    <dgm:cxn modelId="{32FF2D00-10CB-45DD-91DC-E26844B5929A}" type="presParOf" srcId="{09282FA7-B084-4845-B020-FDDD46676FB7}" destId="{F0D5111D-21A0-40F7-A868-2554369F63EF}" srcOrd="3" destOrd="0" presId="urn:microsoft.com/office/officeart/2005/8/layout/orgChart1"/>
    <dgm:cxn modelId="{56F3B8A0-8583-437A-936D-53DA712631D8}" type="presParOf" srcId="{F0D5111D-21A0-40F7-A868-2554369F63EF}" destId="{131FE155-BF1D-46EB-AAA0-B0EB8AE50022}" srcOrd="0" destOrd="0" presId="urn:microsoft.com/office/officeart/2005/8/layout/orgChart1"/>
    <dgm:cxn modelId="{1875F2EF-C50F-4D15-BAF0-9855F71E09AE}" type="presParOf" srcId="{131FE155-BF1D-46EB-AAA0-B0EB8AE50022}" destId="{AEAEDEF3-C331-414D-89FD-B48CF8D948CC}" srcOrd="0" destOrd="0" presId="urn:microsoft.com/office/officeart/2005/8/layout/orgChart1"/>
    <dgm:cxn modelId="{08876B81-336C-47FE-A915-C79CEB7B5258}" type="presParOf" srcId="{131FE155-BF1D-46EB-AAA0-B0EB8AE50022}" destId="{C9AE5367-4312-42C4-B6B5-2FDAEF6E1106}" srcOrd="1" destOrd="0" presId="urn:microsoft.com/office/officeart/2005/8/layout/orgChart1"/>
    <dgm:cxn modelId="{D7CD6A81-F79F-4643-9C2A-E498E314694A}" type="presParOf" srcId="{F0D5111D-21A0-40F7-A868-2554369F63EF}" destId="{0F5A9984-2B41-40F6-90EF-1175CBAEDFE0}" srcOrd="1" destOrd="0" presId="urn:microsoft.com/office/officeart/2005/8/layout/orgChart1"/>
    <dgm:cxn modelId="{37DBC820-5FD5-4A44-88E6-DF245144DA62}" type="presParOf" srcId="{F0D5111D-21A0-40F7-A868-2554369F63EF}" destId="{2CFA34AB-0B85-438D-BC3E-CCE3DE8948EA}" srcOrd="2" destOrd="0" presId="urn:microsoft.com/office/officeart/2005/8/layout/orgChart1"/>
    <dgm:cxn modelId="{F56FB262-A14B-498D-9C56-0C938E5B7250}" type="presParOf" srcId="{2CFA34AB-0B85-438D-BC3E-CCE3DE8948EA}" destId="{C1B6C224-A1A1-4A10-A5C6-BC5F76B06912}" srcOrd="0" destOrd="0" presId="urn:microsoft.com/office/officeart/2005/8/layout/orgChart1"/>
    <dgm:cxn modelId="{C3E42AB4-A8D2-43DD-86C0-2949E272F5B0}" type="presParOf" srcId="{2CFA34AB-0B85-438D-BC3E-CCE3DE8948EA}" destId="{132B889F-2DC5-4DC5-926C-966053DE35F1}" srcOrd="1" destOrd="0" presId="urn:microsoft.com/office/officeart/2005/8/layout/orgChart1"/>
    <dgm:cxn modelId="{6E57E7DF-BE4C-4A38-AFAA-189FC2A17B71}" type="presParOf" srcId="{132B889F-2DC5-4DC5-926C-966053DE35F1}" destId="{A150F98E-FA56-4063-80E1-7D8CE3B3605A}" srcOrd="0" destOrd="0" presId="urn:microsoft.com/office/officeart/2005/8/layout/orgChart1"/>
    <dgm:cxn modelId="{6AB40D0A-A777-4665-9458-AC9F95BC1023}" type="presParOf" srcId="{A150F98E-FA56-4063-80E1-7D8CE3B3605A}" destId="{788F8318-D7FD-4163-BAF1-D28629F79776}" srcOrd="0" destOrd="0" presId="urn:microsoft.com/office/officeart/2005/8/layout/orgChart1"/>
    <dgm:cxn modelId="{BA884FF9-3941-4B3D-BBAA-9C443BEA379C}" type="presParOf" srcId="{A150F98E-FA56-4063-80E1-7D8CE3B3605A}" destId="{468E84E3-EE56-4270-A900-447FE35B048C}" srcOrd="1" destOrd="0" presId="urn:microsoft.com/office/officeart/2005/8/layout/orgChart1"/>
    <dgm:cxn modelId="{A34995F4-1C8C-434A-905B-F59FF8CB11E1}" type="presParOf" srcId="{132B889F-2DC5-4DC5-926C-966053DE35F1}" destId="{489C9696-5D29-4360-A977-E89D354B5074}" srcOrd="1" destOrd="0" presId="urn:microsoft.com/office/officeart/2005/8/layout/orgChart1"/>
    <dgm:cxn modelId="{86901DA7-CB2F-4BA9-9976-70485CEA9A96}" type="presParOf" srcId="{132B889F-2DC5-4DC5-926C-966053DE35F1}" destId="{5998BF85-F4D8-41EC-B120-1251B3AFFD42}" srcOrd="2" destOrd="0" presId="urn:microsoft.com/office/officeart/2005/8/layout/orgChart1"/>
    <dgm:cxn modelId="{73838BF6-DEB6-43DC-A5AA-7BEECC110BEF}" type="presParOf" srcId="{2CFA34AB-0B85-438D-BC3E-CCE3DE8948EA}" destId="{3EE82370-D306-4269-B59B-0BD5A93C7E9F}" srcOrd="2" destOrd="0" presId="urn:microsoft.com/office/officeart/2005/8/layout/orgChart1"/>
    <dgm:cxn modelId="{7E88AB7C-649F-454E-8A03-AC7DCB3DF620}" type="presParOf" srcId="{2CFA34AB-0B85-438D-BC3E-CCE3DE8948EA}" destId="{E23BE9F3-F67B-4A02-9C27-02E2C9AA4D62}" srcOrd="3" destOrd="0" presId="urn:microsoft.com/office/officeart/2005/8/layout/orgChart1"/>
    <dgm:cxn modelId="{A99D4875-1129-4AE4-82DF-7D1847E65C0E}" type="presParOf" srcId="{E23BE9F3-F67B-4A02-9C27-02E2C9AA4D62}" destId="{87AD7071-3114-4616-A39A-83BE655139B5}" srcOrd="0" destOrd="0" presId="urn:microsoft.com/office/officeart/2005/8/layout/orgChart1"/>
    <dgm:cxn modelId="{E36C8F2D-826A-4AED-B57A-E5572CB41433}" type="presParOf" srcId="{87AD7071-3114-4616-A39A-83BE655139B5}" destId="{7589FAC3-0ECE-4BA5-8651-01B088CA2342}" srcOrd="0" destOrd="0" presId="urn:microsoft.com/office/officeart/2005/8/layout/orgChart1"/>
    <dgm:cxn modelId="{7A3A9109-042A-402C-AE54-DA9DE6853D18}" type="presParOf" srcId="{87AD7071-3114-4616-A39A-83BE655139B5}" destId="{678EDB98-F16A-446C-AC79-84F7D71C9961}" srcOrd="1" destOrd="0" presId="urn:microsoft.com/office/officeart/2005/8/layout/orgChart1"/>
    <dgm:cxn modelId="{991B8137-2AFE-4595-ACBE-4815FCAE8580}" type="presParOf" srcId="{E23BE9F3-F67B-4A02-9C27-02E2C9AA4D62}" destId="{6AB417F0-5CDF-40C0-B717-A66979DC561F}" srcOrd="1" destOrd="0" presId="urn:microsoft.com/office/officeart/2005/8/layout/orgChart1"/>
    <dgm:cxn modelId="{275D6E3F-82E2-4CD1-A074-2C85D5F6974C}" type="presParOf" srcId="{E23BE9F3-F67B-4A02-9C27-02E2C9AA4D62}" destId="{B663E777-BCAD-446A-AD57-BAE2E914DBD2}" srcOrd="2" destOrd="0" presId="urn:microsoft.com/office/officeart/2005/8/layout/orgChart1"/>
    <dgm:cxn modelId="{9E9BDD7E-2DC5-4A29-956B-6FCE1F2CA872}" type="presParOf" srcId="{65720D0D-B4A0-4339-8E18-691A575DADE5}" destId="{78AEA584-224D-4725-822B-3D28BBC77327}" srcOrd="2" destOrd="0" presId="urn:microsoft.com/office/officeart/2005/8/layout/orgChart1"/>
    <dgm:cxn modelId="{51FEF0A9-3ADF-4409-8F66-7C9E9BC1CD95}" type="presParOf" srcId="{65720D0D-B4A0-4339-8E18-691A575DADE5}" destId="{E6F2E4B3-F85D-4023-A5EE-884F54504A27}" srcOrd="3" destOrd="0" presId="urn:microsoft.com/office/officeart/2005/8/layout/orgChart1"/>
    <dgm:cxn modelId="{9C5A8731-D93C-4ACC-92DD-61DF00475C27}" type="presParOf" srcId="{E6F2E4B3-F85D-4023-A5EE-884F54504A27}" destId="{0B43BA61-3638-45E6-8440-5C31FCF15501}" srcOrd="0" destOrd="0" presId="urn:microsoft.com/office/officeart/2005/8/layout/orgChart1"/>
    <dgm:cxn modelId="{D432BED8-DA51-4DD4-87EB-9366B0ACD719}" type="presParOf" srcId="{0B43BA61-3638-45E6-8440-5C31FCF15501}" destId="{7F22E87F-C424-4E27-A976-607B79730163}" srcOrd="0" destOrd="0" presId="urn:microsoft.com/office/officeart/2005/8/layout/orgChart1"/>
    <dgm:cxn modelId="{64025352-FA30-4B3D-A9A4-1A3B79F97174}" type="presParOf" srcId="{0B43BA61-3638-45E6-8440-5C31FCF15501}" destId="{E5D0CECD-9AD6-4064-A565-40A68A69327A}" srcOrd="1" destOrd="0" presId="urn:microsoft.com/office/officeart/2005/8/layout/orgChart1"/>
    <dgm:cxn modelId="{60480820-93F9-4B89-BA13-621F29C56EA9}" type="presParOf" srcId="{E6F2E4B3-F85D-4023-A5EE-884F54504A27}" destId="{4BA056C8-78C6-4A32-A6C9-51F26AFFDD25}" srcOrd="1" destOrd="0" presId="urn:microsoft.com/office/officeart/2005/8/layout/orgChart1"/>
    <dgm:cxn modelId="{965CF486-2071-4E02-BD12-8191E642DFF3}" type="presParOf" srcId="{E6F2E4B3-F85D-4023-A5EE-884F54504A27}" destId="{EF62B02B-FFF9-4DDF-84B3-EA0D01ACABF9}" srcOrd="2" destOrd="0" presId="urn:microsoft.com/office/officeart/2005/8/layout/orgChart1"/>
    <dgm:cxn modelId="{39DD8D1F-667E-44C5-948E-11B56E78E164}" type="presParOf" srcId="{EF62B02B-FFF9-4DDF-84B3-EA0D01ACABF9}" destId="{007CC9DB-B2C8-4617-A844-8867DA09BE4D}" srcOrd="0" destOrd="0" presId="urn:microsoft.com/office/officeart/2005/8/layout/orgChart1"/>
    <dgm:cxn modelId="{9C8F5CF0-FEE5-4578-BDDC-DFF0A6CE3E28}" type="presParOf" srcId="{EF62B02B-FFF9-4DDF-84B3-EA0D01ACABF9}" destId="{D0D2E2B6-96F4-4775-AC60-AEF5EF435590}" srcOrd="1" destOrd="0" presId="urn:microsoft.com/office/officeart/2005/8/layout/orgChart1"/>
    <dgm:cxn modelId="{3543BF8A-CAED-4874-A5BE-CB9BB532FC12}" type="presParOf" srcId="{D0D2E2B6-96F4-4775-AC60-AEF5EF435590}" destId="{90E5B548-C3AC-41F5-B067-03BC01D4FAC3}" srcOrd="0" destOrd="0" presId="urn:microsoft.com/office/officeart/2005/8/layout/orgChart1"/>
    <dgm:cxn modelId="{58A2449B-2438-4133-94F5-3FE836FEC8FA}" type="presParOf" srcId="{90E5B548-C3AC-41F5-B067-03BC01D4FAC3}" destId="{A08CCCD5-F79A-4071-AC23-3A3541AB40AC}" srcOrd="0" destOrd="0" presId="urn:microsoft.com/office/officeart/2005/8/layout/orgChart1"/>
    <dgm:cxn modelId="{ACE17AAC-D25D-40F5-A8B1-18CAD4175EDC}" type="presParOf" srcId="{90E5B548-C3AC-41F5-B067-03BC01D4FAC3}" destId="{0FD09981-1E6B-433A-9076-5E371A9DAB16}" srcOrd="1" destOrd="0" presId="urn:microsoft.com/office/officeart/2005/8/layout/orgChart1"/>
    <dgm:cxn modelId="{813B1ED1-FD05-480E-AAE5-8B315973FC61}" type="presParOf" srcId="{D0D2E2B6-96F4-4775-AC60-AEF5EF435590}" destId="{54D12D74-555C-4CF4-BA8B-A77AF0DDC166}" srcOrd="1" destOrd="0" presId="urn:microsoft.com/office/officeart/2005/8/layout/orgChart1"/>
    <dgm:cxn modelId="{6702E65D-E4FB-430A-B32B-5579EEC6B37F}" type="presParOf" srcId="{D0D2E2B6-96F4-4775-AC60-AEF5EF435590}" destId="{A9633262-FA4E-4711-A8AE-B851F509D58D}" srcOrd="2" destOrd="0" presId="urn:microsoft.com/office/officeart/2005/8/layout/orgChart1"/>
    <dgm:cxn modelId="{3C104AB3-A24A-46F9-8BB7-CC94E14DD540}" type="presParOf" srcId="{EF62B02B-FFF9-4DDF-84B3-EA0D01ACABF9}" destId="{B5DD7A29-DC99-41D6-A86B-697E2BDB5AAD}" srcOrd="2" destOrd="0" presId="urn:microsoft.com/office/officeart/2005/8/layout/orgChart1"/>
    <dgm:cxn modelId="{43BEBDA0-ADA1-4F28-B8D8-C78E30373EFD}" type="presParOf" srcId="{EF62B02B-FFF9-4DDF-84B3-EA0D01ACABF9}" destId="{F0453223-94F3-4299-BBD6-25707A2CB1E1}" srcOrd="3" destOrd="0" presId="urn:microsoft.com/office/officeart/2005/8/layout/orgChart1"/>
    <dgm:cxn modelId="{E9C51D65-B16A-4062-901C-6458F0A98B4A}" type="presParOf" srcId="{F0453223-94F3-4299-BBD6-25707A2CB1E1}" destId="{E4969809-79F0-40EE-9046-78FDA86B0528}" srcOrd="0" destOrd="0" presId="urn:microsoft.com/office/officeart/2005/8/layout/orgChart1"/>
    <dgm:cxn modelId="{F6FFF99C-5D2F-430B-92E8-B20072E3D2A0}" type="presParOf" srcId="{E4969809-79F0-40EE-9046-78FDA86B0528}" destId="{9EB4A80C-7E10-46B6-BF20-27B9E29A8DD2}" srcOrd="0" destOrd="0" presId="urn:microsoft.com/office/officeart/2005/8/layout/orgChart1"/>
    <dgm:cxn modelId="{6C0451FD-DE44-4C56-9462-9EA47346C81E}" type="presParOf" srcId="{E4969809-79F0-40EE-9046-78FDA86B0528}" destId="{72EFE836-E622-4A08-AD8B-33C654290FA5}" srcOrd="1" destOrd="0" presId="urn:microsoft.com/office/officeart/2005/8/layout/orgChart1"/>
    <dgm:cxn modelId="{6ABA28F1-E8BA-4A81-B531-FA2DCA090623}" type="presParOf" srcId="{F0453223-94F3-4299-BBD6-25707A2CB1E1}" destId="{3A7A8DAF-1C24-4CEE-8A34-6F87AB76FF4B}" srcOrd="1" destOrd="0" presId="urn:microsoft.com/office/officeart/2005/8/layout/orgChart1"/>
    <dgm:cxn modelId="{6CD195BB-0101-4FC3-ABA5-8650536A2709}" type="presParOf" srcId="{F0453223-94F3-4299-BBD6-25707A2CB1E1}" destId="{180F27C2-8C03-4E05-B3E5-8FAB55397F7C}" srcOrd="2" destOrd="0" presId="urn:microsoft.com/office/officeart/2005/8/layout/orgChart1"/>
    <dgm:cxn modelId="{9C5B1DAC-48EE-4D84-BED3-092E2CA7BB58}" type="presParOf" srcId="{180F27C2-8C03-4E05-B3E5-8FAB55397F7C}" destId="{453B78FD-CF34-43C6-ABAE-6869BC493A9B}" srcOrd="0" destOrd="0" presId="urn:microsoft.com/office/officeart/2005/8/layout/orgChart1"/>
    <dgm:cxn modelId="{F1F8BB4C-7FEE-41B3-AB78-39D4D70B8AEA}" type="presParOf" srcId="{180F27C2-8C03-4E05-B3E5-8FAB55397F7C}" destId="{0CA17167-4793-43D4-946B-90070C36CBF0}" srcOrd="1" destOrd="0" presId="urn:microsoft.com/office/officeart/2005/8/layout/orgChart1"/>
    <dgm:cxn modelId="{85D425FD-8F7E-456F-95D2-4E1488595770}" type="presParOf" srcId="{0CA17167-4793-43D4-946B-90070C36CBF0}" destId="{13E896A5-2F2D-47D6-B167-D9A416D97325}" srcOrd="0" destOrd="0" presId="urn:microsoft.com/office/officeart/2005/8/layout/orgChart1"/>
    <dgm:cxn modelId="{1DEA3E21-3ABB-4D3B-853A-3B264605559C}" type="presParOf" srcId="{13E896A5-2F2D-47D6-B167-D9A416D97325}" destId="{2DF99F5A-12AF-4E1C-AAA0-367DCFB069B3}" srcOrd="0" destOrd="0" presId="urn:microsoft.com/office/officeart/2005/8/layout/orgChart1"/>
    <dgm:cxn modelId="{2A81CF81-7DFD-4732-A43C-EFA5F48C352C}" type="presParOf" srcId="{13E896A5-2F2D-47D6-B167-D9A416D97325}" destId="{D6B7B32E-3043-4573-B4D8-C299C2F77D08}" srcOrd="1" destOrd="0" presId="urn:microsoft.com/office/officeart/2005/8/layout/orgChart1"/>
    <dgm:cxn modelId="{4E81D329-8418-4375-8FD3-96015E88BEC7}" type="presParOf" srcId="{0CA17167-4793-43D4-946B-90070C36CBF0}" destId="{85EF94E5-4569-440D-BC33-6A4A46B779EE}" srcOrd="1" destOrd="0" presId="urn:microsoft.com/office/officeart/2005/8/layout/orgChart1"/>
    <dgm:cxn modelId="{5F34BF3F-0119-4FB0-A975-E31F10394EBC}" type="presParOf" srcId="{0CA17167-4793-43D4-946B-90070C36CBF0}" destId="{B5FA88AD-1B34-4225-B84A-DE5C3C238E83}" srcOrd="2" destOrd="0" presId="urn:microsoft.com/office/officeart/2005/8/layout/orgChart1"/>
    <dgm:cxn modelId="{AFB0BC66-5A78-4410-BA0D-B80CD1702BBC}" type="presParOf" srcId="{B5FA88AD-1B34-4225-B84A-DE5C3C238E83}" destId="{9AD849FF-86C4-41E7-B23A-6BDD8FD343DE}" srcOrd="0" destOrd="0" presId="urn:microsoft.com/office/officeart/2005/8/layout/orgChart1"/>
    <dgm:cxn modelId="{48E6FE3E-4554-46B0-8AA3-8B6B071730F5}" type="presParOf" srcId="{B5FA88AD-1B34-4225-B84A-DE5C3C238E83}" destId="{0EB7A687-2228-433E-88D9-06D4C8D4BFB0}" srcOrd="1" destOrd="0" presId="urn:microsoft.com/office/officeart/2005/8/layout/orgChart1"/>
    <dgm:cxn modelId="{7DE79C8D-AD46-4630-9890-E136FC9CB6A9}" type="presParOf" srcId="{0EB7A687-2228-433E-88D9-06D4C8D4BFB0}" destId="{F225FDF3-5F83-4958-9E0B-E32EC127842D}" srcOrd="0" destOrd="0" presId="urn:microsoft.com/office/officeart/2005/8/layout/orgChart1"/>
    <dgm:cxn modelId="{D7A7F4D0-5EDF-4912-A293-DC1F1F56BCC2}" type="presParOf" srcId="{F225FDF3-5F83-4958-9E0B-E32EC127842D}" destId="{AECD6C75-3998-4661-840D-B8023C17DA75}" srcOrd="0" destOrd="0" presId="urn:microsoft.com/office/officeart/2005/8/layout/orgChart1"/>
    <dgm:cxn modelId="{EB8CBBE3-9F0F-4566-9847-32D75188B894}" type="presParOf" srcId="{F225FDF3-5F83-4958-9E0B-E32EC127842D}" destId="{C16710EA-6C64-4050-A30E-92F1BCBCAA6B}" srcOrd="1" destOrd="0" presId="urn:microsoft.com/office/officeart/2005/8/layout/orgChart1"/>
    <dgm:cxn modelId="{1D0E95EF-14E1-42DE-8F36-656B7D5172DE}" type="presParOf" srcId="{0EB7A687-2228-433E-88D9-06D4C8D4BFB0}" destId="{1F700F73-34C6-47A9-A7E4-AE81534218EE}" srcOrd="1" destOrd="0" presId="urn:microsoft.com/office/officeart/2005/8/layout/orgChart1"/>
    <dgm:cxn modelId="{9E500DC8-7212-450B-A8FB-126F34827A02}" type="presParOf" srcId="{0EB7A687-2228-433E-88D9-06D4C8D4BFB0}" destId="{4622A459-DA1C-493C-8336-7C8A06F2BE4A}" srcOrd="2" destOrd="0" presId="urn:microsoft.com/office/officeart/2005/8/layout/orgChart1"/>
    <dgm:cxn modelId="{3EC89182-EBAA-458F-8D8E-97F6BBA3B127}" type="presParOf" srcId="{4622A459-DA1C-493C-8336-7C8A06F2BE4A}" destId="{EF0B313B-6F2A-4BB1-94B6-13CA8A2BB1CE}" srcOrd="0" destOrd="0" presId="urn:microsoft.com/office/officeart/2005/8/layout/orgChart1"/>
    <dgm:cxn modelId="{DC01058A-9976-4082-BCD4-698C2BF68993}" type="presParOf" srcId="{4622A459-DA1C-493C-8336-7C8A06F2BE4A}" destId="{7802E369-FDE4-4DD8-999E-F40CF63E984E}" srcOrd="1" destOrd="0" presId="urn:microsoft.com/office/officeart/2005/8/layout/orgChart1"/>
    <dgm:cxn modelId="{D3C88FD6-238B-4E46-A367-3BEA164B4F37}" type="presParOf" srcId="{7802E369-FDE4-4DD8-999E-F40CF63E984E}" destId="{63FED89F-1CED-46E9-9DA4-58A85835D48D}" srcOrd="0" destOrd="0" presId="urn:microsoft.com/office/officeart/2005/8/layout/orgChart1"/>
    <dgm:cxn modelId="{76EF5B60-CA94-4EBB-A6C4-CD4FC1F8FC36}" type="presParOf" srcId="{63FED89F-1CED-46E9-9DA4-58A85835D48D}" destId="{A380D0F4-905C-48D1-85CF-0FABF74173AC}" srcOrd="0" destOrd="0" presId="urn:microsoft.com/office/officeart/2005/8/layout/orgChart1"/>
    <dgm:cxn modelId="{87B30B4C-3519-482D-90D4-52C92BB0B5BB}" type="presParOf" srcId="{63FED89F-1CED-46E9-9DA4-58A85835D48D}" destId="{FB599C5D-B316-48FF-AA9C-C77648C109FD}" srcOrd="1" destOrd="0" presId="urn:microsoft.com/office/officeart/2005/8/layout/orgChart1"/>
    <dgm:cxn modelId="{57309045-5AD2-4ED5-90FD-29B243244FE6}" type="presParOf" srcId="{7802E369-FDE4-4DD8-999E-F40CF63E984E}" destId="{F165B8AD-B956-4C03-ADAE-C3FE52909F7F}" srcOrd="1" destOrd="0" presId="urn:microsoft.com/office/officeart/2005/8/layout/orgChart1"/>
    <dgm:cxn modelId="{AE6900AB-DD42-4656-9A73-020FBBAA5AD9}" type="presParOf" srcId="{7802E369-FDE4-4DD8-999E-F40CF63E984E}" destId="{7276450C-FC9F-4F7D-ADCD-A983D4704764}" srcOrd="2" destOrd="0" presId="urn:microsoft.com/office/officeart/2005/8/layout/orgChart1"/>
    <dgm:cxn modelId="{632A6FE3-98C5-4160-A6A3-5DD8943FCE97}" type="presParOf" srcId="{7276450C-FC9F-4F7D-ADCD-A983D4704764}" destId="{31CD66F6-8023-49C4-9F1F-F5BE4D39BCE2}" srcOrd="0" destOrd="0" presId="urn:microsoft.com/office/officeart/2005/8/layout/orgChart1"/>
    <dgm:cxn modelId="{A0DD3768-DA08-4F37-B96C-C1F1DDA09F32}" type="presParOf" srcId="{7276450C-FC9F-4F7D-ADCD-A983D4704764}" destId="{26D2E09E-C2A7-44E0-92AF-6AC91FE79C11}" srcOrd="1" destOrd="0" presId="urn:microsoft.com/office/officeart/2005/8/layout/orgChart1"/>
    <dgm:cxn modelId="{EBC934DA-6131-4A6F-81DB-451886F925C0}" type="presParOf" srcId="{26D2E09E-C2A7-44E0-92AF-6AC91FE79C11}" destId="{886E79F3-AD24-47BB-B638-F8995DB15361}" srcOrd="0" destOrd="0" presId="urn:microsoft.com/office/officeart/2005/8/layout/orgChart1"/>
    <dgm:cxn modelId="{567D2B48-23D1-427C-80CD-FD63E0536A98}" type="presParOf" srcId="{886E79F3-AD24-47BB-B638-F8995DB15361}" destId="{A3D8967D-3D7D-4865-A83C-2D7B9777FAF9}" srcOrd="0" destOrd="0" presId="urn:microsoft.com/office/officeart/2005/8/layout/orgChart1"/>
    <dgm:cxn modelId="{444651D1-D8B0-4A93-9FAD-C1BF0FE8685A}" type="presParOf" srcId="{886E79F3-AD24-47BB-B638-F8995DB15361}" destId="{E35DCCB1-CE4A-4CD2-87F1-A068ECD8C500}" srcOrd="1" destOrd="0" presId="urn:microsoft.com/office/officeart/2005/8/layout/orgChart1"/>
    <dgm:cxn modelId="{37684A4E-1F7D-490F-AF5C-D7498DD6FDAC}" type="presParOf" srcId="{26D2E09E-C2A7-44E0-92AF-6AC91FE79C11}" destId="{92386629-BAC8-4239-A907-B02994F70F43}" srcOrd="1" destOrd="0" presId="urn:microsoft.com/office/officeart/2005/8/layout/orgChart1"/>
    <dgm:cxn modelId="{412BE35D-0363-419B-BA01-32A52575FAD8}" type="presParOf" srcId="{26D2E09E-C2A7-44E0-92AF-6AC91FE79C11}" destId="{0D37FA2F-2F56-40C2-841A-DA42028D491F}" srcOrd="2" destOrd="0" presId="urn:microsoft.com/office/officeart/2005/8/layout/orgChart1"/>
    <dgm:cxn modelId="{48EB667B-9BA2-4346-967E-C36839E24519}" type="presParOf" srcId="{7276450C-FC9F-4F7D-ADCD-A983D4704764}" destId="{E117A3A3-CEBA-4814-B219-FF0935363E30}" srcOrd="2" destOrd="0" presId="urn:microsoft.com/office/officeart/2005/8/layout/orgChart1"/>
    <dgm:cxn modelId="{E2C8B7E0-572E-4C14-A84B-C2A074D5FC9A}" type="presParOf" srcId="{7276450C-FC9F-4F7D-ADCD-A983D4704764}" destId="{6D615C7C-3338-4728-8087-AB5180656204}" srcOrd="3" destOrd="0" presId="urn:microsoft.com/office/officeart/2005/8/layout/orgChart1"/>
    <dgm:cxn modelId="{15DED834-9D67-40C6-A460-6E342EFE3B12}" type="presParOf" srcId="{6D615C7C-3338-4728-8087-AB5180656204}" destId="{69252D0C-A961-4DC4-9E9C-84D89CAC106E}" srcOrd="0" destOrd="0" presId="urn:microsoft.com/office/officeart/2005/8/layout/orgChart1"/>
    <dgm:cxn modelId="{B2A7DA32-8DB1-4E60-A11A-1CFB5CD4B763}" type="presParOf" srcId="{69252D0C-A961-4DC4-9E9C-84D89CAC106E}" destId="{F5FE9340-8173-40FE-842C-1DE26DADCBF9}" srcOrd="0" destOrd="0" presId="urn:microsoft.com/office/officeart/2005/8/layout/orgChart1"/>
    <dgm:cxn modelId="{E0640DB5-A379-4289-8AA1-FC16881B8BF2}" type="presParOf" srcId="{69252D0C-A961-4DC4-9E9C-84D89CAC106E}" destId="{9CB0C03B-9F17-4B45-BCF3-330FFF1FADBD}" srcOrd="1" destOrd="0" presId="urn:microsoft.com/office/officeart/2005/8/layout/orgChart1"/>
    <dgm:cxn modelId="{6DD54FD4-9083-4740-AC81-01528EC5DEA7}" type="presParOf" srcId="{6D615C7C-3338-4728-8087-AB5180656204}" destId="{6873B7E6-FF4B-4DA4-B50F-A7363160F035}" srcOrd="1" destOrd="0" presId="urn:microsoft.com/office/officeart/2005/8/layout/orgChart1"/>
    <dgm:cxn modelId="{1208D43B-ED36-4B83-B552-FD2B47822A0B}" type="presParOf" srcId="{6D615C7C-3338-4728-8087-AB5180656204}" destId="{010F3170-D5DB-4FCF-9F70-6FB6D1AE0E06}" srcOrd="2" destOrd="0" presId="urn:microsoft.com/office/officeart/2005/8/layout/orgChart1"/>
    <dgm:cxn modelId="{1AF859C3-B36B-433A-99DD-407D021B3EAE}" type="presParOf" srcId="{4622A459-DA1C-493C-8336-7C8A06F2BE4A}" destId="{AA05FEE2-FF17-40CD-AFC4-C52898E4FF76}" srcOrd="2" destOrd="0" presId="urn:microsoft.com/office/officeart/2005/8/layout/orgChart1"/>
    <dgm:cxn modelId="{D9F952F6-750C-47B8-85B1-DE7262287E95}" type="presParOf" srcId="{4622A459-DA1C-493C-8336-7C8A06F2BE4A}" destId="{84478CCF-0506-49E9-B03D-85BA2E258140}" srcOrd="3" destOrd="0" presId="urn:microsoft.com/office/officeart/2005/8/layout/orgChart1"/>
    <dgm:cxn modelId="{40281736-E01E-4CDF-8E5A-1FE8D861098C}" type="presParOf" srcId="{84478CCF-0506-49E9-B03D-85BA2E258140}" destId="{0C23102B-FC5E-4327-8A90-54DE99063626}" srcOrd="0" destOrd="0" presId="urn:microsoft.com/office/officeart/2005/8/layout/orgChart1"/>
    <dgm:cxn modelId="{E2175759-981B-4BE4-9161-CACC05F3E482}" type="presParOf" srcId="{0C23102B-FC5E-4327-8A90-54DE99063626}" destId="{D5901F25-BD2B-48AA-B5DF-01974241D5F6}" srcOrd="0" destOrd="0" presId="urn:microsoft.com/office/officeart/2005/8/layout/orgChart1"/>
    <dgm:cxn modelId="{9F09F846-0C32-4ADD-879C-39BD29817913}" type="presParOf" srcId="{0C23102B-FC5E-4327-8A90-54DE99063626}" destId="{D5F22A81-B893-41CB-B031-BD52D0AB4450}" srcOrd="1" destOrd="0" presId="urn:microsoft.com/office/officeart/2005/8/layout/orgChart1"/>
    <dgm:cxn modelId="{499E3E46-A88B-4122-AF08-F1C8587CDE83}" type="presParOf" srcId="{84478CCF-0506-49E9-B03D-85BA2E258140}" destId="{AAEDE4BC-D346-4197-BA16-943F0000CE73}" srcOrd="1" destOrd="0" presId="urn:microsoft.com/office/officeart/2005/8/layout/orgChart1"/>
    <dgm:cxn modelId="{BD6ECE11-147B-49D9-BB23-787F15BCA009}" type="presParOf" srcId="{84478CCF-0506-49E9-B03D-85BA2E258140}" destId="{B29E57FA-8684-434C-957B-8522E495BD47}" srcOrd="2" destOrd="0" presId="urn:microsoft.com/office/officeart/2005/8/layout/orgChart1"/>
    <dgm:cxn modelId="{70FD5344-AEB1-42E0-B1F0-4AD1576403D6}" type="presParOf" srcId="{B5FA88AD-1B34-4225-B84A-DE5C3C238E83}" destId="{F8C4CE28-599F-440A-819C-0A8F3BE97032}" srcOrd="2" destOrd="0" presId="urn:microsoft.com/office/officeart/2005/8/layout/orgChart1"/>
    <dgm:cxn modelId="{63F1E63A-DBF0-47B9-9158-8424148C7F55}" type="presParOf" srcId="{B5FA88AD-1B34-4225-B84A-DE5C3C238E83}" destId="{1A404B45-1E22-4BC3-857F-EDE962505582}" srcOrd="3" destOrd="0" presId="urn:microsoft.com/office/officeart/2005/8/layout/orgChart1"/>
    <dgm:cxn modelId="{0DF4CD9C-D100-41CC-868F-C79E723D7F94}" type="presParOf" srcId="{1A404B45-1E22-4BC3-857F-EDE962505582}" destId="{E4F07273-D88B-401C-BF86-90FA6E5B5496}" srcOrd="0" destOrd="0" presId="urn:microsoft.com/office/officeart/2005/8/layout/orgChart1"/>
    <dgm:cxn modelId="{46F877F6-D31F-49C3-B3DD-3013ACB05B84}" type="presParOf" srcId="{E4F07273-D88B-401C-BF86-90FA6E5B5496}" destId="{D0A9B5DE-A762-41FD-97E4-5DED2E8B9F78}" srcOrd="0" destOrd="0" presId="urn:microsoft.com/office/officeart/2005/8/layout/orgChart1"/>
    <dgm:cxn modelId="{E61EFB2B-A66C-4F90-8442-CBE5A3FAB428}" type="presParOf" srcId="{E4F07273-D88B-401C-BF86-90FA6E5B5496}" destId="{43730C2A-75F7-40B6-B72D-ADC56FCA475F}" srcOrd="1" destOrd="0" presId="urn:microsoft.com/office/officeart/2005/8/layout/orgChart1"/>
    <dgm:cxn modelId="{4866DA03-24CF-4F48-A63D-A9505B80B999}" type="presParOf" srcId="{1A404B45-1E22-4BC3-857F-EDE962505582}" destId="{1489D250-3AD6-4CD5-A79A-D3898D3A165D}" srcOrd="1" destOrd="0" presId="urn:microsoft.com/office/officeart/2005/8/layout/orgChart1"/>
    <dgm:cxn modelId="{7268A44F-BCDA-4D0E-8FA8-B62FAFDAF714}" type="presParOf" srcId="{1A404B45-1E22-4BC3-857F-EDE962505582}" destId="{59538021-5006-4B89-9BBC-D24E3189D4DA}" srcOrd="2" destOrd="0" presId="urn:microsoft.com/office/officeart/2005/8/layout/orgChart1"/>
    <dgm:cxn modelId="{09A4B2A4-5B29-4357-9C49-2C1690CE2DBF}" type="presParOf" srcId="{180F27C2-8C03-4E05-B3E5-8FAB55397F7C}" destId="{0C5D4BF2-22DC-4D00-B772-042EA0BE5EBD}" srcOrd="2" destOrd="0" presId="urn:microsoft.com/office/officeart/2005/8/layout/orgChart1"/>
    <dgm:cxn modelId="{CDB409AD-6BC9-4EC8-AC33-CF8DB9CFC11F}" type="presParOf" srcId="{180F27C2-8C03-4E05-B3E5-8FAB55397F7C}" destId="{A77E93B9-5176-42FE-94FD-B0B6DF57AF59}" srcOrd="3" destOrd="0" presId="urn:microsoft.com/office/officeart/2005/8/layout/orgChart1"/>
    <dgm:cxn modelId="{03950D57-31CE-4DED-8520-21F4B734255E}" type="presParOf" srcId="{A77E93B9-5176-42FE-94FD-B0B6DF57AF59}" destId="{E507779E-766F-437C-B07A-7DAE98D0E8D0}" srcOrd="0" destOrd="0" presId="urn:microsoft.com/office/officeart/2005/8/layout/orgChart1"/>
    <dgm:cxn modelId="{AEDF67DD-CF68-4990-B5EB-1174BE06F986}" type="presParOf" srcId="{E507779E-766F-437C-B07A-7DAE98D0E8D0}" destId="{CDAB26C5-5CAD-4BAD-9D2D-D7A07F15AB6A}" srcOrd="0" destOrd="0" presId="urn:microsoft.com/office/officeart/2005/8/layout/orgChart1"/>
    <dgm:cxn modelId="{DBA7C274-9EF5-45D5-BD60-B8E7D4D375E4}" type="presParOf" srcId="{E507779E-766F-437C-B07A-7DAE98D0E8D0}" destId="{11B7772D-8E09-47A2-B3DD-53E904466E49}" srcOrd="1" destOrd="0" presId="urn:microsoft.com/office/officeart/2005/8/layout/orgChart1"/>
    <dgm:cxn modelId="{6072B129-8FD9-4799-8ED4-44D19B1EE2D6}" type="presParOf" srcId="{A77E93B9-5176-42FE-94FD-B0B6DF57AF59}" destId="{E0E6ACB0-0B7C-4233-A9FF-D17CCF8B2578}" srcOrd="1" destOrd="0" presId="urn:microsoft.com/office/officeart/2005/8/layout/orgChart1"/>
    <dgm:cxn modelId="{679C7343-D938-4CD6-BC00-C26AD1355A21}" type="presParOf" srcId="{A77E93B9-5176-42FE-94FD-B0B6DF57AF59}" destId="{A6EFA897-C729-4BF9-91BC-406F04B409A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959C32-8747-4B32-B37A-282CB6BB7407}">
      <dsp:nvSpPr>
        <dsp:cNvPr id="0" name=""/>
        <dsp:cNvSpPr/>
      </dsp:nvSpPr>
      <dsp:spPr>
        <a:xfrm>
          <a:off x="6151751" y="2344815"/>
          <a:ext cx="91440" cy="175638"/>
        </a:xfrm>
        <a:custGeom>
          <a:avLst/>
          <a:gdLst/>
          <a:ahLst/>
          <a:cxnLst/>
          <a:rect l="0" t="0" r="0" b="0"/>
          <a:pathLst>
            <a:path>
              <a:moveTo>
                <a:pt x="45720" y="0"/>
              </a:moveTo>
              <a:lnTo>
                <a:pt x="45720" y="175638"/>
              </a:lnTo>
              <a:lnTo>
                <a:pt x="85811"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3DF417-5E11-4D2E-867D-24CF16501F38}">
      <dsp:nvSpPr>
        <dsp:cNvPr id="0" name=""/>
        <dsp:cNvSpPr/>
      </dsp:nvSpPr>
      <dsp:spPr>
        <a:xfrm>
          <a:off x="6111659" y="2344815"/>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CEE872-54CC-4884-A7A4-FBC770E2C1A9}">
      <dsp:nvSpPr>
        <dsp:cNvPr id="0" name=""/>
        <dsp:cNvSpPr/>
      </dsp:nvSpPr>
      <dsp:spPr>
        <a:xfrm>
          <a:off x="5735465" y="2073721"/>
          <a:ext cx="271094" cy="175638"/>
        </a:xfrm>
        <a:custGeom>
          <a:avLst/>
          <a:gdLst/>
          <a:ahLst/>
          <a:cxnLst/>
          <a:rect l="0" t="0" r="0" b="0"/>
          <a:pathLst>
            <a:path>
              <a:moveTo>
                <a:pt x="0" y="0"/>
              </a:moveTo>
              <a:lnTo>
                <a:pt x="0" y="175638"/>
              </a:lnTo>
              <a:lnTo>
                <a:pt x="271094"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3064D-8D16-4126-ABB9-5005B3206AFE}">
      <dsp:nvSpPr>
        <dsp:cNvPr id="0" name=""/>
        <dsp:cNvSpPr/>
      </dsp:nvSpPr>
      <dsp:spPr>
        <a:xfrm>
          <a:off x="5649654" y="2073721"/>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90F3FE-9FD1-4A03-8010-034474F5BF45}">
      <dsp:nvSpPr>
        <dsp:cNvPr id="0" name=""/>
        <dsp:cNvSpPr/>
      </dsp:nvSpPr>
      <dsp:spPr>
        <a:xfrm>
          <a:off x="5273460" y="1802627"/>
          <a:ext cx="271094" cy="175638"/>
        </a:xfrm>
        <a:custGeom>
          <a:avLst/>
          <a:gdLst/>
          <a:ahLst/>
          <a:cxnLst/>
          <a:rect l="0" t="0" r="0" b="0"/>
          <a:pathLst>
            <a:path>
              <a:moveTo>
                <a:pt x="0" y="0"/>
              </a:moveTo>
              <a:lnTo>
                <a:pt x="0" y="175638"/>
              </a:lnTo>
              <a:lnTo>
                <a:pt x="271094"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BE0502-4067-4726-9800-7958C45D3C3E}">
      <dsp:nvSpPr>
        <dsp:cNvPr id="0" name=""/>
        <dsp:cNvSpPr/>
      </dsp:nvSpPr>
      <dsp:spPr>
        <a:xfrm>
          <a:off x="5187648" y="1802627"/>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A34E6-47CC-42EE-98F8-74CC7C90C228}">
      <dsp:nvSpPr>
        <dsp:cNvPr id="0" name=""/>
        <dsp:cNvSpPr/>
      </dsp:nvSpPr>
      <dsp:spPr>
        <a:xfrm>
          <a:off x="4811454" y="1531533"/>
          <a:ext cx="271094" cy="175638"/>
        </a:xfrm>
        <a:custGeom>
          <a:avLst/>
          <a:gdLst/>
          <a:ahLst/>
          <a:cxnLst/>
          <a:rect l="0" t="0" r="0" b="0"/>
          <a:pathLst>
            <a:path>
              <a:moveTo>
                <a:pt x="0" y="0"/>
              </a:moveTo>
              <a:lnTo>
                <a:pt x="0" y="175638"/>
              </a:lnTo>
              <a:lnTo>
                <a:pt x="271094"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EE2DB-6C89-44D7-A406-B40308198706}">
      <dsp:nvSpPr>
        <dsp:cNvPr id="0" name=""/>
        <dsp:cNvSpPr/>
      </dsp:nvSpPr>
      <dsp:spPr>
        <a:xfrm>
          <a:off x="4303729" y="1802627"/>
          <a:ext cx="91440" cy="175638"/>
        </a:xfrm>
        <a:custGeom>
          <a:avLst/>
          <a:gdLst/>
          <a:ahLst/>
          <a:cxnLst/>
          <a:rect l="0" t="0" r="0" b="0"/>
          <a:pathLst>
            <a:path>
              <a:moveTo>
                <a:pt x="45720" y="0"/>
              </a:moveTo>
              <a:lnTo>
                <a:pt x="45720" y="175638"/>
              </a:lnTo>
              <a:lnTo>
                <a:pt x="85811"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BE82-7BC3-4A7B-8D91-0BF1C598FE77}">
      <dsp:nvSpPr>
        <dsp:cNvPr id="0" name=""/>
        <dsp:cNvSpPr/>
      </dsp:nvSpPr>
      <dsp:spPr>
        <a:xfrm>
          <a:off x="4263638" y="1802627"/>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74F16-5B08-45AF-B299-CB5422E67771}">
      <dsp:nvSpPr>
        <dsp:cNvPr id="0" name=""/>
        <dsp:cNvSpPr/>
      </dsp:nvSpPr>
      <dsp:spPr>
        <a:xfrm>
          <a:off x="4540360" y="1531533"/>
          <a:ext cx="271094" cy="175638"/>
        </a:xfrm>
        <a:custGeom>
          <a:avLst/>
          <a:gdLst/>
          <a:ahLst/>
          <a:cxnLst/>
          <a:rect l="0" t="0" r="0" b="0"/>
          <a:pathLst>
            <a:path>
              <a:moveTo>
                <a:pt x="271094" y="0"/>
              </a:moveTo>
              <a:lnTo>
                <a:pt x="271094" y="175638"/>
              </a:lnTo>
              <a:lnTo>
                <a:pt x="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E52ACC-38E1-428B-812B-0E4806A20C04}">
      <dsp:nvSpPr>
        <dsp:cNvPr id="0" name=""/>
        <dsp:cNvSpPr/>
      </dsp:nvSpPr>
      <dsp:spPr>
        <a:xfrm>
          <a:off x="3887444" y="1260439"/>
          <a:ext cx="733099" cy="175638"/>
        </a:xfrm>
        <a:custGeom>
          <a:avLst/>
          <a:gdLst/>
          <a:ahLst/>
          <a:cxnLst/>
          <a:rect l="0" t="0" r="0" b="0"/>
          <a:pathLst>
            <a:path>
              <a:moveTo>
                <a:pt x="0" y="0"/>
              </a:moveTo>
              <a:lnTo>
                <a:pt x="0" y="175638"/>
              </a:lnTo>
              <a:lnTo>
                <a:pt x="733099"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E7B9E-B24B-4751-A91B-3FF12A2C6118}">
      <dsp:nvSpPr>
        <dsp:cNvPr id="0" name=""/>
        <dsp:cNvSpPr/>
      </dsp:nvSpPr>
      <dsp:spPr>
        <a:xfrm>
          <a:off x="3379718" y="1531533"/>
          <a:ext cx="91440" cy="175638"/>
        </a:xfrm>
        <a:custGeom>
          <a:avLst/>
          <a:gdLst/>
          <a:ahLst/>
          <a:cxnLst/>
          <a:rect l="0" t="0" r="0" b="0"/>
          <a:pathLst>
            <a:path>
              <a:moveTo>
                <a:pt x="45720" y="0"/>
              </a:moveTo>
              <a:lnTo>
                <a:pt x="45720" y="175638"/>
              </a:lnTo>
              <a:lnTo>
                <a:pt x="85811"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4B0329-47B7-4241-9AB9-55AF7881656A}">
      <dsp:nvSpPr>
        <dsp:cNvPr id="0" name=""/>
        <dsp:cNvSpPr/>
      </dsp:nvSpPr>
      <dsp:spPr>
        <a:xfrm>
          <a:off x="3339627" y="1531533"/>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9626C7-D105-427C-82FE-7CED4BFDAB24}">
      <dsp:nvSpPr>
        <dsp:cNvPr id="0" name=""/>
        <dsp:cNvSpPr/>
      </dsp:nvSpPr>
      <dsp:spPr>
        <a:xfrm>
          <a:off x="3616350" y="1260439"/>
          <a:ext cx="271094" cy="175638"/>
        </a:xfrm>
        <a:custGeom>
          <a:avLst/>
          <a:gdLst/>
          <a:ahLst/>
          <a:cxnLst/>
          <a:rect l="0" t="0" r="0" b="0"/>
          <a:pathLst>
            <a:path>
              <a:moveTo>
                <a:pt x="271094" y="0"/>
              </a:moveTo>
              <a:lnTo>
                <a:pt x="271094" y="175638"/>
              </a:lnTo>
              <a:lnTo>
                <a:pt x="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2DC541-BD20-4BE1-9713-271769AEEC3C}">
      <dsp:nvSpPr>
        <dsp:cNvPr id="0" name=""/>
        <dsp:cNvSpPr/>
      </dsp:nvSpPr>
      <dsp:spPr>
        <a:xfrm>
          <a:off x="2963433" y="989345"/>
          <a:ext cx="733099" cy="175638"/>
        </a:xfrm>
        <a:custGeom>
          <a:avLst/>
          <a:gdLst/>
          <a:ahLst/>
          <a:cxnLst/>
          <a:rect l="0" t="0" r="0" b="0"/>
          <a:pathLst>
            <a:path>
              <a:moveTo>
                <a:pt x="0" y="0"/>
              </a:moveTo>
              <a:lnTo>
                <a:pt x="0" y="175638"/>
              </a:lnTo>
              <a:lnTo>
                <a:pt x="733099"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745B36-03E8-4E0F-943B-3B057A409BAE}">
      <dsp:nvSpPr>
        <dsp:cNvPr id="0" name=""/>
        <dsp:cNvSpPr/>
      </dsp:nvSpPr>
      <dsp:spPr>
        <a:xfrm>
          <a:off x="2455708" y="1531533"/>
          <a:ext cx="91440" cy="175638"/>
        </a:xfrm>
        <a:custGeom>
          <a:avLst/>
          <a:gdLst/>
          <a:ahLst/>
          <a:cxnLst/>
          <a:rect l="0" t="0" r="0" b="0"/>
          <a:pathLst>
            <a:path>
              <a:moveTo>
                <a:pt x="45720" y="0"/>
              </a:moveTo>
              <a:lnTo>
                <a:pt x="45720" y="175638"/>
              </a:lnTo>
              <a:lnTo>
                <a:pt x="85811"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260E91-7AAA-4117-995F-C35E45A5D200}">
      <dsp:nvSpPr>
        <dsp:cNvPr id="0" name=""/>
        <dsp:cNvSpPr/>
      </dsp:nvSpPr>
      <dsp:spPr>
        <a:xfrm>
          <a:off x="2415616" y="1531533"/>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1DDF9-619B-481E-88B1-FFD3729DF341}">
      <dsp:nvSpPr>
        <dsp:cNvPr id="0" name=""/>
        <dsp:cNvSpPr/>
      </dsp:nvSpPr>
      <dsp:spPr>
        <a:xfrm>
          <a:off x="2039422" y="1260439"/>
          <a:ext cx="271094" cy="175638"/>
        </a:xfrm>
        <a:custGeom>
          <a:avLst/>
          <a:gdLst/>
          <a:ahLst/>
          <a:cxnLst/>
          <a:rect l="0" t="0" r="0" b="0"/>
          <a:pathLst>
            <a:path>
              <a:moveTo>
                <a:pt x="0" y="0"/>
              </a:moveTo>
              <a:lnTo>
                <a:pt x="0" y="175638"/>
              </a:lnTo>
              <a:lnTo>
                <a:pt x="271094"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D18D6-003B-4414-89F3-D3D8F1455E29}">
      <dsp:nvSpPr>
        <dsp:cNvPr id="0" name=""/>
        <dsp:cNvSpPr/>
      </dsp:nvSpPr>
      <dsp:spPr>
        <a:xfrm>
          <a:off x="1953611" y="1260439"/>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2A822-C8B3-421C-87A6-B9293C2844DB}">
      <dsp:nvSpPr>
        <dsp:cNvPr id="0" name=""/>
        <dsp:cNvSpPr/>
      </dsp:nvSpPr>
      <dsp:spPr>
        <a:xfrm>
          <a:off x="2230334" y="989345"/>
          <a:ext cx="733099" cy="175638"/>
        </a:xfrm>
        <a:custGeom>
          <a:avLst/>
          <a:gdLst/>
          <a:ahLst/>
          <a:cxnLst/>
          <a:rect l="0" t="0" r="0" b="0"/>
          <a:pathLst>
            <a:path>
              <a:moveTo>
                <a:pt x="733099" y="0"/>
              </a:moveTo>
              <a:lnTo>
                <a:pt x="733099" y="175638"/>
              </a:lnTo>
              <a:lnTo>
                <a:pt x="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265F7-73DD-4D56-ACC7-1021C8BE4A3C}">
      <dsp:nvSpPr>
        <dsp:cNvPr id="0" name=""/>
        <dsp:cNvSpPr/>
      </dsp:nvSpPr>
      <dsp:spPr>
        <a:xfrm>
          <a:off x="1577417" y="718251"/>
          <a:ext cx="1195104" cy="175638"/>
        </a:xfrm>
        <a:custGeom>
          <a:avLst/>
          <a:gdLst/>
          <a:ahLst/>
          <a:cxnLst/>
          <a:rect l="0" t="0" r="0" b="0"/>
          <a:pathLst>
            <a:path>
              <a:moveTo>
                <a:pt x="0" y="0"/>
              </a:moveTo>
              <a:lnTo>
                <a:pt x="0" y="175638"/>
              </a:lnTo>
              <a:lnTo>
                <a:pt x="1195104" y="1756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CA589-CCB8-4B9B-8D18-51169F07E838}">
      <dsp:nvSpPr>
        <dsp:cNvPr id="0" name=""/>
        <dsp:cNvSpPr/>
      </dsp:nvSpPr>
      <dsp:spPr>
        <a:xfrm>
          <a:off x="1069691" y="1260439"/>
          <a:ext cx="91440" cy="175638"/>
        </a:xfrm>
        <a:custGeom>
          <a:avLst/>
          <a:gdLst/>
          <a:ahLst/>
          <a:cxnLst/>
          <a:rect l="0" t="0" r="0" b="0"/>
          <a:pathLst>
            <a:path>
              <a:moveTo>
                <a:pt x="45720" y="0"/>
              </a:moveTo>
              <a:lnTo>
                <a:pt x="45720" y="175638"/>
              </a:lnTo>
              <a:lnTo>
                <a:pt x="85811"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9F15E-333D-420E-9446-42C20946DE05}">
      <dsp:nvSpPr>
        <dsp:cNvPr id="0" name=""/>
        <dsp:cNvSpPr/>
      </dsp:nvSpPr>
      <dsp:spPr>
        <a:xfrm>
          <a:off x="1029600" y="1260439"/>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3E892D-B6D3-47BE-A979-363A28D9964E}">
      <dsp:nvSpPr>
        <dsp:cNvPr id="0" name=""/>
        <dsp:cNvSpPr/>
      </dsp:nvSpPr>
      <dsp:spPr>
        <a:xfrm>
          <a:off x="653406" y="989345"/>
          <a:ext cx="271094" cy="175638"/>
        </a:xfrm>
        <a:custGeom>
          <a:avLst/>
          <a:gdLst/>
          <a:ahLst/>
          <a:cxnLst/>
          <a:rect l="0" t="0" r="0" b="0"/>
          <a:pathLst>
            <a:path>
              <a:moveTo>
                <a:pt x="0" y="0"/>
              </a:moveTo>
              <a:lnTo>
                <a:pt x="0" y="175638"/>
              </a:lnTo>
              <a:lnTo>
                <a:pt x="271094"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799672-82FE-4C45-93E5-BBC21C7564FD}">
      <dsp:nvSpPr>
        <dsp:cNvPr id="0" name=""/>
        <dsp:cNvSpPr/>
      </dsp:nvSpPr>
      <dsp:spPr>
        <a:xfrm>
          <a:off x="336592" y="1260439"/>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5F00B2-E020-4187-AEF5-06AD1D961C8D}">
      <dsp:nvSpPr>
        <dsp:cNvPr id="0" name=""/>
        <dsp:cNvSpPr/>
      </dsp:nvSpPr>
      <dsp:spPr>
        <a:xfrm>
          <a:off x="567595" y="989345"/>
          <a:ext cx="91440" cy="175638"/>
        </a:xfrm>
        <a:custGeom>
          <a:avLst/>
          <a:gdLst/>
          <a:ahLst/>
          <a:cxnLst/>
          <a:rect l="0" t="0" r="0" b="0"/>
          <a:pathLst>
            <a:path>
              <a:moveTo>
                <a:pt x="85811" y="0"/>
              </a:moveTo>
              <a:lnTo>
                <a:pt x="85811" y="175638"/>
              </a:lnTo>
              <a:lnTo>
                <a:pt x="45720" y="1756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596E3-FA0E-4CC2-819A-DFE1931DA587}">
      <dsp:nvSpPr>
        <dsp:cNvPr id="0" name=""/>
        <dsp:cNvSpPr/>
      </dsp:nvSpPr>
      <dsp:spPr>
        <a:xfrm>
          <a:off x="844317" y="718251"/>
          <a:ext cx="733099" cy="175638"/>
        </a:xfrm>
        <a:custGeom>
          <a:avLst/>
          <a:gdLst/>
          <a:ahLst/>
          <a:cxnLst/>
          <a:rect l="0" t="0" r="0" b="0"/>
          <a:pathLst>
            <a:path>
              <a:moveTo>
                <a:pt x="733099" y="0"/>
              </a:moveTo>
              <a:lnTo>
                <a:pt x="733099" y="175638"/>
              </a:lnTo>
              <a:lnTo>
                <a:pt x="0" y="1756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83B71-F411-4A60-8F22-B60EC67CBD20}">
      <dsp:nvSpPr>
        <dsp:cNvPr id="0" name=""/>
        <dsp:cNvSpPr/>
      </dsp:nvSpPr>
      <dsp:spPr>
        <a:xfrm>
          <a:off x="1386506" y="527340"/>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Дерево</a:t>
          </a:r>
        </a:p>
      </dsp:txBody>
      <dsp:txXfrm>
        <a:off x="1386506" y="527340"/>
        <a:ext cx="381822" cy="190911"/>
      </dsp:txXfrm>
    </dsp:sp>
    <dsp:sp modelId="{80037468-A6F6-4838-B75A-1167EC28AE79}">
      <dsp:nvSpPr>
        <dsp:cNvPr id="0" name=""/>
        <dsp:cNvSpPr/>
      </dsp:nvSpPr>
      <dsp:spPr>
        <a:xfrm>
          <a:off x="462495" y="798434"/>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a:t>
          </a:r>
        </a:p>
      </dsp:txBody>
      <dsp:txXfrm>
        <a:off x="462495" y="798434"/>
        <a:ext cx="381822" cy="190911"/>
      </dsp:txXfrm>
    </dsp:sp>
    <dsp:sp modelId="{D8E03EC2-49E1-4CFA-B98D-BF47CE22BB6F}">
      <dsp:nvSpPr>
        <dsp:cNvPr id="0" name=""/>
        <dsp:cNvSpPr/>
      </dsp:nvSpPr>
      <dsp:spPr>
        <a:xfrm>
          <a:off x="231492" y="1069528"/>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a:t>
          </a:r>
          <a:r>
            <a:rPr lang="en-US" sz="600" kern="1200"/>
            <a:t>0</a:t>
          </a:r>
          <a:endParaRPr lang="ru-RU" sz="600" kern="1200"/>
        </a:p>
      </dsp:txBody>
      <dsp:txXfrm>
        <a:off x="231492" y="1069528"/>
        <a:ext cx="381822" cy="190911"/>
      </dsp:txXfrm>
    </dsp:sp>
    <dsp:sp modelId="{0A5D5885-7B95-454C-9C57-7FA10EA1E862}">
      <dsp:nvSpPr>
        <dsp:cNvPr id="0" name=""/>
        <dsp:cNvSpPr/>
      </dsp:nvSpPr>
      <dsp:spPr>
        <a:xfrm>
          <a:off x="489" y="1340622"/>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a:t>
          </a:r>
          <a:r>
            <a:rPr lang="en-US" sz="600" kern="1200"/>
            <a:t>0</a:t>
          </a:r>
          <a:r>
            <a:rPr lang="ru-RU" sz="600" kern="1200"/>
            <a:t> (140)</a:t>
          </a:r>
        </a:p>
      </dsp:txBody>
      <dsp:txXfrm>
        <a:off x="489" y="1340622"/>
        <a:ext cx="381822" cy="190911"/>
      </dsp:txXfrm>
    </dsp:sp>
    <dsp:sp modelId="{8BD19ACD-94E6-4E2C-A826-F68F72D99DAE}">
      <dsp:nvSpPr>
        <dsp:cNvPr id="0" name=""/>
        <dsp:cNvSpPr/>
      </dsp:nvSpPr>
      <dsp:spPr>
        <a:xfrm>
          <a:off x="924500" y="1069528"/>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01</a:t>
          </a:r>
          <a:endParaRPr lang="ru-RU" sz="600" kern="1200"/>
        </a:p>
      </dsp:txBody>
      <dsp:txXfrm>
        <a:off x="924500" y="1069528"/>
        <a:ext cx="381822" cy="190911"/>
      </dsp:txXfrm>
    </dsp:sp>
    <dsp:sp modelId="{9FF2B366-53AD-4985-913B-6008603C5061}">
      <dsp:nvSpPr>
        <dsp:cNvPr id="0" name=""/>
        <dsp:cNvSpPr/>
      </dsp:nvSpPr>
      <dsp:spPr>
        <a:xfrm>
          <a:off x="693497" y="1340622"/>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a:t>
          </a:r>
          <a:r>
            <a:rPr lang="en-US" sz="600" kern="1200"/>
            <a:t>0</a:t>
          </a:r>
          <a:r>
            <a:rPr lang="ru-RU" sz="600" kern="1200"/>
            <a:t> (160)</a:t>
          </a:r>
        </a:p>
      </dsp:txBody>
      <dsp:txXfrm>
        <a:off x="693497" y="1340622"/>
        <a:ext cx="381822" cy="190911"/>
      </dsp:txXfrm>
    </dsp:sp>
    <dsp:sp modelId="{82A92272-76D0-4BBF-89C7-AB6DA6D4F3EA}">
      <dsp:nvSpPr>
        <dsp:cNvPr id="0" name=""/>
        <dsp:cNvSpPr/>
      </dsp:nvSpPr>
      <dsp:spPr>
        <a:xfrm>
          <a:off x="1155503" y="1340622"/>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a:t>
          </a:r>
          <a:r>
            <a:rPr lang="en-US" sz="600" kern="1200"/>
            <a:t>11</a:t>
          </a:r>
          <a:r>
            <a:rPr lang="ru-RU" sz="600" kern="1200"/>
            <a:t> (180)</a:t>
          </a:r>
        </a:p>
      </dsp:txBody>
      <dsp:txXfrm>
        <a:off x="1155503" y="1340622"/>
        <a:ext cx="381822" cy="190911"/>
      </dsp:txXfrm>
    </dsp:sp>
    <dsp:sp modelId="{154FA733-163D-4014-B2CE-456BEBF267CC}">
      <dsp:nvSpPr>
        <dsp:cNvPr id="0" name=""/>
        <dsp:cNvSpPr/>
      </dsp:nvSpPr>
      <dsp:spPr>
        <a:xfrm>
          <a:off x="2772522" y="798434"/>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a:t>
          </a:r>
        </a:p>
      </dsp:txBody>
      <dsp:txXfrm>
        <a:off x="2772522" y="798434"/>
        <a:ext cx="381822" cy="190911"/>
      </dsp:txXfrm>
    </dsp:sp>
    <dsp:sp modelId="{B0CDB3E1-8B56-4F9C-95C6-4A7813BF3B5D}">
      <dsp:nvSpPr>
        <dsp:cNvPr id="0" name=""/>
        <dsp:cNvSpPr/>
      </dsp:nvSpPr>
      <dsp:spPr>
        <a:xfrm>
          <a:off x="1848511" y="1069528"/>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a:t>
          </a:r>
        </a:p>
      </dsp:txBody>
      <dsp:txXfrm>
        <a:off x="1848511" y="1069528"/>
        <a:ext cx="381822" cy="190911"/>
      </dsp:txXfrm>
    </dsp:sp>
    <dsp:sp modelId="{723CF10B-8238-4DA5-9395-ED9A96D79D3D}">
      <dsp:nvSpPr>
        <dsp:cNvPr id="0" name=""/>
        <dsp:cNvSpPr/>
      </dsp:nvSpPr>
      <dsp:spPr>
        <a:xfrm>
          <a:off x="1617508" y="1340622"/>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a:t>
          </a:r>
          <a:r>
            <a:rPr lang="en-US" sz="600" kern="1200"/>
            <a:t>0</a:t>
          </a:r>
          <a:r>
            <a:rPr lang="ru-RU" sz="600" kern="1200"/>
            <a:t> (200)</a:t>
          </a:r>
        </a:p>
      </dsp:txBody>
      <dsp:txXfrm>
        <a:off x="1617508" y="1340622"/>
        <a:ext cx="381822" cy="190911"/>
      </dsp:txXfrm>
    </dsp:sp>
    <dsp:sp modelId="{DC52D1EB-48BC-43B2-8090-53F6FC3F25CF}">
      <dsp:nvSpPr>
        <dsp:cNvPr id="0" name=""/>
        <dsp:cNvSpPr/>
      </dsp:nvSpPr>
      <dsp:spPr>
        <a:xfrm>
          <a:off x="2310516" y="1340622"/>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101</a:t>
          </a:r>
          <a:endParaRPr lang="ru-RU" sz="600" kern="1200"/>
        </a:p>
      </dsp:txBody>
      <dsp:txXfrm>
        <a:off x="2310516" y="1340622"/>
        <a:ext cx="381822" cy="190911"/>
      </dsp:txXfrm>
    </dsp:sp>
    <dsp:sp modelId="{40C01A8A-5692-455A-AB81-3F670E4D8D4A}">
      <dsp:nvSpPr>
        <dsp:cNvPr id="0" name=""/>
        <dsp:cNvSpPr/>
      </dsp:nvSpPr>
      <dsp:spPr>
        <a:xfrm>
          <a:off x="2079514" y="1611716"/>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1010 (120)</a:t>
          </a:r>
          <a:endParaRPr lang="ru-RU" sz="600" kern="1200"/>
        </a:p>
      </dsp:txBody>
      <dsp:txXfrm>
        <a:off x="2079514" y="1611716"/>
        <a:ext cx="381822" cy="190911"/>
      </dsp:txXfrm>
    </dsp:sp>
    <dsp:sp modelId="{5D06274B-DF7B-4962-B340-1D1309F2AA05}">
      <dsp:nvSpPr>
        <dsp:cNvPr id="0" name=""/>
        <dsp:cNvSpPr/>
      </dsp:nvSpPr>
      <dsp:spPr>
        <a:xfrm>
          <a:off x="2541519" y="1611716"/>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1011 (80)</a:t>
          </a:r>
          <a:endParaRPr lang="ru-RU" sz="600" kern="1200"/>
        </a:p>
      </dsp:txBody>
      <dsp:txXfrm>
        <a:off x="2541519" y="1611716"/>
        <a:ext cx="381822" cy="190911"/>
      </dsp:txXfrm>
    </dsp:sp>
    <dsp:sp modelId="{798BEB0F-C192-4125-B383-86016386195F}">
      <dsp:nvSpPr>
        <dsp:cNvPr id="0" name=""/>
        <dsp:cNvSpPr/>
      </dsp:nvSpPr>
      <dsp:spPr>
        <a:xfrm>
          <a:off x="3696532" y="1069528"/>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a:t>
          </a:r>
        </a:p>
      </dsp:txBody>
      <dsp:txXfrm>
        <a:off x="3696532" y="1069528"/>
        <a:ext cx="381822" cy="190911"/>
      </dsp:txXfrm>
    </dsp:sp>
    <dsp:sp modelId="{B984057C-720D-4C2D-9192-CEDB0226D062}">
      <dsp:nvSpPr>
        <dsp:cNvPr id="0" name=""/>
        <dsp:cNvSpPr/>
      </dsp:nvSpPr>
      <dsp:spPr>
        <a:xfrm>
          <a:off x="3234527" y="1340622"/>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110</a:t>
          </a:r>
        </a:p>
      </dsp:txBody>
      <dsp:txXfrm>
        <a:off x="3234527" y="1340622"/>
        <a:ext cx="381822" cy="190911"/>
      </dsp:txXfrm>
    </dsp:sp>
    <dsp:sp modelId="{AA9691DF-D734-4360-A9D2-34737F215E37}">
      <dsp:nvSpPr>
        <dsp:cNvPr id="0" name=""/>
        <dsp:cNvSpPr/>
      </dsp:nvSpPr>
      <dsp:spPr>
        <a:xfrm>
          <a:off x="3003524" y="1611716"/>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1101 (60)</a:t>
          </a:r>
        </a:p>
      </dsp:txBody>
      <dsp:txXfrm>
        <a:off x="3003524" y="1611716"/>
        <a:ext cx="381822" cy="190911"/>
      </dsp:txXfrm>
    </dsp:sp>
    <dsp:sp modelId="{FF5BDCCA-7B98-42B7-A046-64D3624B78FC}">
      <dsp:nvSpPr>
        <dsp:cNvPr id="0" name=""/>
        <dsp:cNvSpPr/>
      </dsp:nvSpPr>
      <dsp:spPr>
        <a:xfrm>
          <a:off x="3465530" y="1611716"/>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1100 (100)</a:t>
          </a:r>
        </a:p>
      </dsp:txBody>
      <dsp:txXfrm>
        <a:off x="3465530" y="1611716"/>
        <a:ext cx="381822" cy="190911"/>
      </dsp:txXfrm>
    </dsp:sp>
    <dsp:sp modelId="{C420E471-33F6-49F9-B4B3-22ED4B6C3F69}">
      <dsp:nvSpPr>
        <dsp:cNvPr id="0" name=""/>
        <dsp:cNvSpPr/>
      </dsp:nvSpPr>
      <dsp:spPr>
        <a:xfrm>
          <a:off x="4620543" y="1340622"/>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a:t>
          </a:r>
        </a:p>
      </dsp:txBody>
      <dsp:txXfrm>
        <a:off x="4620543" y="1340622"/>
        <a:ext cx="381822" cy="190911"/>
      </dsp:txXfrm>
    </dsp:sp>
    <dsp:sp modelId="{D89303E2-AAE3-4374-B86F-A609D35CB017}">
      <dsp:nvSpPr>
        <dsp:cNvPr id="0" name=""/>
        <dsp:cNvSpPr/>
      </dsp:nvSpPr>
      <dsp:spPr>
        <a:xfrm>
          <a:off x="4158538" y="1611716"/>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a:t>
          </a:r>
        </a:p>
      </dsp:txBody>
      <dsp:txXfrm>
        <a:off x="4158538" y="1611716"/>
        <a:ext cx="381822" cy="190911"/>
      </dsp:txXfrm>
    </dsp:sp>
    <dsp:sp modelId="{4BD39BF7-3E6C-4ED6-B47B-3A4AC55B854C}">
      <dsp:nvSpPr>
        <dsp:cNvPr id="0" name=""/>
        <dsp:cNvSpPr/>
      </dsp:nvSpPr>
      <dsp:spPr>
        <a:xfrm>
          <a:off x="3927535" y="1882810"/>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 (20)</a:t>
          </a:r>
        </a:p>
      </dsp:txBody>
      <dsp:txXfrm>
        <a:off x="3927535" y="1882810"/>
        <a:ext cx="381822" cy="190911"/>
      </dsp:txXfrm>
    </dsp:sp>
    <dsp:sp modelId="{A33DA18E-84FE-4875-B7EC-22ECABDC543D}">
      <dsp:nvSpPr>
        <dsp:cNvPr id="0" name=""/>
        <dsp:cNvSpPr/>
      </dsp:nvSpPr>
      <dsp:spPr>
        <a:xfrm>
          <a:off x="4389540" y="1882810"/>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11101 (40)</a:t>
          </a:r>
        </a:p>
      </dsp:txBody>
      <dsp:txXfrm>
        <a:off x="4389540" y="1882810"/>
        <a:ext cx="381822" cy="190911"/>
      </dsp:txXfrm>
    </dsp:sp>
    <dsp:sp modelId="{34AF6459-8C40-4BF7-A5A0-0409B61C42E0}">
      <dsp:nvSpPr>
        <dsp:cNvPr id="0" name=""/>
        <dsp:cNvSpPr/>
      </dsp:nvSpPr>
      <dsp:spPr>
        <a:xfrm>
          <a:off x="5082549" y="1611716"/>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1111</a:t>
          </a:r>
        </a:p>
      </dsp:txBody>
      <dsp:txXfrm>
        <a:off x="5082549" y="1611716"/>
        <a:ext cx="381822" cy="190911"/>
      </dsp:txXfrm>
    </dsp:sp>
    <dsp:sp modelId="{F175EF69-54D6-4E63-B279-5DEE151BEEA7}">
      <dsp:nvSpPr>
        <dsp:cNvPr id="0" name=""/>
        <dsp:cNvSpPr/>
      </dsp:nvSpPr>
      <dsp:spPr>
        <a:xfrm>
          <a:off x="4851546" y="1882810"/>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11110</a:t>
          </a:r>
          <a:r>
            <a:rPr lang="en-US" sz="600" kern="1200"/>
            <a:t> (220)</a:t>
          </a:r>
          <a:endParaRPr lang="ru-RU" sz="600" kern="1200"/>
        </a:p>
      </dsp:txBody>
      <dsp:txXfrm>
        <a:off x="4851546" y="1882810"/>
        <a:ext cx="381822" cy="190911"/>
      </dsp:txXfrm>
    </dsp:sp>
    <dsp:sp modelId="{AB990A87-D02C-4535-A54C-A23FBD85D111}">
      <dsp:nvSpPr>
        <dsp:cNvPr id="0" name=""/>
        <dsp:cNvSpPr/>
      </dsp:nvSpPr>
      <dsp:spPr>
        <a:xfrm>
          <a:off x="5544554" y="1882810"/>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11111</a:t>
          </a:r>
        </a:p>
      </dsp:txBody>
      <dsp:txXfrm>
        <a:off x="5544554" y="1882810"/>
        <a:ext cx="381822" cy="190911"/>
      </dsp:txXfrm>
    </dsp:sp>
    <dsp:sp modelId="{DF1FBC31-6C81-4723-8E02-08EB3F8E4A1E}">
      <dsp:nvSpPr>
        <dsp:cNvPr id="0" name=""/>
        <dsp:cNvSpPr/>
      </dsp:nvSpPr>
      <dsp:spPr>
        <a:xfrm>
          <a:off x="5313551" y="2153904"/>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111110 (240)</a:t>
          </a:r>
        </a:p>
      </dsp:txBody>
      <dsp:txXfrm>
        <a:off x="5313551" y="2153904"/>
        <a:ext cx="381822" cy="190911"/>
      </dsp:txXfrm>
    </dsp:sp>
    <dsp:sp modelId="{B2278159-1128-46C6-B2B7-E0FB55F65E84}">
      <dsp:nvSpPr>
        <dsp:cNvPr id="0" name=""/>
        <dsp:cNvSpPr/>
      </dsp:nvSpPr>
      <dsp:spPr>
        <a:xfrm>
          <a:off x="6006559" y="2153904"/>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111111</a:t>
          </a:r>
        </a:p>
      </dsp:txBody>
      <dsp:txXfrm>
        <a:off x="6006559" y="2153904"/>
        <a:ext cx="381822" cy="190911"/>
      </dsp:txXfrm>
    </dsp:sp>
    <dsp:sp modelId="{80A00029-77ED-4147-8A33-612FCF46403A}">
      <dsp:nvSpPr>
        <dsp:cNvPr id="0" name=""/>
        <dsp:cNvSpPr/>
      </dsp:nvSpPr>
      <dsp:spPr>
        <a:xfrm>
          <a:off x="5775557" y="2424998"/>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1111110 (260)</a:t>
          </a:r>
          <a:endParaRPr lang="ru-RU" sz="600" kern="1200"/>
        </a:p>
      </dsp:txBody>
      <dsp:txXfrm>
        <a:off x="5775557" y="2424998"/>
        <a:ext cx="381822" cy="190911"/>
      </dsp:txXfrm>
    </dsp:sp>
    <dsp:sp modelId="{F95605DD-DDFA-4F0D-9E4D-19B650296542}">
      <dsp:nvSpPr>
        <dsp:cNvPr id="0" name=""/>
        <dsp:cNvSpPr/>
      </dsp:nvSpPr>
      <dsp:spPr>
        <a:xfrm>
          <a:off x="6237562" y="2424998"/>
          <a:ext cx="381822" cy="19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1111111 (0)</a:t>
          </a:r>
          <a:endParaRPr lang="ru-RU" sz="600" kern="1200"/>
        </a:p>
      </dsp:txBody>
      <dsp:txXfrm>
        <a:off x="6237562" y="2424998"/>
        <a:ext cx="381822" cy="1909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5D4BF2-22DC-4D00-B772-042EA0BE5EBD}">
      <dsp:nvSpPr>
        <dsp:cNvPr id="0" name=""/>
        <dsp:cNvSpPr/>
      </dsp:nvSpPr>
      <dsp:spPr>
        <a:xfrm>
          <a:off x="6268653" y="1557780"/>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C4CE28-599F-440A-819C-0A8F3BE97032}">
      <dsp:nvSpPr>
        <dsp:cNvPr id="0" name=""/>
        <dsp:cNvSpPr/>
      </dsp:nvSpPr>
      <dsp:spPr>
        <a:xfrm>
          <a:off x="5779820" y="1844616"/>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05FEE2-FF17-40CD-AFC4-C52898E4FF76}">
      <dsp:nvSpPr>
        <dsp:cNvPr id="0" name=""/>
        <dsp:cNvSpPr/>
      </dsp:nvSpPr>
      <dsp:spPr>
        <a:xfrm>
          <a:off x="5290987" y="2131452"/>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17A3A3-CEBA-4814-B219-FF0935363E30}">
      <dsp:nvSpPr>
        <dsp:cNvPr id="0" name=""/>
        <dsp:cNvSpPr/>
      </dsp:nvSpPr>
      <dsp:spPr>
        <a:xfrm>
          <a:off x="4802154" y="2418288"/>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CD66F6-8023-49C4-9F1F-F5BE4D39BCE2}">
      <dsp:nvSpPr>
        <dsp:cNvPr id="0" name=""/>
        <dsp:cNvSpPr/>
      </dsp:nvSpPr>
      <dsp:spPr>
        <a:xfrm>
          <a:off x="4759734" y="2418288"/>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0B313B-6F2A-4BB1-94B6-13CA8A2BB1CE}">
      <dsp:nvSpPr>
        <dsp:cNvPr id="0" name=""/>
        <dsp:cNvSpPr/>
      </dsp:nvSpPr>
      <dsp:spPr>
        <a:xfrm>
          <a:off x="5049871" y="2131452"/>
          <a:ext cx="286835" cy="185837"/>
        </a:xfrm>
        <a:custGeom>
          <a:avLst/>
          <a:gdLst/>
          <a:ahLst/>
          <a:cxnLst/>
          <a:rect l="0" t="0" r="0" b="0"/>
          <a:pathLst>
            <a:path>
              <a:moveTo>
                <a:pt x="286835" y="0"/>
              </a:moveTo>
              <a:lnTo>
                <a:pt x="286835" y="185837"/>
              </a:lnTo>
              <a:lnTo>
                <a:pt x="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D849FF-86C4-41E7-B23A-6BDD8FD343DE}">
      <dsp:nvSpPr>
        <dsp:cNvPr id="0" name=""/>
        <dsp:cNvSpPr/>
      </dsp:nvSpPr>
      <dsp:spPr>
        <a:xfrm>
          <a:off x="5538704" y="1844616"/>
          <a:ext cx="286835" cy="185837"/>
        </a:xfrm>
        <a:custGeom>
          <a:avLst/>
          <a:gdLst/>
          <a:ahLst/>
          <a:cxnLst/>
          <a:rect l="0" t="0" r="0" b="0"/>
          <a:pathLst>
            <a:path>
              <a:moveTo>
                <a:pt x="286835" y="0"/>
              </a:moveTo>
              <a:lnTo>
                <a:pt x="286835" y="185837"/>
              </a:lnTo>
              <a:lnTo>
                <a:pt x="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B78FD-CF34-43C6-ABAE-6869BC493A9B}">
      <dsp:nvSpPr>
        <dsp:cNvPr id="0" name=""/>
        <dsp:cNvSpPr/>
      </dsp:nvSpPr>
      <dsp:spPr>
        <a:xfrm>
          <a:off x="6027537" y="1557780"/>
          <a:ext cx="286835" cy="185837"/>
        </a:xfrm>
        <a:custGeom>
          <a:avLst/>
          <a:gdLst/>
          <a:ahLst/>
          <a:cxnLst/>
          <a:rect l="0" t="0" r="0" b="0"/>
          <a:pathLst>
            <a:path>
              <a:moveTo>
                <a:pt x="286835" y="0"/>
              </a:moveTo>
              <a:lnTo>
                <a:pt x="286835" y="185837"/>
              </a:lnTo>
              <a:lnTo>
                <a:pt x="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D7A29-DC99-41D6-A86B-697E2BDB5AAD}">
      <dsp:nvSpPr>
        <dsp:cNvPr id="0" name=""/>
        <dsp:cNvSpPr/>
      </dsp:nvSpPr>
      <dsp:spPr>
        <a:xfrm>
          <a:off x="4359041" y="1270944"/>
          <a:ext cx="1753334" cy="185837"/>
        </a:xfrm>
        <a:custGeom>
          <a:avLst/>
          <a:gdLst/>
          <a:ahLst/>
          <a:cxnLst/>
          <a:rect l="0" t="0" r="0" b="0"/>
          <a:pathLst>
            <a:path>
              <a:moveTo>
                <a:pt x="0" y="0"/>
              </a:moveTo>
              <a:lnTo>
                <a:pt x="0" y="185837"/>
              </a:lnTo>
              <a:lnTo>
                <a:pt x="1753334"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7CC9DB-B2C8-4617-A844-8867DA09BE4D}">
      <dsp:nvSpPr>
        <dsp:cNvPr id="0" name=""/>
        <dsp:cNvSpPr/>
      </dsp:nvSpPr>
      <dsp:spPr>
        <a:xfrm>
          <a:off x="4270901" y="1270944"/>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AEA584-224D-4725-822B-3D28BBC77327}">
      <dsp:nvSpPr>
        <dsp:cNvPr id="0" name=""/>
        <dsp:cNvSpPr/>
      </dsp:nvSpPr>
      <dsp:spPr>
        <a:xfrm>
          <a:off x="3870208" y="984108"/>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E82370-D306-4269-B59B-0BD5A93C7E9F}">
      <dsp:nvSpPr>
        <dsp:cNvPr id="0" name=""/>
        <dsp:cNvSpPr/>
      </dsp:nvSpPr>
      <dsp:spPr>
        <a:xfrm>
          <a:off x="3335655" y="1557780"/>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B6C224-A1A1-4A10-A5C6-BC5F76B06912}">
      <dsp:nvSpPr>
        <dsp:cNvPr id="0" name=""/>
        <dsp:cNvSpPr/>
      </dsp:nvSpPr>
      <dsp:spPr>
        <a:xfrm>
          <a:off x="3293235" y="1557780"/>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6C900-DB09-41F6-840C-83B65CE2AE64}">
      <dsp:nvSpPr>
        <dsp:cNvPr id="0" name=""/>
        <dsp:cNvSpPr/>
      </dsp:nvSpPr>
      <dsp:spPr>
        <a:xfrm>
          <a:off x="2892541" y="1270944"/>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27972B-D4FD-4428-8512-ED891B17DEC5}">
      <dsp:nvSpPr>
        <dsp:cNvPr id="0" name=""/>
        <dsp:cNvSpPr/>
      </dsp:nvSpPr>
      <dsp:spPr>
        <a:xfrm>
          <a:off x="2804402" y="1270944"/>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198E3-3896-4532-ADFF-BD98D3065B85}">
      <dsp:nvSpPr>
        <dsp:cNvPr id="0" name=""/>
        <dsp:cNvSpPr/>
      </dsp:nvSpPr>
      <dsp:spPr>
        <a:xfrm>
          <a:off x="3094539" y="984108"/>
          <a:ext cx="775668" cy="185837"/>
        </a:xfrm>
        <a:custGeom>
          <a:avLst/>
          <a:gdLst/>
          <a:ahLst/>
          <a:cxnLst/>
          <a:rect l="0" t="0" r="0" b="0"/>
          <a:pathLst>
            <a:path>
              <a:moveTo>
                <a:pt x="775668" y="0"/>
              </a:moveTo>
              <a:lnTo>
                <a:pt x="775668" y="185837"/>
              </a:lnTo>
              <a:lnTo>
                <a:pt x="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03851-ACFA-4583-8D1E-DB16B745B7A0}">
      <dsp:nvSpPr>
        <dsp:cNvPr id="0" name=""/>
        <dsp:cNvSpPr/>
      </dsp:nvSpPr>
      <dsp:spPr>
        <a:xfrm>
          <a:off x="2403708" y="697272"/>
          <a:ext cx="1264501" cy="185837"/>
        </a:xfrm>
        <a:custGeom>
          <a:avLst/>
          <a:gdLst/>
          <a:ahLst/>
          <a:cxnLst/>
          <a:rect l="0" t="0" r="0" b="0"/>
          <a:pathLst>
            <a:path>
              <a:moveTo>
                <a:pt x="0" y="0"/>
              </a:moveTo>
              <a:lnTo>
                <a:pt x="0" y="185837"/>
              </a:lnTo>
              <a:lnTo>
                <a:pt x="1264501" y="185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6706C6-2C0F-4E93-A58E-BDDF4C38DC89}">
      <dsp:nvSpPr>
        <dsp:cNvPr id="0" name=""/>
        <dsp:cNvSpPr/>
      </dsp:nvSpPr>
      <dsp:spPr>
        <a:xfrm>
          <a:off x="1869155" y="1844616"/>
          <a:ext cx="91440" cy="185837"/>
        </a:xfrm>
        <a:custGeom>
          <a:avLst/>
          <a:gdLst/>
          <a:ahLst/>
          <a:cxnLst/>
          <a:rect l="0" t="0" r="0" b="0"/>
          <a:pathLst>
            <a:path>
              <a:moveTo>
                <a:pt x="45720" y="0"/>
              </a:moveTo>
              <a:lnTo>
                <a:pt x="45720" y="185837"/>
              </a:lnTo>
              <a:lnTo>
                <a:pt x="88139"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E01A3-4980-40CF-BCF9-377CB58B4ECD}">
      <dsp:nvSpPr>
        <dsp:cNvPr id="0" name=""/>
        <dsp:cNvSpPr/>
      </dsp:nvSpPr>
      <dsp:spPr>
        <a:xfrm>
          <a:off x="1826736" y="1844616"/>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70956-4390-4F7C-B0C8-7BA4B7C38C40}">
      <dsp:nvSpPr>
        <dsp:cNvPr id="0" name=""/>
        <dsp:cNvSpPr/>
      </dsp:nvSpPr>
      <dsp:spPr>
        <a:xfrm>
          <a:off x="1426042" y="1557780"/>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5ECEB-4092-420E-A927-451D51672F8F}">
      <dsp:nvSpPr>
        <dsp:cNvPr id="0" name=""/>
        <dsp:cNvSpPr/>
      </dsp:nvSpPr>
      <dsp:spPr>
        <a:xfrm>
          <a:off x="1337903" y="1557780"/>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AC479-4378-412A-9A6B-2F237A283C8B}">
      <dsp:nvSpPr>
        <dsp:cNvPr id="0" name=""/>
        <dsp:cNvSpPr/>
      </dsp:nvSpPr>
      <dsp:spPr>
        <a:xfrm>
          <a:off x="937209" y="1270944"/>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85CC1D-8B9E-407D-AE3E-D8E2F2C64073}">
      <dsp:nvSpPr>
        <dsp:cNvPr id="0" name=""/>
        <dsp:cNvSpPr/>
      </dsp:nvSpPr>
      <dsp:spPr>
        <a:xfrm>
          <a:off x="849070" y="1270944"/>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D7E71F-3F60-441B-B96E-AFA159B4F66F}">
      <dsp:nvSpPr>
        <dsp:cNvPr id="0" name=""/>
        <dsp:cNvSpPr/>
      </dsp:nvSpPr>
      <dsp:spPr>
        <a:xfrm>
          <a:off x="448376" y="984108"/>
          <a:ext cx="286835" cy="185837"/>
        </a:xfrm>
        <a:custGeom>
          <a:avLst/>
          <a:gdLst/>
          <a:ahLst/>
          <a:cxnLst/>
          <a:rect l="0" t="0" r="0" b="0"/>
          <a:pathLst>
            <a:path>
              <a:moveTo>
                <a:pt x="0" y="0"/>
              </a:moveTo>
              <a:lnTo>
                <a:pt x="0" y="185837"/>
              </a:lnTo>
              <a:lnTo>
                <a:pt x="286835"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1CE6D8-5695-4FED-8EF8-A627F7E6CA7C}">
      <dsp:nvSpPr>
        <dsp:cNvPr id="0" name=""/>
        <dsp:cNvSpPr/>
      </dsp:nvSpPr>
      <dsp:spPr>
        <a:xfrm>
          <a:off x="360237" y="984108"/>
          <a:ext cx="91440" cy="185837"/>
        </a:xfrm>
        <a:custGeom>
          <a:avLst/>
          <a:gdLst/>
          <a:ahLst/>
          <a:cxnLst/>
          <a:rect l="0" t="0" r="0" b="0"/>
          <a:pathLst>
            <a:path>
              <a:moveTo>
                <a:pt x="88139" y="0"/>
              </a:moveTo>
              <a:lnTo>
                <a:pt x="88139" y="185837"/>
              </a:lnTo>
              <a:lnTo>
                <a:pt x="45720" y="1858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5AF70D-AEC6-42E7-B0BC-72FDF807FCE9}">
      <dsp:nvSpPr>
        <dsp:cNvPr id="0" name=""/>
        <dsp:cNvSpPr/>
      </dsp:nvSpPr>
      <dsp:spPr>
        <a:xfrm>
          <a:off x="650373" y="697272"/>
          <a:ext cx="1753334" cy="185837"/>
        </a:xfrm>
        <a:custGeom>
          <a:avLst/>
          <a:gdLst/>
          <a:ahLst/>
          <a:cxnLst/>
          <a:rect l="0" t="0" r="0" b="0"/>
          <a:pathLst>
            <a:path>
              <a:moveTo>
                <a:pt x="1753334" y="0"/>
              </a:moveTo>
              <a:lnTo>
                <a:pt x="1753334" y="185837"/>
              </a:lnTo>
              <a:lnTo>
                <a:pt x="0" y="1858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B3220-C68D-4BC4-86D6-9EFEB12F2335}">
      <dsp:nvSpPr>
        <dsp:cNvPr id="0" name=""/>
        <dsp:cNvSpPr/>
      </dsp:nvSpPr>
      <dsp:spPr>
        <a:xfrm>
          <a:off x="2201711" y="49527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Деревоо</a:t>
          </a:r>
        </a:p>
      </dsp:txBody>
      <dsp:txXfrm>
        <a:off x="2201711" y="495275"/>
        <a:ext cx="403994" cy="201997"/>
      </dsp:txXfrm>
    </dsp:sp>
    <dsp:sp modelId="{4F90A830-3A5D-4074-9798-C3F8D6F60C67}">
      <dsp:nvSpPr>
        <dsp:cNvPr id="0" name=""/>
        <dsp:cNvSpPr/>
      </dsp:nvSpPr>
      <dsp:spPr>
        <a:xfrm>
          <a:off x="246379" y="782111"/>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a:t>
          </a:r>
        </a:p>
      </dsp:txBody>
      <dsp:txXfrm>
        <a:off x="246379" y="782111"/>
        <a:ext cx="403994" cy="201997"/>
      </dsp:txXfrm>
    </dsp:sp>
    <dsp:sp modelId="{FDBBB3FF-1B65-4294-92ED-F74A45C45C06}">
      <dsp:nvSpPr>
        <dsp:cNvPr id="0" name=""/>
        <dsp:cNvSpPr/>
      </dsp:nvSpPr>
      <dsp:spPr>
        <a:xfrm>
          <a:off x="1963" y="106894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00 (140)</a:t>
          </a:r>
        </a:p>
      </dsp:txBody>
      <dsp:txXfrm>
        <a:off x="1963" y="1068947"/>
        <a:ext cx="403994" cy="201997"/>
      </dsp:txXfrm>
    </dsp:sp>
    <dsp:sp modelId="{58EF1283-8863-4C4D-BB2F-201E865E06DE}">
      <dsp:nvSpPr>
        <dsp:cNvPr id="0" name=""/>
        <dsp:cNvSpPr/>
      </dsp:nvSpPr>
      <dsp:spPr>
        <a:xfrm>
          <a:off x="735212" y="106894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a:t>
          </a:r>
        </a:p>
      </dsp:txBody>
      <dsp:txXfrm>
        <a:off x="735212" y="1068947"/>
        <a:ext cx="403994" cy="201997"/>
      </dsp:txXfrm>
    </dsp:sp>
    <dsp:sp modelId="{1D8477F1-E08B-4DAB-B08C-CDBD76B1B20F}">
      <dsp:nvSpPr>
        <dsp:cNvPr id="0" name=""/>
        <dsp:cNvSpPr/>
      </dsp:nvSpPr>
      <dsp:spPr>
        <a:xfrm>
          <a:off x="490796"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011 (200)</a:t>
          </a:r>
        </a:p>
      </dsp:txBody>
      <dsp:txXfrm>
        <a:off x="490796" y="1355783"/>
        <a:ext cx="403994" cy="201997"/>
      </dsp:txXfrm>
    </dsp:sp>
    <dsp:sp modelId="{C2ABD44C-0F8E-480C-BE35-D19DC3E35B62}">
      <dsp:nvSpPr>
        <dsp:cNvPr id="0" name=""/>
        <dsp:cNvSpPr/>
      </dsp:nvSpPr>
      <dsp:spPr>
        <a:xfrm>
          <a:off x="1224045"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a:t>
          </a:r>
        </a:p>
      </dsp:txBody>
      <dsp:txXfrm>
        <a:off x="1224045" y="1355783"/>
        <a:ext cx="403994" cy="201997"/>
      </dsp:txXfrm>
    </dsp:sp>
    <dsp:sp modelId="{F71D9A8D-3B55-49FC-8C25-17D6D61721BA}">
      <dsp:nvSpPr>
        <dsp:cNvPr id="0" name=""/>
        <dsp:cNvSpPr/>
      </dsp:nvSpPr>
      <dsp:spPr>
        <a:xfrm>
          <a:off x="979629"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0100 (20)</a:t>
          </a:r>
        </a:p>
      </dsp:txBody>
      <dsp:txXfrm>
        <a:off x="979629" y="1642619"/>
        <a:ext cx="403994" cy="201997"/>
      </dsp:txXfrm>
    </dsp:sp>
    <dsp:sp modelId="{FA90291B-950A-483F-BB97-87385ED406BA}">
      <dsp:nvSpPr>
        <dsp:cNvPr id="0" name=""/>
        <dsp:cNvSpPr/>
      </dsp:nvSpPr>
      <dsp:spPr>
        <a:xfrm>
          <a:off x="1712878"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0101</a:t>
          </a:r>
        </a:p>
      </dsp:txBody>
      <dsp:txXfrm>
        <a:off x="1712878" y="1642619"/>
        <a:ext cx="403994" cy="201997"/>
      </dsp:txXfrm>
    </dsp:sp>
    <dsp:sp modelId="{61C519A3-35AA-4558-BA94-472752751849}">
      <dsp:nvSpPr>
        <dsp:cNvPr id="0" name=""/>
        <dsp:cNvSpPr/>
      </dsp:nvSpPr>
      <dsp:spPr>
        <a:xfrm>
          <a:off x="1468462" y="192945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01011 (40)</a:t>
          </a:r>
        </a:p>
      </dsp:txBody>
      <dsp:txXfrm>
        <a:off x="1468462" y="1929455"/>
        <a:ext cx="403994" cy="201997"/>
      </dsp:txXfrm>
    </dsp:sp>
    <dsp:sp modelId="{853DCEA1-E4F8-47FA-AA54-5E226C0F2EB9}">
      <dsp:nvSpPr>
        <dsp:cNvPr id="0" name=""/>
        <dsp:cNvSpPr/>
      </dsp:nvSpPr>
      <dsp:spPr>
        <a:xfrm>
          <a:off x="1957295" y="192945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01010 (240)</a:t>
          </a:r>
        </a:p>
      </dsp:txBody>
      <dsp:txXfrm>
        <a:off x="1957295" y="1929455"/>
        <a:ext cx="403994" cy="201997"/>
      </dsp:txXfrm>
    </dsp:sp>
    <dsp:sp modelId="{58D3AE24-A75C-49B8-8BF8-2AA98C47130B}">
      <dsp:nvSpPr>
        <dsp:cNvPr id="0" name=""/>
        <dsp:cNvSpPr/>
      </dsp:nvSpPr>
      <dsp:spPr>
        <a:xfrm>
          <a:off x="3668210" y="782111"/>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a:t>
          </a:r>
        </a:p>
      </dsp:txBody>
      <dsp:txXfrm>
        <a:off x="3668210" y="782111"/>
        <a:ext cx="403994" cy="201997"/>
      </dsp:txXfrm>
    </dsp:sp>
    <dsp:sp modelId="{687C050B-6C6F-4975-9D25-098F74735C3E}">
      <dsp:nvSpPr>
        <dsp:cNvPr id="0" name=""/>
        <dsp:cNvSpPr/>
      </dsp:nvSpPr>
      <dsp:spPr>
        <a:xfrm>
          <a:off x="2690544" y="106894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a:t>
          </a:r>
        </a:p>
      </dsp:txBody>
      <dsp:txXfrm>
        <a:off x="2690544" y="1068947"/>
        <a:ext cx="403994" cy="201997"/>
      </dsp:txXfrm>
    </dsp:sp>
    <dsp:sp modelId="{CE3ED142-D829-4FCA-8FB9-7A33E30A390D}">
      <dsp:nvSpPr>
        <dsp:cNvPr id="0" name=""/>
        <dsp:cNvSpPr/>
      </dsp:nvSpPr>
      <dsp:spPr>
        <a:xfrm>
          <a:off x="2446128"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101 (180)</a:t>
          </a:r>
        </a:p>
      </dsp:txBody>
      <dsp:txXfrm>
        <a:off x="2446128" y="1355783"/>
        <a:ext cx="403994" cy="201997"/>
      </dsp:txXfrm>
    </dsp:sp>
    <dsp:sp modelId="{AEAEDEF3-C331-414D-89FD-B48CF8D948CC}">
      <dsp:nvSpPr>
        <dsp:cNvPr id="0" name=""/>
        <dsp:cNvSpPr/>
      </dsp:nvSpPr>
      <dsp:spPr>
        <a:xfrm>
          <a:off x="3179377"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100</a:t>
          </a:r>
        </a:p>
      </dsp:txBody>
      <dsp:txXfrm>
        <a:off x="3179377" y="1355783"/>
        <a:ext cx="403994" cy="201997"/>
      </dsp:txXfrm>
    </dsp:sp>
    <dsp:sp modelId="{788F8318-D7FD-4163-BAF1-D28629F79776}">
      <dsp:nvSpPr>
        <dsp:cNvPr id="0" name=""/>
        <dsp:cNvSpPr/>
      </dsp:nvSpPr>
      <dsp:spPr>
        <a:xfrm>
          <a:off x="2934961"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1000 (100)</a:t>
          </a:r>
        </a:p>
      </dsp:txBody>
      <dsp:txXfrm>
        <a:off x="2934961" y="1642619"/>
        <a:ext cx="403994" cy="201997"/>
      </dsp:txXfrm>
    </dsp:sp>
    <dsp:sp modelId="{7589FAC3-0ECE-4BA5-8651-01B088CA2342}">
      <dsp:nvSpPr>
        <dsp:cNvPr id="0" name=""/>
        <dsp:cNvSpPr/>
      </dsp:nvSpPr>
      <dsp:spPr>
        <a:xfrm>
          <a:off x="3423794"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1001 (80)</a:t>
          </a:r>
        </a:p>
      </dsp:txBody>
      <dsp:txXfrm>
        <a:off x="3423794" y="1642619"/>
        <a:ext cx="403994" cy="201997"/>
      </dsp:txXfrm>
    </dsp:sp>
    <dsp:sp modelId="{7F22E87F-C424-4E27-A976-607B79730163}">
      <dsp:nvSpPr>
        <dsp:cNvPr id="0" name=""/>
        <dsp:cNvSpPr/>
      </dsp:nvSpPr>
      <dsp:spPr>
        <a:xfrm>
          <a:off x="4157043" y="106894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a:t>
          </a:r>
        </a:p>
      </dsp:txBody>
      <dsp:txXfrm>
        <a:off x="4157043" y="1068947"/>
        <a:ext cx="403994" cy="201997"/>
      </dsp:txXfrm>
    </dsp:sp>
    <dsp:sp modelId="{A08CCCD5-F79A-4071-AC23-3A3541AB40AC}">
      <dsp:nvSpPr>
        <dsp:cNvPr id="0" name=""/>
        <dsp:cNvSpPr/>
      </dsp:nvSpPr>
      <dsp:spPr>
        <a:xfrm>
          <a:off x="3912627"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110 (160)</a:t>
          </a:r>
        </a:p>
      </dsp:txBody>
      <dsp:txXfrm>
        <a:off x="3912627" y="1355783"/>
        <a:ext cx="403994" cy="201997"/>
      </dsp:txXfrm>
    </dsp:sp>
    <dsp:sp modelId="{9EB4A80C-7E10-46B6-BF20-27B9E29A8DD2}">
      <dsp:nvSpPr>
        <dsp:cNvPr id="0" name=""/>
        <dsp:cNvSpPr/>
      </dsp:nvSpPr>
      <dsp:spPr>
        <a:xfrm>
          <a:off x="6112376" y="1355783"/>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a:t>
          </a:r>
        </a:p>
      </dsp:txBody>
      <dsp:txXfrm>
        <a:off x="6112376" y="1355783"/>
        <a:ext cx="403994" cy="201997"/>
      </dsp:txXfrm>
    </dsp:sp>
    <dsp:sp modelId="{2DF99F5A-12AF-4E1C-AAA0-367DCFB069B3}">
      <dsp:nvSpPr>
        <dsp:cNvPr id="0" name=""/>
        <dsp:cNvSpPr/>
      </dsp:nvSpPr>
      <dsp:spPr>
        <a:xfrm>
          <a:off x="5623543"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a:t>
          </a:r>
        </a:p>
      </dsp:txBody>
      <dsp:txXfrm>
        <a:off x="5623543" y="1642619"/>
        <a:ext cx="403994" cy="201997"/>
      </dsp:txXfrm>
    </dsp:sp>
    <dsp:sp modelId="{AECD6C75-3998-4661-840D-B8023C17DA75}">
      <dsp:nvSpPr>
        <dsp:cNvPr id="0" name=""/>
        <dsp:cNvSpPr/>
      </dsp:nvSpPr>
      <dsp:spPr>
        <a:xfrm>
          <a:off x="5134709" y="192945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a:t>
          </a:r>
        </a:p>
      </dsp:txBody>
      <dsp:txXfrm>
        <a:off x="5134709" y="1929455"/>
        <a:ext cx="403994" cy="201997"/>
      </dsp:txXfrm>
    </dsp:sp>
    <dsp:sp modelId="{A380D0F4-905C-48D1-85CF-0FABF74173AC}">
      <dsp:nvSpPr>
        <dsp:cNvPr id="0" name=""/>
        <dsp:cNvSpPr/>
      </dsp:nvSpPr>
      <dsp:spPr>
        <a:xfrm>
          <a:off x="4645876" y="2216291"/>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111000</a:t>
          </a:r>
        </a:p>
      </dsp:txBody>
      <dsp:txXfrm>
        <a:off x="4645876" y="2216291"/>
        <a:ext cx="403994" cy="201997"/>
      </dsp:txXfrm>
    </dsp:sp>
    <dsp:sp modelId="{A3D8967D-3D7D-4865-A83C-2D7B9777FAF9}">
      <dsp:nvSpPr>
        <dsp:cNvPr id="0" name=""/>
        <dsp:cNvSpPr/>
      </dsp:nvSpPr>
      <dsp:spPr>
        <a:xfrm>
          <a:off x="4401460" y="250312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1110000 (260)</a:t>
          </a:r>
        </a:p>
      </dsp:txBody>
      <dsp:txXfrm>
        <a:off x="4401460" y="2503127"/>
        <a:ext cx="403994" cy="201997"/>
      </dsp:txXfrm>
    </dsp:sp>
    <dsp:sp modelId="{F5FE9340-8173-40FE-842C-1DE26DADCBF9}">
      <dsp:nvSpPr>
        <dsp:cNvPr id="0" name=""/>
        <dsp:cNvSpPr/>
      </dsp:nvSpPr>
      <dsp:spPr>
        <a:xfrm>
          <a:off x="4890293" y="2503127"/>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1110001 (0)</a:t>
          </a:r>
        </a:p>
      </dsp:txBody>
      <dsp:txXfrm>
        <a:off x="4890293" y="2503127"/>
        <a:ext cx="403994" cy="201997"/>
      </dsp:txXfrm>
    </dsp:sp>
    <dsp:sp modelId="{D5901F25-BD2B-48AA-B5DF-01974241D5F6}">
      <dsp:nvSpPr>
        <dsp:cNvPr id="0" name=""/>
        <dsp:cNvSpPr/>
      </dsp:nvSpPr>
      <dsp:spPr>
        <a:xfrm>
          <a:off x="5379126" y="2216291"/>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111001 (220)</a:t>
          </a:r>
        </a:p>
      </dsp:txBody>
      <dsp:txXfrm>
        <a:off x="5379126" y="2216291"/>
        <a:ext cx="403994" cy="201997"/>
      </dsp:txXfrm>
    </dsp:sp>
    <dsp:sp modelId="{D0A9B5DE-A762-41FD-97E4-5DED2E8B9F78}">
      <dsp:nvSpPr>
        <dsp:cNvPr id="0" name=""/>
        <dsp:cNvSpPr/>
      </dsp:nvSpPr>
      <dsp:spPr>
        <a:xfrm>
          <a:off x="5867959" y="1929455"/>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11101 (60)</a:t>
          </a:r>
        </a:p>
      </dsp:txBody>
      <dsp:txXfrm>
        <a:off x="5867959" y="1929455"/>
        <a:ext cx="403994" cy="201997"/>
      </dsp:txXfrm>
    </dsp:sp>
    <dsp:sp modelId="{CDAB26C5-5CAD-4BAD-9D2D-D7A07F15AB6A}">
      <dsp:nvSpPr>
        <dsp:cNvPr id="0" name=""/>
        <dsp:cNvSpPr/>
      </dsp:nvSpPr>
      <dsp:spPr>
        <a:xfrm>
          <a:off x="6356792" y="1642619"/>
          <a:ext cx="403994" cy="2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ru-RU" sz="600" kern="1200"/>
            <a:t>1111 (120)</a:t>
          </a:r>
        </a:p>
      </dsp:txBody>
      <dsp:txXfrm>
        <a:off x="6356792" y="1642619"/>
        <a:ext cx="403994" cy="2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DF428-E400-4846-A4FD-051584E10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Работа_Тихомиров_Дмитрий.dotx</Template>
  <TotalTime>533</TotalTime>
  <Pages>11</Pages>
  <Words>930</Words>
  <Characters>5307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Тихомиров</dc:creator>
  <cp:keywords/>
  <dc:description/>
  <cp:lastModifiedBy>Тихомиров Дмитрий Алексеевич</cp:lastModifiedBy>
  <cp:revision>4</cp:revision>
  <dcterms:created xsi:type="dcterms:W3CDTF">2020-10-09T09:46:00Z</dcterms:created>
  <dcterms:modified xsi:type="dcterms:W3CDTF">2020-10-26T13:09:00Z</dcterms:modified>
</cp:coreProperties>
</file>